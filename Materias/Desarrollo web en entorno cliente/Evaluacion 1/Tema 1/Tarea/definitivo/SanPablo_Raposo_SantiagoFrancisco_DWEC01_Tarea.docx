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0F6FC6" w:themeColor="accent1"/>
          <w:lang w:eastAsia="en-US"/>
        </w:rPr>
        <w:id w:val="390162841"/>
        <w:docPartObj>
          <w:docPartGallery w:val="Cover Pages"/>
          <w:docPartUnique/>
        </w:docPartObj>
      </w:sdtPr>
      <w:sdtEndPr>
        <w:rPr>
          <w:color w:val="333333"/>
        </w:rPr>
      </w:sdtEndPr>
      <w:sdtContent>
        <w:p w14:paraId="7F35AD4D" w14:textId="77777777" w:rsidR="00D05700" w:rsidRDefault="00AF3072" w:rsidP="00D05700">
          <w:pPr>
            <w:pStyle w:val="Sinespaciado"/>
            <w:spacing w:before="1540" w:after="240"/>
            <w:rPr>
              <w:color w:val="0F6FC6" w:themeColor="accent1"/>
            </w:rPr>
          </w:pPr>
          <w:r>
            <w:rPr>
              <w:noProof/>
              <w:color w:val="0F6FC6" w:themeColor="accent1"/>
            </w:rPr>
            <w:drawing>
              <wp:anchor distT="0" distB="0" distL="114300" distR="114300" simplePos="0" relativeHeight="251660288" behindDoc="1" locked="0" layoutInCell="1" allowOverlap="1" wp14:anchorId="60C0B82D" wp14:editId="5C6684CA">
                <wp:simplePos x="0" y="0"/>
                <wp:positionH relativeFrom="page">
                  <wp:posOffset>13648</wp:posOffset>
                </wp:positionH>
                <wp:positionV relativeFrom="paragraph">
                  <wp:posOffset>-886147</wp:posOffset>
                </wp:positionV>
                <wp:extent cx="7548000" cy="10655999"/>
                <wp:effectExtent l="0" t="0" r="0" b="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48000" cy="10655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49466A71" w14:textId="77777777" w:rsidR="00D05700" w:rsidRDefault="00D05700">
          <w:pPr>
            <w:pStyle w:val="Sinespaciado"/>
            <w:jc w:val="center"/>
            <w:rPr>
              <w:color w:val="0F6FC6" w:themeColor="accent1"/>
              <w:sz w:val="28"/>
              <w:szCs w:val="28"/>
            </w:rPr>
          </w:pPr>
        </w:p>
        <w:p w14:paraId="2D6E5A7A" w14:textId="77777777" w:rsidR="00D05700" w:rsidRDefault="00D05700">
          <w:pPr>
            <w:pStyle w:val="Sinespaciado"/>
            <w:spacing w:before="480"/>
            <w:jc w:val="center"/>
            <w:rPr>
              <w:color w:val="0F6FC6" w:themeColor="accent1"/>
            </w:rPr>
          </w:pPr>
        </w:p>
        <w:p w14:paraId="7D91C399" w14:textId="77777777" w:rsidR="00D05700" w:rsidRDefault="005B4521">
          <w:r>
            <w:rPr>
              <w:noProof/>
              <w:color w:val="0F6FC6" w:themeColor="accent1"/>
            </w:rPr>
            <mc:AlternateContent>
              <mc:Choice Requires="wps">
                <w:drawing>
                  <wp:anchor distT="0" distB="0" distL="114300" distR="114300" simplePos="0" relativeHeight="251657213" behindDoc="0" locked="0" layoutInCell="1" allowOverlap="1" wp14:anchorId="64012F8B" wp14:editId="1C89D27F">
                    <wp:simplePos x="0" y="0"/>
                    <wp:positionH relativeFrom="column">
                      <wp:posOffset>-231748</wp:posOffset>
                    </wp:positionH>
                    <wp:positionV relativeFrom="paragraph">
                      <wp:posOffset>189984</wp:posOffset>
                    </wp:positionV>
                    <wp:extent cx="5873115" cy="3708705"/>
                    <wp:effectExtent l="0" t="0" r="0" b="6350"/>
                    <wp:wrapNone/>
                    <wp:docPr id="8" name="Rectángulo 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873115" cy="3708705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0196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13328F1" id="Rectángulo 8" o:spid="_x0000_s1026" style="position:absolute;margin-left:-18.25pt;margin-top:14.95pt;width:462.45pt;height:292pt;z-index:2516572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" stroked="f" strokeweight="1pt">
                    <v:fill opacity="32896f"/>
                  </v:rect>
                </w:pict>
              </mc:Fallback>
            </mc:AlternateContent>
          </w:r>
          <w:r>
            <w:rPr>
              <w:noProof/>
              <w:color w:val="0F6FC6" w:themeColor="accent1"/>
            </w:rPr>
            <mc:AlternateContent>
              <mc:Choice Requires="wps">
                <w:drawing>
                  <wp:anchor distT="0" distB="0" distL="114300" distR="114300" simplePos="0" relativeHeight="251658238" behindDoc="0" locked="0" layoutInCell="1" allowOverlap="1" wp14:anchorId="6E5D144C" wp14:editId="03E0905D">
                    <wp:simplePos x="0" y="0"/>
                    <wp:positionH relativeFrom="margin">
                      <wp:posOffset>-118438</wp:posOffset>
                    </wp:positionH>
                    <wp:positionV relativeFrom="paragraph">
                      <wp:posOffset>985257</wp:posOffset>
                    </wp:positionV>
                    <wp:extent cx="5649595" cy="2924504"/>
                    <wp:effectExtent l="0" t="0" r="0" b="0"/>
                    <wp:wrapNone/>
                    <wp:docPr id="2" name="Cuadro de texto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649595" cy="29245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Segoe UI Light" w:eastAsiaTheme="majorEastAsia" w:hAnsi="Segoe UI Light" w:cs="Segoe UI Light"/>
                                    <w:sz w:val="60"/>
                                    <w:szCs w:val="60"/>
                                  </w:rPr>
                                  <w:alias w:val="Título"/>
                                  <w:tag w:val=""/>
                                  <w:id w:val="1735040861"/>
                                  <w:placeholder>
                                    <w:docPart w:val="C7E5BF363695439A8613C518F8E88BB8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2FC29BC5" w14:textId="49151FA6" w:rsidR="00D05700" w:rsidRPr="001F0974" w:rsidRDefault="00D05700" w:rsidP="00D05700">
                                    <w:pPr>
                                      <w:pStyle w:val="Sinespaciado"/>
                                      <w:pBdr>
                                        <w:top w:val="single" w:sz="6" w:space="6" w:color="auto"/>
                                        <w:bottom w:val="single" w:sz="6" w:space="6" w:color="auto"/>
                                      </w:pBdr>
                                      <w:spacing w:after="240"/>
                                      <w:jc w:val="center"/>
                                      <w:rPr>
                                        <w:rFonts w:ascii="Segoe UI Light" w:eastAsiaTheme="majorEastAsia" w:hAnsi="Segoe UI Light" w:cs="Segoe UI Light"/>
                                        <w:color w:val="0F6FC6" w:themeColor="accent1"/>
                                        <w:sz w:val="60"/>
                                        <w:szCs w:val="60"/>
                                      </w:rPr>
                                    </w:pPr>
                                    <w:r w:rsidRPr="001F0974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 xml:space="preserve">Tarea </w:t>
                                    </w:r>
                                    <w:proofErr w:type="spellStart"/>
                                    <w:r w:rsidRPr="001F0974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>nº</w:t>
                                    </w:r>
                                    <w:proofErr w:type="spellEnd"/>
                                    <w:r w:rsidR="00451CAB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 xml:space="preserve"> 1</w:t>
                                    </w:r>
                                    <w:r w:rsidRPr="001F0974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 xml:space="preserve"> – </w:t>
                                    </w:r>
                                    <w:r w:rsidR="00451CAB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>Arquitecturas y lenguajes de programación web</w:t>
                                    </w:r>
                                  </w:p>
                                </w:sdtContent>
                              </w:sdt>
                              <w:p w14:paraId="15119EC4" w14:textId="77777777" w:rsidR="00D05700" w:rsidRPr="00451CAB" w:rsidRDefault="00D05700" w:rsidP="00D05700">
                                <w:pPr>
                                  <w:rPr>
                                    <w:color w:val="0F6FC6" w:themeColor="accent1"/>
                                    <w:sz w:val="12"/>
                                    <w:szCs w:val="12"/>
                                  </w:rPr>
                                </w:pPr>
                              </w:p>
                              <w:p w14:paraId="600482F1" w14:textId="77777777" w:rsidR="00D05700" w:rsidRDefault="00D05700" w:rsidP="00D05700">
                                <w:pPr>
                                  <w:rPr>
                                    <w:color w:val="0F6FC6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28204B2B" w14:textId="77777777" w:rsidR="00D05700" w:rsidRDefault="00D05700" w:rsidP="00D05700">
                                <w:pPr>
                                  <w:rPr>
                                    <w:color w:val="0F6FC6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rFonts w:ascii="Segoe UI Light" w:hAnsi="Segoe UI Light" w:cs="Segoe UI Light"/>
                                    <w:color w:val="auto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328029620"/>
                                  <w:placeholder>
                                    <w:docPart w:val="F96D9050BCA04BACB83F649B49D087F4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9F06E82" w14:textId="1844BF98" w:rsidR="00D05700" w:rsidRDefault="00451CAB" w:rsidP="00D05700">
                                    <w:pPr>
                                      <w:jc w:val="center"/>
                                    </w:pPr>
                                    <w:r w:rsidRPr="008C5633">
                                      <w:rPr>
                                        <w:rFonts w:ascii="Segoe UI Light" w:hAnsi="Segoe UI Light" w:cs="Segoe UI Light"/>
                                        <w:color w:val="auto"/>
                                        <w:sz w:val="36"/>
                                        <w:szCs w:val="36"/>
                                      </w:rPr>
                                      <w:t>Desarrollo Web en Entorno Cliente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E5D144C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26" type="#_x0000_t202" style="position:absolute;left:0;text-align:left;margin-left:-9.35pt;margin-top:77.6pt;width:444.85pt;height:230.3pt;z-index:25165823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" filled="f" stroked="f" strokeweight=".5pt">
                    <v:textbox>
                      <w:txbxContent>
                        <w:sdt>
                          <w:sdtPr>
                            <w:rPr>
                              <w:rFonts w:ascii="Segoe UI Light" w:eastAsiaTheme="majorEastAsia" w:hAnsi="Segoe UI Light" w:cs="Segoe UI Light"/>
                              <w:sz w:val="60"/>
                              <w:szCs w:val="60"/>
                            </w:rPr>
                            <w:alias w:val="Título"/>
                            <w:tag w:val=""/>
                            <w:id w:val="1735040861"/>
                            <w:placeholder>
                              <w:docPart w:val="C7E5BF363695439A8613C518F8E88BB8"/>
                            </w:placeholder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2FC29BC5" w14:textId="49151FA6" w:rsidR="00D05700" w:rsidRPr="001F0974" w:rsidRDefault="00D05700" w:rsidP="00D05700">
                              <w:pPr>
                                <w:pStyle w:val="Sinespaciado"/>
                                <w:pBdr>
                                  <w:top w:val="single" w:sz="6" w:space="6" w:color="auto"/>
                                  <w:bottom w:val="single" w:sz="6" w:space="6" w:color="auto"/>
                                </w:pBdr>
                                <w:spacing w:after="240"/>
                                <w:jc w:val="center"/>
                                <w:rPr>
                                  <w:rFonts w:ascii="Segoe UI Light" w:eastAsiaTheme="majorEastAsia" w:hAnsi="Segoe UI Light" w:cs="Segoe UI Light"/>
                                  <w:color w:val="0F6FC6" w:themeColor="accent1"/>
                                  <w:sz w:val="60"/>
                                  <w:szCs w:val="60"/>
                                </w:rPr>
                              </w:pPr>
                              <w:r w:rsidRPr="001F0974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 xml:space="preserve">Tarea </w:t>
                              </w:r>
                              <w:proofErr w:type="spellStart"/>
                              <w:r w:rsidRPr="001F0974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>nº</w:t>
                              </w:r>
                              <w:proofErr w:type="spellEnd"/>
                              <w:r w:rsidR="00451CAB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 xml:space="preserve"> 1</w:t>
                              </w:r>
                              <w:r w:rsidRPr="001F0974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 xml:space="preserve"> – </w:t>
                              </w:r>
                              <w:r w:rsidR="00451CAB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>Arquitecturas y lenguajes de programación web</w:t>
                              </w:r>
                            </w:p>
                          </w:sdtContent>
                        </w:sdt>
                        <w:p w14:paraId="15119EC4" w14:textId="77777777" w:rsidR="00D05700" w:rsidRPr="00451CAB" w:rsidRDefault="00D05700" w:rsidP="00D05700">
                          <w:pPr>
                            <w:rPr>
                              <w:color w:val="0F6FC6" w:themeColor="accent1"/>
                              <w:sz w:val="12"/>
                              <w:szCs w:val="12"/>
                            </w:rPr>
                          </w:pPr>
                        </w:p>
                        <w:p w14:paraId="600482F1" w14:textId="77777777" w:rsidR="00D05700" w:rsidRDefault="00D05700" w:rsidP="00D05700">
                          <w:pPr>
                            <w:rPr>
                              <w:color w:val="0F6FC6" w:themeColor="accent1"/>
                              <w:sz w:val="28"/>
                              <w:szCs w:val="28"/>
                            </w:rPr>
                          </w:pPr>
                        </w:p>
                        <w:p w14:paraId="28204B2B" w14:textId="77777777" w:rsidR="00D05700" w:rsidRDefault="00D05700" w:rsidP="00D05700">
                          <w:pPr>
                            <w:rPr>
                              <w:color w:val="0F6FC6" w:themeColor="accent1"/>
                              <w:sz w:val="28"/>
                              <w:szCs w:val="28"/>
                            </w:rPr>
                          </w:pPr>
                        </w:p>
                        <w:sdt>
                          <w:sdtPr>
                            <w:rPr>
                              <w:rFonts w:ascii="Segoe UI Light" w:hAnsi="Segoe UI Light" w:cs="Segoe UI Light"/>
                              <w:color w:val="auto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328029620"/>
                            <w:placeholder>
                              <w:docPart w:val="F96D9050BCA04BACB83F649B49D087F4"/>
                            </w:placeholder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9F06E82" w14:textId="1844BF98" w:rsidR="00D05700" w:rsidRDefault="00451CAB" w:rsidP="00D05700">
                              <w:pPr>
                                <w:jc w:val="center"/>
                              </w:pPr>
                              <w:r w:rsidRPr="008C5633">
                                <w:rPr>
                                  <w:rFonts w:ascii="Segoe UI Light" w:hAnsi="Segoe UI Light" w:cs="Segoe UI Light"/>
                                  <w:color w:val="auto"/>
                                  <w:sz w:val="36"/>
                                  <w:szCs w:val="36"/>
                                </w:rPr>
                                <w:t>Desarrollo Web en Entorno Cliente</w:t>
                              </w:r>
                            </w:p>
                          </w:sdtContent>
                        </w:sdt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D101C6">
            <w:rPr>
              <w:noProof/>
              <w:color w:val="0F6FC6" w:themeColor="accent1"/>
            </w:rPr>
            <w:drawing>
              <wp:anchor distT="0" distB="0" distL="114300" distR="114300" simplePos="0" relativeHeight="251656188" behindDoc="0" locked="0" layoutInCell="1" allowOverlap="1" wp14:anchorId="590EF0DD" wp14:editId="2D3B2727">
                <wp:simplePos x="0" y="0"/>
                <wp:positionH relativeFrom="column">
                  <wp:posOffset>-231775</wp:posOffset>
                </wp:positionH>
                <wp:positionV relativeFrom="paragraph">
                  <wp:posOffset>186055</wp:posOffset>
                </wp:positionV>
                <wp:extent cx="5873115" cy="3716020"/>
                <wp:effectExtent l="0" t="0" r="0" b="0"/>
                <wp:wrapSquare wrapText="bothSides"/>
                <wp:docPr id="5" name="Gráfico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Gráfico 5"/>
                        <pic:cNvPicPr/>
                      </pic:nvPicPr>
                      <pic:blipFill>
                        <a:blip r:embed="rId10">
                          <a:extLst>
                            <a:ext uri="{96DAC541-7B7A-43D3-8B79-37D633B846F1}">
                              <asvg:svgBlip xmlns:asvg="http://schemas.microsoft.com/office/drawing/2016/SVG/main" r:embed="rId11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73115" cy="3716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101C6"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5159C6FA" wp14:editId="7C334D6B">
                <wp:simplePos x="0" y="0"/>
                <wp:positionH relativeFrom="margin">
                  <wp:posOffset>1083945</wp:posOffset>
                </wp:positionH>
                <wp:positionV relativeFrom="paragraph">
                  <wp:posOffset>308305</wp:posOffset>
                </wp:positionV>
                <wp:extent cx="3188335" cy="558800"/>
                <wp:effectExtent l="0" t="0" r="0" b="0"/>
                <wp:wrapSquare wrapText="bothSides"/>
                <wp:docPr id="7" name="Imagen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188335" cy="558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  <w:r w:rsidR="00D0570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72DF197" wp14:editId="189A011B">
                    <wp:simplePos x="0" y="0"/>
                    <wp:positionH relativeFrom="page">
                      <wp:posOffset>4295775</wp:posOffset>
                    </wp:positionH>
                    <wp:positionV relativeFrom="paragraph">
                      <wp:posOffset>6612255</wp:posOffset>
                    </wp:positionV>
                    <wp:extent cx="3057525" cy="942975"/>
                    <wp:effectExtent l="0" t="0" r="0" b="0"/>
                    <wp:wrapNone/>
                    <wp:docPr id="4" name="Cuadro de texto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057525" cy="9429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Segoe UI" w:hAnsi="Segoe UI" w:cs="Segoe UI"/>
                                    <w:caps/>
                                    <w:color w:val="0F6FC6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9-26T00:00:00Z"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195C1862" w14:textId="5A6929C8" w:rsidR="00D05700" w:rsidRPr="00D05700" w:rsidRDefault="00451CAB" w:rsidP="00D05700">
                                    <w:pPr>
                                      <w:pStyle w:val="Sinespaciado"/>
                                      <w:spacing w:after="40"/>
                                      <w:jc w:val="right"/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  <w:sz w:val="28"/>
                                        <w:szCs w:val="28"/>
                                      </w:rPr>
                                      <w:t>26 de septiembre de 2022</w:t>
                                    </w:r>
                                  </w:p>
                                </w:sdtContent>
                              </w:sdt>
                              <w:p w14:paraId="7D202424" w14:textId="77777777" w:rsidR="00D05700" w:rsidRPr="00D05700" w:rsidRDefault="00000000" w:rsidP="00D05700">
                                <w:pPr>
                                  <w:pStyle w:val="Sinespaciado"/>
                                  <w:jc w:val="right"/>
                                  <w:rPr>
                                    <w:rFonts w:ascii="Segoe UI" w:hAnsi="Segoe UI" w:cs="Segoe UI"/>
                                    <w:color w:val="0F6FC6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" w:hAnsi="Segoe UI" w:cs="Segoe UI"/>
                                      <w:caps/>
                                      <w:color w:val="0F6FC6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D05700" w:rsidRPr="00D05700"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</w:rPr>
                                      <w:t>CIFP Carlos III - Cartagena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alias w:val="Autor"/>
                                  <w:tag w:val=""/>
                                  <w:id w:val="1998609971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5517704A" w14:textId="77777777" w:rsidR="00D05700" w:rsidRPr="00D05700" w:rsidRDefault="00D05700" w:rsidP="00D05700">
                                    <w:pPr>
                                      <w:spacing w:after="0"/>
                                      <w:jc w:val="right"/>
                                      <w:rPr>
                                        <w:rFonts w:ascii="Segoe UI" w:eastAsiaTheme="minorEastAsia" w:hAnsi="Segoe UI" w:cs="Segoe UI"/>
                                        <w:caps/>
                                        <w:color w:val="0F6FC6" w:themeColor="accent1"/>
                                        <w:lang w:eastAsia="es-ES"/>
                                      </w:rPr>
                                    </w:pPr>
                                    <w:r w:rsidRPr="00D05700">
                                      <w:rPr>
                                        <w:rFonts w:ascii="Segoe UI" w:eastAsiaTheme="minorEastAsia" w:hAnsi="Segoe UI" w:cs="Segoe UI"/>
                                        <w:caps/>
                                        <w:color w:val="0F6FC6" w:themeColor="accent1"/>
                                        <w:lang w:eastAsia="es-ES"/>
                                      </w:rPr>
                                      <w:t>Santiago Francisco San Pablo Raposo</w:t>
                                    </w:r>
                                  </w:p>
                                </w:sdtContent>
                              </w:sdt>
                              <w:p w14:paraId="7F3BA06B" w14:textId="77777777" w:rsidR="00D05700" w:rsidRPr="00D05700" w:rsidRDefault="00B70039" w:rsidP="00D05700">
                                <w:pPr>
                                  <w:spacing w:after="0"/>
                                  <w:jc w:val="right"/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</w:pPr>
                                <w:r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>2º</w:t>
                                </w:r>
                                <w:r w:rsidR="00D05700" w:rsidRPr="00D05700"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 xml:space="preserve"> curso</w:t>
                                </w:r>
                                <w:r w:rsidR="00224731"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 xml:space="preserve"> DAW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72DF197" id="Cuadro de texto 4" o:spid="_x0000_s1027" type="#_x0000_t202" style="position:absolute;left:0;text-align:left;margin-left:338.25pt;margin-top:520.65pt;width:240.75pt;height:74.2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" filled="f" stroked="f" strokeweight=".5pt">
                    <v:textbox>
                      <w:txbxContent>
                        <w:sdt>
                          <w:sdtPr>
                            <w:rPr>
                              <w:rFonts w:ascii="Segoe UI" w:hAnsi="Segoe UI" w:cs="Segoe UI"/>
                              <w:caps/>
                              <w:color w:val="0F6FC6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9-26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195C1862" w14:textId="5A6929C8" w:rsidR="00D05700" w:rsidRPr="00D05700" w:rsidRDefault="00451CAB" w:rsidP="00D05700">
                              <w:pPr>
                                <w:pStyle w:val="Sinespaciado"/>
                                <w:spacing w:after="40"/>
                                <w:jc w:val="right"/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  <w:sz w:val="28"/>
                                  <w:szCs w:val="28"/>
                                </w:rPr>
                                <w:t>26 de septiembre de 2022</w:t>
                              </w:r>
                            </w:p>
                          </w:sdtContent>
                        </w:sdt>
                        <w:p w14:paraId="7D202424" w14:textId="77777777" w:rsidR="00D05700" w:rsidRPr="00D05700" w:rsidRDefault="00000000" w:rsidP="00D05700">
                          <w:pPr>
                            <w:pStyle w:val="Sinespaciado"/>
                            <w:jc w:val="right"/>
                            <w:rPr>
                              <w:rFonts w:ascii="Segoe UI" w:hAnsi="Segoe UI" w:cs="Segoe UI"/>
                              <w:color w:val="0F6FC6" w:themeColor="accent1"/>
                            </w:rPr>
                          </w:pPr>
                          <w:sdt>
                            <w:sdtPr>
                              <w:rPr>
                                <w:rFonts w:ascii="Segoe UI" w:hAnsi="Segoe UI" w:cs="Segoe UI"/>
                                <w:caps/>
                                <w:color w:val="0F6FC6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D05700" w:rsidRPr="00D05700"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</w:rPr>
                                <w:t>CIFP Carlos III - Cartagena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alias w:val="Autor"/>
                            <w:tag w:val=""/>
                            <w:id w:val="1998609971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5517704A" w14:textId="77777777" w:rsidR="00D05700" w:rsidRPr="00D05700" w:rsidRDefault="00D05700" w:rsidP="00D05700">
                              <w:pPr>
                                <w:spacing w:after="0"/>
                                <w:jc w:val="right"/>
                                <w:rPr>
                                  <w:rFonts w:ascii="Segoe UI" w:eastAsiaTheme="minorEastAsia" w:hAnsi="Segoe UI" w:cs="Segoe UI"/>
                                  <w:caps/>
                                  <w:color w:val="0F6FC6" w:themeColor="accent1"/>
                                  <w:lang w:eastAsia="es-ES"/>
                                </w:rPr>
                              </w:pPr>
                              <w:r w:rsidRPr="00D05700">
                                <w:rPr>
                                  <w:rFonts w:ascii="Segoe UI" w:eastAsiaTheme="minorEastAsia" w:hAnsi="Segoe UI" w:cs="Segoe UI"/>
                                  <w:caps/>
                                  <w:color w:val="0F6FC6" w:themeColor="accent1"/>
                                  <w:lang w:eastAsia="es-ES"/>
                                </w:rPr>
                                <w:t>Santiago Francisco San Pablo Raposo</w:t>
                              </w:r>
                            </w:p>
                          </w:sdtContent>
                        </w:sdt>
                        <w:p w14:paraId="7F3BA06B" w14:textId="77777777" w:rsidR="00D05700" w:rsidRPr="00D05700" w:rsidRDefault="00B70039" w:rsidP="00D05700">
                          <w:pPr>
                            <w:spacing w:after="0"/>
                            <w:jc w:val="right"/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</w:pPr>
                          <w:r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>2º</w:t>
                          </w:r>
                          <w:r w:rsidR="00D05700" w:rsidRPr="00D05700"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 xml:space="preserve"> curso</w:t>
                          </w:r>
                          <w:r w:rsidR="00224731"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 xml:space="preserve"> DAW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</w:p>
        <w:p w14:paraId="5C09B725" w14:textId="77777777" w:rsidR="00D05700" w:rsidRDefault="00D05700">
          <w:pPr>
            <w:sectPr w:rsidR="00D05700" w:rsidSect="00D05700">
              <w:headerReference w:type="default" r:id="rId13"/>
              <w:footerReference w:type="default" r:id="rId14"/>
              <w:pgSz w:w="11906" w:h="16838"/>
              <w:pgMar w:top="1417" w:right="1701" w:bottom="1417" w:left="1701" w:header="708" w:footer="708" w:gutter="0"/>
              <w:pgNumType w:start="0"/>
              <w:cols w:space="708"/>
              <w:titlePg/>
              <w:docGrid w:linePitch="360"/>
            </w:sectPr>
          </w:pPr>
        </w:p>
        <w:p w14:paraId="7BC3FC4D" w14:textId="77777777" w:rsidR="00D05700" w:rsidRDefault="00000000"/>
      </w:sdtContent>
    </w:sdt>
    <w:p w14:paraId="28B30B76" w14:textId="77777777" w:rsidR="00D05700" w:rsidRDefault="00D05700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376855181"/>
        <w:docPartObj>
          <w:docPartGallery w:val="Table of Contents"/>
          <w:docPartUnique/>
        </w:docPartObj>
      </w:sdtPr>
      <w:sdtEndPr>
        <w:rPr>
          <w:rFonts w:ascii="Source Sans Pro" w:hAnsi="Source Sans Pro"/>
          <w:b/>
          <w:bCs/>
          <w:color w:val="333333"/>
        </w:rPr>
      </w:sdtEndPr>
      <w:sdtContent>
        <w:p w14:paraId="77CB8083" w14:textId="77777777" w:rsidR="00A71A02" w:rsidRDefault="00A71A02">
          <w:pPr>
            <w:pStyle w:val="TtuloTDC"/>
          </w:pPr>
          <w:r>
            <w:t>Contenido</w:t>
          </w:r>
        </w:p>
        <w:p w14:paraId="1F1DBCAE" w14:textId="389F033B" w:rsidR="00007DD9" w:rsidRDefault="00A70D17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5295821" w:history="1">
            <w:r w:rsidR="00007DD9" w:rsidRPr="0052707E">
              <w:rPr>
                <w:rStyle w:val="Hipervnculo"/>
                <w:noProof/>
              </w:rPr>
              <w:t>Índice de ilustraciones.</w:t>
            </w:r>
            <w:r w:rsidR="00007DD9">
              <w:rPr>
                <w:noProof/>
                <w:webHidden/>
              </w:rPr>
              <w:tab/>
            </w:r>
            <w:r w:rsidR="00007DD9">
              <w:rPr>
                <w:noProof/>
                <w:webHidden/>
              </w:rPr>
              <w:fldChar w:fldCharType="begin"/>
            </w:r>
            <w:r w:rsidR="00007DD9">
              <w:rPr>
                <w:noProof/>
                <w:webHidden/>
              </w:rPr>
              <w:instrText xml:space="preserve"> PAGEREF _Toc115295821 \h </w:instrText>
            </w:r>
            <w:r w:rsidR="00007DD9">
              <w:rPr>
                <w:noProof/>
                <w:webHidden/>
              </w:rPr>
            </w:r>
            <w:r w:rsidR="00007DD9">
              <w:rPr>
                <w:noProof/>
                <w:webHidden/>
              </w:rPr>
              <w:fldChar w:fldCharType="separate"/>
            </w:r>
            <w:r w:rsidR="00007DD9">
              <w:rPr>
                <w:noProof/>
                <w:webHidden/>
              </w:rPr>
              <w:t>1</w:t>
            </w:r>
            <w:r w:rsidR="00007DD9">
              <w:rPr>
                <w:noProof/>
                <w:webHidden/>
              </w:rPr>
              <w:fldChar w:fldCharType="end"/>
            </w:r>
          </w:hyperlink>
        </w:p>
        <w:p w14:paraId="52DC245E" w14:textId="7E06D9EE" w:rsidR="00007DD9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5295822" w:history="1">
            <w:r w:rsidR="00007DD9" w:rsidRPr="0052707E">
              <w:rPr>
                <w:rStyle w:val="Hipervnculo"/>
                <w:noProof/>
              </w:rPr>
              <w:t>Índice de tablas.</w:t>
            </w:r>
            <w:r w:rsidR="00007DD9">
              <w:rPr>
                <w:noProof/>
                <w:webHidden/>
              </w:rPr>
              <w:tab/>
            </w:r>
            <w:r w:rsidR="00007DD9">
              <w:rPr>
                <w:noProof/>
                <w:webHidden/>
              </w:rPr>
              <w:fldChar w:fldCharType="begin"/>
            </w:r>
            <w:r w:rsidR="00007DD9">
              <w:rPr>
                <w:noProof/>
                <w:webHidden/>
              </w:rPr>
              <w:instrText xml:space="preserve"> PAGEREF _Toc115295822 \h </w:instrText>
            </w:r>
            <w:r w:rsidR="00007DD9">
              <w:rPr>
                <w:noProof/>
                <w:webHidden/>
              </w:rPr>
            </w:r>
            <w:r w:rsidR="00007DD9">
              <w:rPr>
                <w:noProof/>
                <w:webHidden/>
              </w:rPr>
              <w:fldChar w:fldCharType="separate"/>
            </w:r>
            <w:r w:rsidR="00007DD9">
              <w:rPr>
                <w:noProof/>
                <w:webHidden/>
              </w:rPr>
              <w:t>1</w:t>
            </w:r>
            <w:r w:rsidR="00007DD9">
              <w:rPr>
                <w:noProof/>
                <w:webHidden/>
              </w:rPr>
              <w:fldChar w:fldCharType="end"/>
            </w:r>
          </w:hyperlink>
        </w:p>
        <w:p w14:paraId="626C1D16" w14:textId="33A4B787" w:rsidR="00007DD9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5295823" w:history="1">
            <w:r w:rsidR="00007DD9" w:rsidRPr="0052707E">
              <w:rPr>
                <w:rStyle w:val="Hipervnculo"/>
                <w:noProof/>
              </w:rPr>
              <w:t>1.- Instalación de un editor.</w:t>
            </w:r>
            <w:r w:rsidR="00007DD9">
              <w:rPr>
                <w:noProof/>
                <w:webHidden/>
              </w:rPr>
              <w:tab/>
            </w:r>
            <w:r w:rsidR="00007DD9">
              <w:rPr>
                <w:noProof/>
                <w:webHidden/>
              </w:rPr>
              <w:fldChar w:fldCharType="begin"/>
            </w:r>
            <w:r w:rsidR="00007DD9">
              <w:rPr>
                <w:noProof/>
                <w:webHidden/>
              </w:rPr>
              <w:instrText xml:space="preserve"> PAGEREF _Toc115295823 \h </w:instrText>
            </w:r>
            <w:r w:rsidR="00007DD9">
              <w:rPr>
                <w:noProof/>
                <w:webHidden/>
              </w:rPr>
            </w:r>
            <w:r w:rsidR="00007DD9">
              <w:rPr>
                <w:noProof/>
                <w:webHidden/>
              </w:rPr>
              <w:fldChar w:fldCharType="separate"/>
            </w:r>
            <w:r w:rsidR="00007DD9">
              <w:rPr>
                <w:noProof/>
                <w:webHidden/>
              </w:rPr>
              <w:t>2</w:t>
            </w:r>
            <w:r w:rsidR="00007DD9">
              <w:rPr>
                <w:noProof/>
                <w:webHidden/>
              </w:rPr>
              <w:fldChar w:fldCharType="end"/>
            </w:r>
          </w:hyperlink>
        </w:p>
        <w:p w14:paraId="68A4C741" w14:textId="174E20A8" w:rsidR="00007DD9" w:rsidRDefault="000000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5295824" w:history="1">
            <w:r w:rsidR="00007DD9" w:rsidRPr="0052707E">
              <w:rPr>
                <w:rStyle w:val="Hipervnculo"/>
                <w:noProof/>
              </w:rPr>
              <w:t>1.1.- Solución propuesta al ejercicio 1.</w:t>
            </w:r>
            <w:r w:rsidR="00007DD9">
              <w:rPr>
                <w:noProof/>
                <w:webHidden/>
              </w:rPr>
              <w:tab/>
            </w:r>
            <w:r w:rsidR="00007DD9">
              <w:rPr>
                <w:noProof/>
                <w:webHidden/>
              </w:rPr>
              <w:fldChar w:fldCharType="begin"/>
            </w:r>
            <w:r w:rsidR="00007DD9">
              <w:rPr>
                <w:noProof/>
                <w:webHidden/>
              </w:rPr>
              <w:instrText xml:space="preserve"> PAGEREF _Toc115295824 \h </w:instrText>
            </w:r>
            <w:r w:rsidR="00007DD9">
              <w:rPr>
                <w:noProof/>
                <w:webHidden/>
              </w:rPr>
            </w:r>
            <w:r w:rsidR="00007DD9">
              <w:rPr>
                <w:noProof/>
                <w:webHidden/>
              </w:rPr>
              <w:fldChar w:fldCharType="separate"/>
            </w:r>
            <w:r w:rsidR="00007DD9">
              <w:rPr>
                <w:noProof/>
                <w:webHidden/>
              </w:rPr>
              <w:t>2</w:t>
            </w:r>
            <w:r w:rsidR="00007DD9">
              <w:rPr>
                <w:noProof/>
                <w:webHidden/>
              </w:rPr>
              <w:fldChar w:fldCharType="end"/>
            </w:r>
          </w:hyperlink>
        </w:p>
        <w:p w14:paraId="147D08E5" w14:textId="33DC2226" w:rsidR="00007DD9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5295825" w:history="1">
            <w:r w:rsidR="00007DD9" w:rsidRPr="0052707E">
              <w:rPr>
                <w:rStyle w:val="Hipervnculo"/>
                <w:noProof/>
              </w:rPr>
              <w:t>2.- Instalación de una extensión ejemplo de su uso.</w:t>
            </w:r>
            <w:r w:rsidR="00007DD9">
              <w:rPr>
                <w:noProof/>
                <w:webHidden/>
              </w:rPr>
              <w:tab/>
            </w:r>
            <w:r w:rsidR="00007DD9">
              <w:rPr>
                <w:noProof/>
                <w:webHidden/>
              </w:rPr>
              <w:fldChar w:fldCharType="begin"/>
            </w:r>
            <w:r w:rsidR="00007DD9">
              <w:rPr>
                <w:noProof/>
                <w:webHidden/>
              </w:rPr>
              <w:instrText xml:space="preserve"> PAGEREF _Toc115295825 \h </w:instrText>
            </w:r>
            <w:r w:rsidR="00007DD9">
              <w:rPr>
                <w:noProof/>
                <w:webHidden/>
              </w:rPr>
            </w:r>
            <w:r w:rsidR="00007DD9">
              <w:rPr>
                <w:noProof/>
                <w:webHidden/>
              </w:rPr>
              <w:fldChar w:fldCharType="separate"/>
            </w:r>
            <w:r w:rsidR="00007DD9">
              <w:rPr>
                <w:noProof/>
                <w:webHidden/>
              </w:rPr>
              <w:t>5</w:t>
            </w:r>
            <w:r w:rsidR="00007DD9">
              <w:rPr>
                <w:noProof/>
                <w:webHidden/>
              </w:rPr>
              <w:fldChar w:fldCharType="end"/>
            </w:r>
          </w:hyperlink>
        </w:p>
        <w:p w14:paraId="1BCAEB79" w14:textId="5D8D0C03" w:rsidR="00007DD9" w:rsidRDefault="000000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5295826" w:history="1">
            <w:r w:rsidR="00007DD9" w:rsidRPr="0052707E">
              <w:rPr>
                <w:rStyle w:val="Hipervnculo"/>
                <w:noProof/>
              </w:rPr>
              <w:t>2.1.- Solución propuesta al ejercicio 2.</w:t>
            </w:r>
            <w:r w:rsidR="00007DD9">
              <w:rPr>
                <w:noProof/>
                <w:webHidden/>
              </w:rPr>
              <w:tab/>
            </w:r>
            <w:r w:rsidR="00007DD9">
              <w:rPr>
                <w:noProof/>
                <w:webHidden/>
              </w:rPr>
              <w:fldChar w:fldCharType="begin"/>
            </w:r>
            <w:r w:rsidR="00007DD9">
              <w:rPr>
                <w:noProof/>
                <w:webHidden/>
              </w:rPr>
              <w:instrText xml:space="preserve"> PAGEREF _Toc115295826 \h </w:instrText>
            </w:r>
            <w:r w:rsidR="00007DD9">
              <w:rPr>
                <w:noProof/>
                <w:webHidden/>
              </w:rPr>
            </w:r>
            <w:r w:rsidR="00007DD9">
              <w:rPr>
                <w:noProof/>
                <w:webHidden/>
              </w:rPr>
              <w:fldChar w:fldCharType="separate"/>
            </w:r>
            <w:r w:rsidR="00007DD9">
              <w:rPr>
                <w:noProof/>
                <w:webHidden/>
              </w:rPr>
              <w:t>5</w:t>
            </w:r>
            <w:r w:rsidR="00007DD9">
              <w:rPr>
                <w:noProof/>
                <w:webHidden/>
              </w:rPr>
              <w:fldChar w:fldCharType="end"/>
            </w:r>
          </w:hyperlink>
        </w:p>
        <w:p w14:paraId="52B82FDD" w14:textId="2A16A20A" w:rsidR="00007DD9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5295827" w:history="1">
            <w:r w:rsidR="00007DD9" w:rsidRPr="0052707E">
              <w:rPr>
                <w:rStyle w:val="Hipervnculo"/>
                <w:noProof/>
              </w:rPr>
              <w:t>3.- Inserta código JavaScript en un documento HTML.</w:t>
            </w:r>
            <w:r w:rsidR="00007DD9">
              <w:rPr>
                <w:noProof/>
                <w:webHidden/>
              </w:rPr>
              <w:tab/>
            </w:r>
            <w:r w:rsidR="00007DD9">
              <w:rPr>
                <w:noProof/>
                <w:webHidden/>
              </w:rPr>
              <w:fldChar w:fldCharType="begin"/>
            </w:r>
            <w:r w:rsidR="00007DD9">
              <w:rPr>
                <w:noProof/>
                <w:webHidden/>
              </w:rPr>
              <w:instrText xml:space="preserve"> PAGEREF _Toc115295827 \h </w:instrText>
            </w:r>
            <w:r w:rsidR="00007DD9">
              <w:rPr>
                <w:noProof/>
                <w:webHidden/>
              </w:rPr>
            </w:r>
            <w:r w:rsidR="00007DD9">
              <w:rPr>
                <w:noProof/>
                <w:webHidden/>
              </w:rPr>
              <w:fldChar w:fldCharType="separate"/>
            </w:r>
            <w:r w:rsidR="00007DD9">
              <w:rPr>
                <w:noProof/>
                <w:webHidden/>
              </w:rPr>
              <w:t>6</w:t>
            </w:r>
            <w:r w:rsidR="00007DD9">
              <w:rPr>
                <w:noProof/>
                <w:webHidden/>
              </w:rPr>
              <w:fldChar w:fldCharType="end"/>
            </w:r>
          </w:hyperlink>
        </w:p>
        <w:p w14:paraId="7F10FFE2" w14:textId="1A5C0FB3" w:rsidR="00007DD9" w:rsidRDefault="000000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5295828" w:history="1">
            <w:r w:rsidR="00007DD9" w:rsidRPr="0052707E">
              <w:rPr>
                <w:rStyle w:val="Hipervnculo"/>
                <w:noProof/>
              </w:rPr>
              <w:t>3.1.- Solución propuesta al ejercicio 3.</w:t>
            </w:r>
            <w:r w:rsidR="00007DD9">
              <w:rPr>
                <w:noProof/>
                <w:webHidden/>
              </w:rPr>
              <w:tab/>
            </w:r>
            <w:r w:rsidR="00007DD9">
              <w:rPr>
                <w:noProof/>
                <w:webHidden/>
              </w:rPr>
              <w:fldChar w:fldCharType="begin"/>
            </w:r>
            <w:r w:rsidR="00007DD9">
              <w:rPr>
                <w:noProof/>
                <w:webHidden/>
              </w:rPr>
              <w:instrText xml:space="preserve"> PAGEREF _Toc115295828 \h </w:instrText>
            </w:r>
            <w:r w:rsidR="00007DD9">
              <w:rPr>
                <w:noProof/>
                <w:webHidden/>
              </w:rPr>
            </w:r>
            <w:r w:rsidR="00007DD9">
              <w:rPr>
                <w:noProof/>
                <w:webHidden/>
              </w:rPr>
              <w:fldChar w:fldCharType="separate"/>
            </w:r>
            <w:r w:rsidR="00007DD9">
              <w:rPr>
                <w:noProof/>
                <w:webHidden/>
              </w:rPr>
              <w:t>6</w:t>
            </w:r>
            <w:r w:rsidR="00007DD9">
              <w:rPr>
                <w:noProof/>
                <w:webHidden/>
              </w:rPr>
              <w:fldChar w:fldCharType="end"/>
            </w:r>
          </w:hyperlink>
        </w:p>
        <w:p w14:paraId="4A356FB2" w14:textId="1368199D" w:rsidR="00007DD9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5295829" w:history="1">
            <w:r w:rsidR="00007DD9" w:rsidRPr="0052707E">
              <w:rPr>
                <w:rStyle w:val="Hipervnculo"/>
                <w:noProof/>
              </w:rPr>
              <w:t>4.- Inserta código JavaScript en un documento externo al HTML.</w:t>
            </w:r>
            <w:r w:rsidR="00007DD9">
              <w:rPr>
                <w:noProof/>
                <w:webHidden/>
              </w:rPr>
              <w:tab/>
            </w:r>
            <w:r w:rsidR="00007DD9">
              <w:rPr>
                <w:noProof/>
                <w:webHidden/>
              </w:rPr>
              <w:fldChar w:fldCharType="begin"/>
            </w:r>
            <w:r w:rsidR="00007DD9">
              <w:rPr>
                <w:noProof/>
                <w:webHidden/>
              </w:rPr>
              <w:instrText xml:space="preserve"> PAGEREF _Toc115295829 \h </w:instrText>
            </w:r>
            <w:r w:rsidR="00007DD9">
              <w:rPr>
                <w:noProof/>
                <w:webHidden/>
              </w:rPr>
            </w:r>
            <w:r w:rsidR="00007DD9">
              <w:rPr>
                <w:noProof/>
                <w:webHidden/>
              </w:rPr>
              <w:fldChar w:fldCharType="separate"/>
            </w:r>
            <w:r w:rsidR="00007DD9">
              <w:rPr>
                <w:noProof/>
                <w:webHidden/>
              </w:rPr>
              <w:t>10</w:t>
            </w:r>
            <w:r w:rsidR="00007DD9">
              <w:rPr>
                <w:noProof/>
                <w:webHidden/>
              </w:rPr>
              <w:fldChar w:fldCharType="end"/>
            </w:r>
          </w:hyperlink>
        </w:p>
        <w:p w14:paraId="7F0ADD65" w14:textId="3972E1ED" w:rsidR="00007DD9" w:rsidRDefault="000000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5295830" w:history="1">
            <w:r w:rsidR="00007DD9" w:rsidRPr="0052707E">
              <w:rPr>
                <w:rStyle w:val="Hipervnculo"/>
                <w:noProof/>
              </w:rPr>
              <w:t>4.1.- Solución propuesta al ejercicio 4.</w:t>
            </w:r>
            <w:r w:rsidR="00007DD9">
              <w:rPr>
                <w:noProof/>
                <w:webHidden/>
              </w:rPr>
              <w:tab/>
            </w:r>
            <w:r w:rsidR="00007DD9">
              <w:rPr>
                <w:noProof/>
                <w:webHidden/>
              </w:rPr>
              <w:fldChar w:fldCharType="begin"/>
            </w:r>
            <w:r w:rsidR="00007DD9">
              <w:rPr>
                <w:noProof/>
                <w:webHidden/>
              </w:rPr>
              <w:instrText xml:space="preserve"> PAGEREF _Toc115295830 \h </w:instrText>
            </w:r>
            <w:r w:rsidR="00007DD9">
              <w:rPr>
                <w:noProof/>
                <w:webHidden/>
              </w:rPr>
            </w:r>
            <w:r w:rsidR="00007DD9">
              <w:rPr>
                <w:noProof/>
                <w:webHidden/>
              </w:rPr>
              <w:fldChar w:fldCharType="separate"/>
            </w:r>
            <w:r w:rsidR="00007DD9">
              <w:rPr>
                <w:noProof/>
                <w:webHidden/>
              </w:rPr>
              <w:t>10</w:t>
            </w:r>
            <w:r w:rsidR="00007DD9">
              <w:rPr>
                <w:noProof/>
                <w:webHidden/>
              </w:rPr>
              <w:fldChar w:fldCharType="end"/>
            </w:r>
          </w:hyperlink>
        </w:p>
        <w:p w14:paraId="5EDC74CF" w14:textId="75867FED" w:rsidR="00007DD9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5295831" w:history="1">
            <w:r w:rsidR="00007DD9" w:rsidRPr="0052707E">
              <w:rPr>
                <w:rStyle w:val="Hipervnculo"/>
                <w:noProof/>
              </w:rPr>
              <w:t>Bibliografía.</w:t>
            </w:r>
            <w:r w:rsidR="00007DD9">
              <w:rPr>
                <w:noProof/>
                <w:webHidden/>
              </w:rPr>
              <w:tab/>
            </w:r>
            <w:r w:rsidR="00007DD9">
              <w:rPr>
                <w:noProof/>
                <w:webHidden/>
              </w:rPr>
              <w:fldChar w:fldCharType="begin"/>
            </w:r>
            <w:r w:rsidR="00007DD9">
              <w:rPr>
                <w:noProof/>
                <w:webHidden/>
              </w:rPr>
              <w:instrText xml:space="preserve"> PAGEREF _Toc115295831 \h </w:instrText>
            </w:r>
            <w:r w:rsidR="00007DD9">
              <w:rPr>
                <w:noProof/>
                <w:webHidden/>
              </w:rPr>
            </w:r>
            <w:r w:rsidR="00007DD9">
              <w:rPr>
                <w:noProof/>
                <w:webHidden/>
              </w:rPr>
              <w:fldChar w:fldCharType="separate"/>
            </w:r>
            <w:r w:rsidR="00007DD9">
              <w:rPr>
                <w:noProof/>
                <w:webHidden/>
              </w:rPr>
              <w:t>13</w:t>
            </w:r>
            <w:r w:rsidR="00007DD9">
              <w:rPr>
                <w:noProof/>
                <w:webHidden/>
              </w:rPr>
              <w:fldChar w:fldCharType="end"/>
            </w:r>
          </w:hyperlink>
        </w:p>
        <w:p w14:paraId="550E08D7" w14:textId="4A7A129F" w:rsidR="00A71A02" w:rsidRDefault="00A70D17">
          <w:r>
            <w:rPr>
              <w:b/>
              <w:bCs/>
              <w:noProof/>
            </w:rPr>
            <w:fldChar w:fldCharType="end"/>
          </w:r>
        </w:p>
      </w:sdtContent>
    </w:sdt>
    <w:p w14:paraId="167605A3" w14:textId="77777777" w:rsidR="00FA1FE8" w:rsidRDefault="00FA1FE8" w:rsidP="00FA1FE8">
      <w:pPr>
        <w:pStyle w:val="Ttulo1"/>
      </w:pPr>
      <w:bookmarkStart w:id="0" w:name="_Toc115295821"/>
      <w:r>
        <w:t>Índice de ilustraciones.</w:t>
      </w:r>
      <w:bookmarkEnd w:id="0"/>
    </w:p>
    <w:p w14:paraId="567F8E32" w14:textId="4E52CFE2" w:rsidR="00007DD9" w:rsidRDefault="00145AA8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r>
        <w:fldChar w:fldCharType="begin"/>
      </w:r>
      <w:r>
        <w:instrText xml:space="preserve"> TOC \h \z \c "Ilustración" </w:instrText>
      </w:r>
      <w:r>
        <w:fldChar w:fldCharType="separate"/>
      </w:r>
      <w:hyperlink w:anchor="_Toc115295832" w:history="1">
        <w:r w:rsidR="00007DD9" w:rsidRPr="004F457E">
          <w:rPr>
            <w:rStyle w:val="Hipervnculo"/>
            <w:noProof/>
          </w:rPr>
          <w:t>Ilustración 1: Página de descarga de Visual Studio Code</w:t>
        </w:r>
        <w:r w:rsidR="00007DD9">
          <w:rPr>
            <w:noProof/>
            <w:webHidden/>
          </w:rPr>
          <w:tab/>
        </w:r>
        <w:r w:rsidR="00007DD9">
          <w:rPr>
            <w:noProof/>
            <w:webHidden/>
          </w:rPr>
          <w:fldChar w:fldCharType="begin"/>
        </w:r>
        <w:r w:rsidR="00007DD9">
          <w:rPr>
            <w:noProof/>
            <w:webHidden/>
          </w:rPr>
          <w:instrText xml:space="preserve"> PAGEREF _Toc115295832 \h </w:instrText>
        </w:r>
        <w:r w:rsidR="00007DD9">
          <w:rPr>
            <w:noProof/>
            <w:webHidden/>
          </w:rPr>
        </w:r>
        <w:r w:rsidR="00007DD9">
          <w:rPr>
            <w:noProof/>
            <w:webHidden/>
          </w:rPr>
          <w:fldChar w:fldCharType="separate"/>
        </w:r>
        <w:r w:rsidR="00007DD9">
          <w:rPr>
            <w:noProof/>
            <w:webHidden/>
          </w:rPr>
          <w:t>2</w:t>
        </w:r>
        <w:r w:rsidR="00007DD9">
          <w:rPr>
            <w:noProof/>
            <w:webHidden/>
          </w:rPr>
          <w:fldChar w:fldCharType="end"/>
        </w:r>
      </w:hyperlink>
    </w:p>
    <w:p w14:paraId="767F01B5" w14:textId="092708E0" w:rsidR="00007DD9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5295833" w:history="1">
        <w:r w:rsidR="00007DD9" w:rsidRPr="004F457E">
          <w:rPr>
            <w:rStyle w:val="Hipervnculo"/>
            <w:noProof/>
          </w:rPr>
          <w:t>Ilustración 2: Instalación de Visual Studio Code (1): Acuerdo de licencia</w:t>
        </w:r>
        <w:r w:rsidR="00007DD9">
          <w:rPr>
            <w:noProof/>
            <w:webHidden/>
          </w:rPr>
          <w:tab/>
        </w:r>
        <w:r w:rsidR="00007DD9">
          <w:rPr>
            <w:noProof/>
            <w:webHidden/>
          </w:rPr>
          <w:fldChar w:fldCharType="begin"/>
        </w:r>
        <w:r w:rsidR="00007DD9">
          <w:rPr>
            <w:noProof/>
            <w:webHidden/>
          </w:rPr>
          <w:instrText xml:space="preserve"> PAGEREF _Toc115295833 \h </w:instrText>
        </w:r>
        <w:r w:rsidR="00007DD9">
          <w:rPr>
            <w:noProof/>
            <w:webHidden/>
          </w:rPr>
        </w:r>
        <w:r w:rsidR="00007DD9">
          <w:rPr>
            <w:noProof/>
            <w:webHidden/>
          </w:rPr>
          <w:fldChar w:fldCharType="separate"/>
        </w:r>
        <w:r w:rsidR="00007DD9">
          <w:rPr>
            <w:noProof/>
            <w:webHidden/>
          </w:rPr>
          <w:t>3</w:t>
        </w:r>
        <w:r w:rsidR="00007DD9">
          <w:rPr>
            <w:noProof/>
            <w:webHidden/>
          </w:rPr>
          <w:fldChar w:fldCharType="end"/>
        </w:r>
      </w:hyperlink>
    </w:p>
    <w:p w14:paraId="01716C07" w14:textId="1FC5AAFA" w:rsidR="00007DD9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5295834" w:history="1">
        <w:r w:rsidR="00007DD9" w:rsidRPr="004F457E">
          <w:rPr>
            <w:rStyle w:val="Hipervnculo"/>
            <w:noProof/>
          </w:rPr>
          <w:t>Ilustración 3: Instalación de Visual Studio Code (2): Ruta de instalación</w:t>
        </w:r>
        <w:r w:rsidR="00007DD9">
          <w:rPr>
            <w:noProof/>
            <w:webHidden/>
          </w:rPr>
          <w:tab/>
        </w:r>
        <w:r w:rsidR="00007DD9">
          <w:rPr>
            <w:noProof/>
            <w:webHidden/>
          </w:rPr>
          <w:fldChar w:fldCharType="begin"/>
        </w:r>
        <w:r w:rsidR="00007DD9">
          <w:rPr>
            <w:noProof/>
            <w:webHidden/>
          </w:rPr>
          <w:instrText xml:space="preserve"> PAGEREF _Toc115295834 \h </w:instrText>
        </w:r>
        <w:r w:rsidR="00007DD9">
          <w:rPr>
            <w:noProof/>
            <w:webHidden/>
          </w:rPr>
        </w:r>
        <w:r w:rsidR="00007DD9">
          <w:rPr>
            <w:noProof/>
            <w:webHidden/>
          </w:rPr>
          <w:fldChar w:fldCharType="separate"/>
        </w:r>
        <w:r w:rsidR="00007DD9">
          <w:rPr>
            <w:noProof/>
            <w:webHidden/>
          </w:rPr>
          <w:t>3</w:t>
        </w:r>
        <w:r w:rsidR="00007DD9">
          <w:rPr>
            <w:noProof/>
            <w:webHidden/>
          </w:rPr>
          <w:fldChar w:fldCharType="end"/>
        </w:r>
      </w:hyperlink>
    </w:p>
    <w:p w14:paraId="7749F1FA" w14:textId="6C8DBD6E" w:rsidR="00007DD9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5295835" w:history="1">
        <w:r w:rsidR="00007DD9" w:rsidRPr="004F457E">
          <w:rPr>
            <w:rStyle w:val="Hipervnculo"/>
            <w:noProof/>
          </w:rPr>
          <w:t>Ilustración 4: Instalación de Visual Studio Code (3): Tareas Adicionales</w:t>
        </w:r>
        <w:r w:rsidR="00007DD9">
          <w:rPr>
            <w:noProof/>
            <w:webHidden/>
          </w:rPr>
          <w:tab/>
        </w:r>
        <w:r w:rsidR="00007DD9">
          <w:rPr>
            <w:noProof/>
            <w:webHidden/>
          </w:rPr>
          <w:fldChar w:fldCharType="begin"/>
        </w:r>
        <w:r w:rsidR="00007DD9">
          <w:rPr>
            <w:noProof/>
            <w:webHidden/>
          </w:rPr>
          <w:instrText xml:space="preserve"> PAGEREF _Toc115295835 \h </w:instrText>
        </w:r>
        <w:r w:rsidR="00007DD9">
          <w:rPr>
            <w:noProof/>
            <w:webHidden/>
          </w:rPr>
        </w:r>
        <w:r w:rsidR="00007DD9">
          <w:rPr>
            <w:noProof/>
            <w:webHidden/>
          </w:rPr>
          <w:fldChar w:fldCharType="separate"/>
        </w:r>
        <w:r w:rsidR="00007DD9">
          <w:rPr>
            <w:noProof/>
            <w:webHidden/>
          </w:rPr>
          <w:t>4</w:t>
        </w:r>
        <w:r w:rsidR="00007DD9">
          <w:rPr>
            <w:noProof/>
            <w:webHidden/>
          </w:rPr>
          <w:fldChar w:fldCharType="end"/>
        </w:r>
      </w:hyperlink>
    </w:p>
    <w:p w14:paraId="6AD4EED1" w14:textId="3043541D" w:rsidR="00007DD9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5295836" w:history="1">
        <w:r w:rsidR="00007DD9" w:rsidRPr="004F457E">
          <w:rPr>
            <w:rStyle w:val="Hipervnculo"/>
            <w:noProof/>
          </w:rPr>
          <w:t>Ilustración 5: Instalación de Visual Studio Code (4): Instalando</w:t>
        </w:r>
        <w:r w:rsidR="00007DD9">
          <w:rPr>
            <w:noProof/>
            <w:webHidden/>
          </w:rPr>
          <w:tab/>
        </w:r>
        <w:r w:rsidR="00007DD9">
          <w:rPr>
            <w:noProof/>
            <w:webHidden/>
          </w:rPr>
          <w:fldChar w:fldCharType="begin"/>
        </w:r>
        <w:r w:rsidR="00007DD9">
          <w:rPr>
            <w:noProof/>
            <w:webHidden/>
          </w:rPr>
          <w:instrText xml:space="preserve"> PAGEREF _Toc115295836 \h </w:instrText>
        </w:r>
        <w:r w:rsidR="00007DD9">
          <w:rPr>
            <w:noProof/>
            <w:webHidden/>
          </w:rPr>
        </w:r>
        <w:r w:rsidR="00007DD9">
          <w:rPr>
            <w:noProof/>
            <w:webHidden/>
          </w:rPr>
          <w:fldChar w:fldCharType="separate"/>
        </w:r>
        <w:r w:rsidR="00007DD9">
          <w:rPr>
            <w:noProof/>
            <w:webHidden/>
          </w:rPr>
          <w:t>4</w:t>
        </w:r>
        <w:r w:rsidR="00007DD9">
          <w:rPr>
            <w:noProof/>
            <w:webHidden/>
          </w:rPr>
          <w:fldChar w:fldCharType="end"/>
        </w:r>
      </w:hyperlink>
    </w:p>
    <w:p w14:paraId="05DABBFE" w14:textId="0DFB6469" w:rsidR="00007DD9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5295837" w:history="1">
        <w:r w:rsidR="00007DD9" w:rsidRPr="004F457E">
          <w:rPr>
            <w:rStyle w:val="Hipervnculo"/>
            <w:noProof/>
          </w:rPr>
          <w:t>Ilustración 6: Cambiando el lenguaje a español</w:t>
        </w:r>
        <w:r w:rsidR="00007DD9">
          <w:rPr>
            <w:noProof/>
            <w:webHidden/>
          </w:rPr>
          <w:tab/>
        </w:r>
        <w:r w:rsidR="00007DD9">
          <w:rPr>
            <w:noProof/>
            <w:webHidden/>
          </w:rPr>
          <w:fldChar w:fldCharType="begin"/>
        </w:r>
        <w:r w:rsidR="00007DD9">
          <w:rPr>
            <w:noProof/>
            <w:webHidden/>
          </w:rPr>
          <w:instrText xml:space="preserve"> PAGEREF _Toc115295837 \h </w:instrText>
        </w:r>
        <w:r w:rsidR="00007DD9">
          <w:rPr>
            <w:noProof/>
            <w:webHidden/>
          </w:rPr>
        </w:r>
        <w:r w:rsidR="00007DD9">
          <w:rPr>
            <w:noProof/>
            <w:webHidden/>
          </w:rPr>
          <w:fldChar w:fldCharType="separate"/>
        </w:r>
        <w:r w:rsidR="00007DD9">
          <w:rPr>
            <w:noProof/>
            <w:webHidden/>
          </w:rPr>
          <w:t>5</w:t>
        </w:r>
        <w:r w:rsidR="00007DD9">
          <w:rPr>
            <w:noProof/>
            <w:webHidden/>
          </w:rPr>
          <w:fldChar w:fldCharType="end"/>
        </w:r>
      </w:hyperlink>
    </w:p>
    <w:p w14:paraId="336AC0B0" w14:textId="7A6B3131" w:rsidR="00007DD9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5295838" w:history="1">
        <w:r w:rsidR="00007DD9" w:rsidRPr="004F457E">
          <w:rPr>
            <w:rStyle w:val="Hipervnculo"/>
            <w:noProof/>
          </w:rPr>
          <w:t>Ilustración 7: Instalando la extensión Prettier</w:t>
        </w:r>
        <w:r w:rsidR="00007DD9">
          <w:rPr>
            <w:noProof/>
            <w:webHidden/>
          </w:rPr>
          <w:tab/>
        </w:r>
        <w:r w:rsidR="00007DD9">
          <w:rPr>
            <w:noProof/>
            <w:webHidden/>
          </w:rPr>
          <w:fldChar w:fldCharType="begin"/>
        </w:r>
        <w:r w:rsidR="00007DD9">
          <w:rPr>
            <w:noProof/>
            <w:webHidden/>
          </w:rPr>
          <w:instrText xml:space="preserve"> PAGEREF _Toc115295838 \h </w:instrText>
        </w:r>
        <w:r w:rsidR="00007DD9">
          <w:rPr>
            <w:noProof/>
            <w:webHidden/>
          </w:rPr>
        </w:r>
        <w:r w:rsidR="00007DD9">
          <w:rPr>
            <w:noProof/>
            <w:webHidden/>
          </w:rPr>
          <w:fldChar w:fldCharType="separate"/>
        </w:r>
        <w:r w:rsidR="00007DD9">
          <w:rPr>
            <w:noProof/>
            <w:webHidden/>
          </w:rPr>
          <w:t>6</w:t>
        </w:r>
        <w:r w:rsidR="00007DD9">
          <w:rPr>
            <w:noProof/>
            <w:webHidden/>
          </w:rPr>
          <w:fldChar w:fldCharType="end"/>
        </w:r>
      </w:hyperlink>
    </w:p>
    <w:p w14:paraId="216EE95F" w14:textId="6C834F4C" w:rsidR="00007DD9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5295839" w:history="1">
        <w:r w:rsidR="00007DD9" w:rsidRPr="004F457E">
          <w:rPr>
            <w:rStyle w:val="Hipervnculo"/>
            <w:noProof/>
          </w:rPr>
          <w:t>Ilustración 8: Ejercicio 3, creando carpeta de trabajo</w:t>
        </w:r>
        <w:r w:rsidR="00007DD9">
          <w:rPr>
            <w:noProof/>
            <w:webHidden/>
          </w:rPr>
          <w:tab/>
        </w:r>
        <w:r w:rsidR="00007DD9">
          <w:rPr>
            <w:noProof/>
            <w:webHidden/>
          </w:rPr>
          <w:fldChar w:fldCharType="begin"/>
        </w:r>
        <w:r w:rsidR="00007DD9">
          <w:rPr>
            <w:noProof/>
            <w:webHidden/>
          </w:rPr>
          <w:instrText xml:space="preserve"> PAGEREF _Toc115295839 \h </w:instrText>
        </w:r>
        <w:r w:rsidR="00007DD9">
          <w:rPr>
            <w:noProof/>
            <w:webHidden/>
          </w:rPr>
        </w:r>
        <w:r w:rsidR="00007DD9">
          <w:rPr>
            <w:noProof/>
            <w:webHidden/>
          </w:rPr>
          <w:fldChar w:fldCharType="separate"/>
        </w:r>
        <w:r w:rsidR="00007DD9">
          <w:rPr>
            <w:noProof/>
            <w:webHidden/>
          </w:rPr>
          <w:t>6</w:t>
        </w:r>
        <w:r w:rsidR="00007DD9">
          <w:rPr>
            <w:noProof/>
            <w:webHidden/>
          </w:rPr>
          <w:fldChar w:fldCharType="end"/>
        </w:r>
      </w:hyperlink>
    </w:p>
    <w:p w14:paraId="36FB954A" w14:textId="3F1BD5B1" w:rsidR="00007DD9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5295840" w:history="1">
        <w:r w:rsidR="00007DD9" w:rsidRPr="004F457E">
          <w:rPr>
            <w:rStyle w:val="Hipervnculo"/>
            <w:noProof/>
          </w:rPr>
          <w:t>Ilustración 9: Ejercicio 3, Establecemos el directorio como "carpeta de confianza"</w:t>
        </w:r>
        <w:r w:rsidR="00007DD9">
          <w:rPr>
            <w:noProof/>
            <w:webHidden/>
          </w:rPr>
          <w:tab/>
        </w:r>
        <w:r w:rsidR="00007DD9">
          <w:rPr>
            <w:noProof/>
            <w:webHidden/>
          </w:rPr>
          <w:fldChar w:fldCharType="begin"/>
        </w:r>
        <w:r w:rsidR="00007DD9">
          <w:rPr>
            <w:noProof/>
            <w:webHidden/>
          </w:rPr>
          <w:instrText xml:space="preserve"> PAGEREF _Toc115295840 \h </w:instrText>
        </w:r>
        <w:r w:rsidR="00007DD9">
          <w:rPr>
            <w:noProof/>
            <w:webHidden/>
          </w:rPr>
        </w:r>
        <w:r w:rsidR="00007DD9">
          <w:rPr>
            <w:noProof/>
            <w:webHidden/>
          </w:rPr>
          <w:fldChar w:fldCharType="separate"/>
        </w:r>
        <w:r w:rsidR="00007DD9">
          <w:rPr>
            <w:noProof/>
            <w:webHidden/>
          </w:rPr>
          <w:t>7</w:t>
        </w:r>
        <w:r w:rsidR="00007DD9">
          <w:rPr>
            <w:noProof/>
            <w:webHidden/>
          </w:rPr>
          <w:fldChar w:fldCharType="end"/>
        </w:r>
      </w:hyperlink>
    </w:p>
    <w:p w14:paraId="6C9AFF10" w14:textId="74D0CEE8" w:rsidR="00007DD9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5295841" w:history="1">
        <w:r w:rsidR="00007DD9" w:rsidRPr="004F457E">
          <w:rPr>
            <w:rStyle w:val="Hipervnculo"/>
            <w:noProof/>
          </w:rPr>
          <w:t>Ilustración 10: Ejercicio 3, creando fichero HTML</w:t>
        </w:r>
        <w:r w:rsidR="00007DD9">
          <w:rPr>
            <w:noProof/>
            <w:webHidden/>
          </w:rPr>
          <w:tab/>
        </w:r>
        <w:r w:rsidR="00007DD9">
          <w:rPr>
            <w:noProof/>
            <w:webHidden/>
          </w:rPr>
          <w:fldChar w:fldCharType="begin"/>
        </w:r>
        <w:r w:rsidR="00007DD9">
          <w:rPr>
            <w:noProof/>
            <w:webHidden/>
          </w:rPr>
          <w:instrText xml:space="preserve"> PAGEREF _Toc115295841 \h </w:instrText>
        </w:r>
        <w:r w:rsidR="00007DD9">
          <w:rPr>
            <w:noProof/>
            <w:webHidden/>
          </w:rPr>
        </w:r>
        <w:r w:rsidR="00007DD9">
          <w:rPr>
            <w:noProof/>
            <w:webHidden/>
          </w:rPr>
          <w:fldChar w:fldCharType="separate"/>
        </w:r>
        <w:r w:rsidR="00007DD9">
          <w:rPr>
            <w:noProof/>
            <w:webHidden/>
          </w:rPr>
          <w:t>7</w:t>
        </w:r>
        <w:r w:rsidR="00007DD9">
          <w:rPr>
            <w:noProof/>
            <w:webHidden/>
          </w:rPr>
          <w:fldChar w:fldCharType="end"/>
        </w:r>
      </w:hyperlink>
    </w:p>
    <w:p w14:paraId="1137F816" w14:textId="55202414" w:rsidR="00007DD9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5295842" w:history="1">
        <w:r w:rsidR="00007DD9" w:rsidRPr="004F457E">
          <w:rPr>
            <w:rStyle w:val="Hipervnculo"/>
            <w:noProof/>
          </w:rPr>
          <w:t>Ilustración 11: Ejercicio 3, eligiendo el tipo de archivo</w:t>
        </w:r>
        <w:r w:rsidR="00007DD9">
          <w:rPr>
            <w:noProof/>
            <w:webHidden/>
          </w:rPr>
          <w:tab/>
        </w:r>
        <w:r w:rsidR="00007DD9">
          <w:rPr>
            <w:noProof/>
            <w:webHidden/>
          </w:rPr>
          <w:fldChar w:fldCharType="begin"/>
        </w:r>
        <w:r w:rsidR="00007DD9">
          <w:rPr>
            <w:noProof/>
            <w:webHidden/>
          </w:rPr>
          <w:instrText xml:space="preserve"> PAGEREF _Toc115295842 \h </w:instrText>
        </w:r>
        <w:r w:rsidR="00007DD9">
          <w:rPr>
            <w:noProof/>
            <w:webHidden/>
          </w:rPr>
        </w:r>
        <w:r w:rsidR="00007DD9">
          <w:rPr>
            <w:noProof/>
            <w:webHidden/>
          </w:rPr>
          <w:fldChar w:fldCharType="separate"/>
        </w:r>
        <w:r w:rsidR="00007DD9">
          <w:rPr>
            <w:noProof/>
            <w:webHidden/>
          </w:rPr>
          <w:t>8</w:t>
        </w:r>
        <w:r w:rsidR="00007DD9">
          <w:rPr>
            <w:noProof/>
            <w:webHidden/>
          </w:rPr>
          <w:fldChar w:fldCharType="end"/>
        </w:r>
      </w:hyperlink>
    </w:p>
    <w:p w14:paraId="2B350D6E" w14:textId="5654C2FA" w:rsidR="00007DD9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5295843" w:history="1">
        <w:r w:rsidR="00007DD9" w:rsidRPr="004F457E">
          <w:rPr>
            <w:rStyle w:val="Hipervnculo"/>
            <w:noProof/>
          </w:rPr>
          <w:t>Ilustración 12: Ejercicio 3, eligiendo la ruta de guardado del fichero HTML</w:t>
        </w:r>
        <w:r w:rsidR="00007DD9">
          <w:rPr>
            <w:noProof/>
            <w:webHidden/>
          </w:rPr>
          <w:tab/>
        </w:r>
        <w:r w:rsidR="00007DD9">
          <w:rPr>
            <w:noProof/>
            <w:webHidden/>
          </w:rPr>
          <w:fldChar w:fldCharType="begin"/>
        </w:r>
        <w:r w:rsidR="00007DD9">
          <w:rPr>
            <w:noProof/>
            <w:webHidden/>
          </w:rPr>
          <w:instrText xml:space="preserve"> PAGEREF _Toc115295843 \h </w:instrText>
        </w:r>
        <w:r w:rsidR="00007DD9">
          <w:rPr>
            <w:noProof/>
            <w:webHidden/>
          </w:rPr>
        </w:r>
        <w:r w:rsidR="00007DD9">
          <w:rPr>
            <w:noProof/>
            <w:webHidden/>
          </w:rPr>
          <w:fldChar w:fldCharType="separate"/>
        </w:r>
        <w:r w:rsidR="00007DD9">
          <w:rPr>
            <w:noProof/>
            <w:webHidden/>
          </w:rPr>
          <w:t>8</w:t>
        </w:r>
        <w:r w:rsidR="00007DD9">
          <w:rPr>
            <w:noProof/>
            <w:webHidden/>
          </w:rPr>
          <w:fldChar w:fldCharType="end"/>
        </w:r>
      </w:hyperlink>
    </w:p>
    <w:p w14:paraId="2D50F999" w14:textId="75EF1F25" w:rsidR="00007DD9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5295844" w:history="1">
        <w:r w:rsidR="00007DD9" w:rsidRPr="004F457E">
          <w:rPr>
            <w:rStyle w:val="Hipervnculo"/>
            <w:noProof/>
          </w:rPr>
          <w:t>Ilustración 13: Ejercicio 3, codificando el fichero HTML con el script del enunciado</w:t>
        </w:r>
        <w:r w:rsidR="00007DD9">
          <w:rPr>
            <w:noProof/>
            <w:webHidden/>
          </w:rPr>
          <w:tab/>
        </w:r>
        <w:r w:rsidR="00007DD9">
          <w:rPr>
            <w:noProof/>
            <w:webHidden/>
          </w:rPr>
          <w:fldChar w:fldCharType="begin"/>
        </w:r>
        <w:r w:rsidR="00007DD9">
          <w:rPr>
            <w:noProof/>
            <w:webHidden/>
          </w:rPr>
          <w:instrText xml:space="preserve"> PAGEREF _Toc115295844 \h </w:instrText>
        </w:r>
        <w:r w:rsidR="00007DD9">
          <w:rPr>
            <w:noProof/>
            <w:webHidden/>
          </w:rPr>
        </w:r>
        <w:r w:rsidR="00007DD9">
          <w:rPr>
            <w:noProof/>
            <w:webHidden/>
          </w:rPr>
          <w:fldChar w:fldCharType="separate"/>
        </w:r>
        <w:r w:rsidR="00007DD9">
          <w:rPr>
            <w:noProof/>
            <w:webHidden/>
          </w:rPr>
          <w:t>9</w:t>
        </w:r>
        <w:r w:rsidR="00007DD9">
          <w:rPr>
            <w:noProof/>
            <w:webHidden/>
          </w:rPr>
          <w:fldChar w:fldCharType="end"/>
        </w:r>
      </w:hyperlink>
    </w:p>
    <w:p w14:paraId="168424BF" w14:textId="0126446F" w:rsidR="00007DD9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5295845" w:history="1">
        <w:r w:rsidR="00007DD9" w:rsidRPr="004F457E">
          <w:rPr>
            <w:rStyle w:val="Hipervnculo"/>
            <w:noProof/>
          </w:rPr>
          <w:t>Ilustración 14: Ejercicio 3, probando que el código funciona</w:t>
        </w:r>
        <w:r w:rsidR="00007DD9">
          <w:rPr>
            <w:noProof/>
            <w:webHidden/>
          </w:rPr>
          <w:tab/>
        </w:r>
        <w:r w:rsidR="00007DD9">
          <w:rPr>
            <w:noProof/>
            <w:webHidden/>
          </w:rPr>
          <w:fldChar w:fldCharType="begin"/>
        </w:r>
        <w:r w:rsidR="00007DD9">
          <w:rPr>
            <w:noProof/>
            <w:webHidden/>
          </w:rPr>
          <w:instrText xml:space="preserve"> PAGEREF _Toc115295845 \h </w:instrText>
        </w:r>
        <w:r w:rsidR="00007DD9">
          <w:rPr>
            <w:noProof/>
            <w:webHidden/>
          </w:rPr>
        </w:r>
        <w:r w:rsidR="00007DD9">
          <w:rPr>
            <w:noProof/>
            <w:webHidden/>
          </w:rPr>
          <w:fldChar w:fldCharType="separate"/>
        </w:r>
        <w:r w:rsidR="00007DD9">
          <w:rPr>
            <w:noProof/>
            <w:webHidden/>
          </w:rPr>
          <w:t>10</w:t>
        </w:r>
        <w:r w:rsidR="00007DD9">
          <w:rPr>
            <w:noProof/>
            <w:webHidden/>
          </w:rPr>
          <w:fldChar w:fldCharType="end"/>
        </w:r>
      </w:hyperlink>
    </w:p>
    <w:p w14:paraId="668275C5" w14:textId="35EC58B1" w:rsidR="00007DD9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5295846" w:history="1">
        <w:r w:rsidR="00007DD9" w:rsidRPr="004F457E">
          <w:rPr>
            <w:rStyle w:val="Hipervnculo"/>
            <w:noProof/>
          </w:rPr>
          <w:t>Ilustración 15: Ejercicio 4, creando el fichero .js con el código JavaScript del enunciado</w:t>
        </w:r>
        <w:r w:rsidR="00007DD9">
          <w:rPr>
            <w:noProof/>
            <w:webHidden/>
          </w:rPr>
          <w:tab/>
        </w:r>
        <w:r w:rsidR="00007DD9">
          <w:rPr>
            <w:noProof/>
            <w:webHidden/>
          </w:rPr>
          <w:fldChar w:fldCharType="begin"/>
        </w:r>
        <w:r w:rsidR="00007DD9">
          <w:rPr>
            <w:noProof/>
            <w:webHidden/>
          </w:rPr>
          <w:instrText xml:space="preserve"> PAGEREF _Toc115295846 \h </w:instrText>
        </w:r>
        <w:r w:rsidR="00007DD9">
          <w:rPr>
            <w:noProof/>
            <w:webHidden/>
          </w:rPr>
        </w:r>
        <w:r w:rsidR="00007DD9">
          <w:rPr>
            <w:noProof/>
            <w:webHidden/>
          </w:rPr>
          <w:fldChar w:fldCharType="separate"/>
        </w:r>
        <w:r w:rsidR="00007DD9">
          <w:rPr>
            <w:noProof/>
            <w:webHidden/>
          </w:rPr>
          <w:t>11</w:t>
        </w:r>
        <w:r w:rsidR="00007DD9">
          <w:rPr>
            <w:noProof/>
            <w:webHidden/>
          </w:rPr>
          <w:fldChar w:fldCharType="end"/>
        </w:r>
      </w:hyperlink>
    </w:p>
    <w:p w14:paraId="35ED0439" w14:textId="4ED0D3C9" w:rsidR="00007DD9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5295847" w:history="1">
        <w:r w:rsidR="00007DD9" w:rsidRPr="004F457E">
          <w:rPr>
            <w:rStyle w:val="Hipervnculo"/>
            <w:noProof/>
          </w:rPr>
          <w:t>Ilustración 16: Ejercicio 4, enlazar documento HTML con fichero .js</w:t>
        </w:r>
        <w:r w:rsidR="00007DD9">
          <w:rPr>
            <w:noProof/>
            <w:webHidden/>
          </w:rPr>
          <w:tab/>
        </w:r>
        <w:r w:rsidR="00007DD9">
          <w:rPr>
            <w:noProof/>
            <w:webHidden/>
          </w:rPr>
          <w:fldChar w:fldCharType="begin"/>
        </w:r>
        <w:r w:rsidR="00007DD9">
          <w:rPr>
            <w:noProof/>
            <w:webHidden/>
          </w:rPr>
          <w:instrText xml:space="preserve"> PAGEREF _Toc115295847 \h </w:instrText>
        </w:r>
        <w:r w:rsidR="00007DD9">
          <w:rPr>
            <w:noProof/>
            <w:webHidden/>
          </w:rPr>
        </w:r>
        <w:r w:rsidR="00007DD9">
          <w:rPr>
            <w:noProof/>
            <w:webHidden/>
          </w:rPr>
          <w:fldChar w:fldCharType="separate"/>
        </w:r>
        <w:r w:rsidR="00007DD9">
          <w:rPr>
            <w:noProof/>
            <w:webHidden/>
          </w:rPr>
          <w:t>11</w:t>
        </w:r>
        <w:r w:rsidR="00007DD9">
          <w:rPr>
            <w:noProof/>
            <w:webHidden/>
          </w:rPr>
          <w:fldChar w:fldCharType="end"/>
        </w:r>
      </w:hyperlink>
    </w:p>
    <w:p w14:paraId="60C7C9A2" w14:textId="25C98B24" w:rsidR="00007DD9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5295848" w:history="1">
        <w:r w:rsidR="00007DD9" w:rsidRPr="004F457E">
          <w:rPr>
            <w:rStyle w:val="Hipervnculo"/>
            <w:noProof/>
          </w:rPr>
          <w:t>Ilustración 17: Ejercicio 4, probando que el código funciona</w:t>
        </w:r>
        <w:r w:rsidR="00007DD9">
          <w:rPr>
            <w:noProof/>
            <w:webHidden/>
          </w:rPr>
          <w:tab/>
        </w:r>
        <w:r w:rsidR="00007DD9">
          <w:rPr>
            <w:noProof/>
            <w:webHidden/>
          </w:rPr>
          <w:fldChar w:fldCharType="begin"/>
        </w:r>
        <w:r w:rsidR="00007DD9">
          <w:rPr>
            <w:noProof/>
            <w:webHidden/>
          </w:rPr>
          <w:instrText xml:space="preserve"> PAGEREF _Toc115295848 \h </w:instrText>
        </w:r>
        <w:r w:rsidR="00007DD9">
          <w:rPr>
            <w:noProof/>
            <w:webHidden/>
          </w:rPr>
        </w:r>
        <w:r w:rsidR="00007DD9">
          <w:rPr>
            <w:noProof/>
            <w:webHidden/>
          </w:rPr>
          <w:fldChar w:fldCharType="separate"/>
        </w:r>
        <w:r w:rsidR="00007DD9">
          <w:rPr>
            <w:noProof/>
            <w:webHidden/>
          </w:rPr>
          <w:t>12</w:t>
        </w:r>
        <w:r w:rsidR="00007DD9">
          <w:rPr>
            <w:noProof/>
            <w:webHidden/>
          </w:rPr>
          <w:fldChar w:fldCharType="end"/>
        </w:r>
      </w:hyperlink>
    </w:p>
    <w:p w14:paraId="48C2F669" w14:textId="6B8F3E44" w:rsidR="00FA1FE8" w:rsidRDefault="00145AA8" w:rsidP="00FA1FE8">
      <w:r>
        <w:rPr>
          <w:b/>
          <w:bCs/>
          <w:noProof/>
        </w:rPr>
        <w:fldChar w:fldCharType="end"/>
      </w:r>
    </w:p>
    <w:p w14:paraId="7A73FCD2" w14:textId="77777777" w:rsidR="00FA1FE8" w:rsidRDefault="00FA1FE8" w:rsidP="00FA1FE8">
      <w:pPr>
        <w:pStyle w:val="Ttulo1"/>
      </w:pPr>
      <w:bookmarkStart w:id="1" w:name="_Toc115295822"/>
      <w:r>
        <w:t>Índice de tablas.</w:t>
      </w:r>
      <w:bookmarkEnd w:id="1"/>
    </w:p>
    <w:p w14:paraId="0E2D2DE0" w14:textId="3B76366D" w:rsidR="00007DD9" w:rsidRDefault="00145AA8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r>
        <w:fldChar w:fldCharType="begin"/>
      </w:r>
      <w:r>
        <w:instrText xml:space="preserve"> TOC \h \z \c "Tabla" </w:instrText>
      </w:r>
      <w:r>
        <w:fldChar w:fldCharType="separate"/>
      </w:r>
      <w:hyperlink w:anchor="_Toc115295849" w:history="1">
        <w:r w:rsidR="00007DD9" w:rsidRPr="005A2E08">
          <w:rPr>
            <w:rStyle w:val="Hipervnculo"/>
            <w:noProof/>
          </w:rPr>
          <w:t>Tabla 1: Visual Studio Code</w:t>
        </w:r>
        <w:r w:rsidR="00007DD9">
          <w:rPr>
            <w:noProof/>
            <w:webHidden/>
          </w:rPr>
          <w:tab/>
        </w:r>
        <w:r w:rsidR="00007DD9">
          <w:rPr>
            <w:noProof/>
            <w:webHidden/>
          </w:rPr>
          <w:fldChar w:fldCharType="begin"/>
        </w:r>
        <w:r w:rsidR="00007DD9">
          <w:rPr>
            <w:noProof/>
            <w:webHidden/>
          </w:rPr>
          <w:instrText xml:space="preserve"> PAGEREF _Toc115295849 \h </w:instrText>
        </w:r>
        <w:r w:rsidR="00007DD9">
          <w:rPr>
            <w:noProof/>
            <w:webHidden/>
          </w:rPr>
        </w:r>
        <w:r w:rsidR="00007DD9">
          <w:rPr>
            <w:noProof/>
            <w:webHidden/>
          </w:rPr>
          <w:fldChar w:fldCharType="separate"/>
        </w:r>
        <w:r w:rsidR="00007DD9">
          <w:rPr>
            <w:noProof/>
            <w:webHidden/>
          </w:rPr>
          <w:t>2</w:t>
        </w:r>
        <w:r w:rsidR="00007DD9">
          <w:rPr>
            <w:noProof/>
            <w:webHidden/>
          </w:rPr>
          <w:fldChar w:fldCharType="end"/>
        </w:r>
      </w:hyperlink>
    </w:p>
    <w:p w14:paraId="7645A8A3" w14:textId="641CC221" w:rsidR="00007DD9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5295850" w:history="1">
        <w:r w:rsidR="00007DD9" w:rsidRPr="005A2E08">
          <w:rPr>
            <w:rStyle w:val="Hipervnculo"/>
            <w:noProof/>
          </w:rPr>
          <w:t>Tabla 2: Prettier - Code formatter</w:t>
        </w:r>
        <w:r w:rsidR="00007DD9">
          <w:rPr>
            <w:noProof/>
            <w:webHidden/>
          </w:rPr>
          <w:tab/>
        </w:r>
        <w:r w:rsidR="00007DD9">
          <w:rPr>
            <w:noProof/>
            <w:webHidden/>
          </w:rPr>
          <w:fldChar w:fldCharType="begin"/>
        </w:r>
        <w:r w:rsidR="00007DD9">
          <w:rPr>
            <w:noProof/>
            <w:webHidden/>
          </w:rPr>
          <w:instrText xml:space="preserve"> PAGEREF _Toc115295850 \h </w:instrText>
        </w:r>
        <w:r w:rsidR="00007DD9">
          <w:rPr>
            <w:noProof/>
            <w:webHidden/>
          </w:rPr>
        </w:r>
        <w:r w:rsidR="00007DD9">
          <w:rPr>
            <w:noProof/>
            <w:webHidden/>
          </w:rPr>
          <w:fldChar w:fldCharType="separate"/>
        </w:r>
        <w:r w:rsidR="00007DD9">
          <w:rPr>
            <w:noProof/>
            <w:webHidden/>
          </w:rPr>
          <w:t>5</w:t>
        </w:r>
        <w:r w:rsidR="00007DD9">
          <w:rPr>
            <w:noProof/>
            <w:webHidden/>
          </w:rPr>
          <w:fldChar w:fldCharType="end"/>
        </w:r>
      </w:hyperlink>
    </w:p>
    <w:p w14:paraId="6963733E" w14:textId="40D713AB" w:rsidR="00007DD9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5295851" w:history="1">
        <w:r w:rsidR="00007DD9" w:rsidRPr="005A2E08">
          <w:rPr>
            <w:rStyle w:val="Hipervnculo"/>
            <w:noProof/>
          </w:rPr>
          <w:t>Tabla 3: Comentarios en JavaScript</w:t>
        </w:r>
        <w:r w:rsidR="00007DD9">
          <w:rPr>
            <w:noProof/>
            <w:webHidden/>
          </w:rPr>
          <w:tab/>
        </w:r>
        <w:r w:rsidR="00007DD9">
          <w:rPr>
            <w:noProof/>
            <w:webHidden/>
          </w:rPr>
          <w:fldChar w:fldCharType="begin"/>
        </w:r>
        <w:r w:rsidR="00007DD9">
          <w:rPr>
            <w:noProof/>
            <w:webHidden/>
          </w:rPr>
          <w:instrText xml:space="preserve"> PAGEREF _Toc115295851 \h </w:instrText>
        </w:r>
        <w:r w:rsidR="00007DD9">
          <w:rPr>
            <w:noProof/>
            <w:webHidden/>
          </w:rPr>
        </w:r>
        <w:r w:rsidR="00007DD9">
          <w:rPr>
            <w:noProof/>
            <w:webHidden/>
          </w:rPr>
          <w:fldChar w:fldCharType="separate"/>
        </w:r>
        <w:r w:rsidR="00007DD9">
          <w:rPr>
            <w:noProof/>
            <w:webHidden/>
          </w:rPr>
          <w:t>12</w:t>
        </w:r>
        <w:r w:rsidR="00007DD9">
          <w:rPr>
            <w:noProof/>
            <w:webHidden/>
          </w:rPr>
          <w:fldChar w:fldCharType="end"/>
        </w:r>
      </w:hyperlink>
    </w:p>
    <w:p w14:paraId="5F78F8D4" w14:textId="2748FF72" w:rsidR="00E37E28" w:rsidRDefault="00145AA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b/>
          <w:bCs/>
          <w:noProof/>
        </w:rPr>
        <w:fldChar w:fldCharType="end"/>
      </w:r>
      <w:r w:rsidR="00E37E28">
        <w:br w:type="page"/>
      </w:r>
    </w:p>
    <w:p w14:paraId="2EDE10F9" w14:textId="3B9FB6EF" w:rsidR="00F700FC" w:rsidRDefault="00A727E0" w:rsidP="00F700FC">
      <w:pPr>
        <w:pStyle w:val="Ttulo"/>
        <w:spacing w:after="240"/>
      </w:pPr>
      <w:r>
        <w:lastRenderedPageBreak/>
        <w:t>Tarea para DWEC01</w:t>
      </w:r>
    </w:p>
    <w:p w14:paraId="183DF56E" w14:textId="77777777" w:rsidR="00F700FC" w:rsidRDefault="00F700FC" w:rsidP="00F700FC">
      <w:pPr>
        <w:pStyle w:val="Ttulo1"/>
        <w:spacing w:before="0"/>
      </w:pPr>
      <w:bookmarkStart w:id="2" w:name="_Toc115295823"/>
      <w:r>
        <w:t>1.- Instalación de un editor.</w:t>
      </w:r>
      <w:bookmarkEnd w:id="2"/>
    </w:p>
    <w:p w14:paraId="1BFD2FB1" w14:textId="6A1E0740" w:rsidR="00F700FC" w:rsidRDefault="00F700FC" w:rsidP="00F700FC">
      <w:r>
        <w:t xml:space="preserve">Realizar la instalación de uno de los siguientes editores: </w:t>
      </w:r>
      <w:proofErr w:type="spellStart"/>
      <w:r>
        <w:t>Subli</w:t>
      </w:r>
      <w:r w:rsidR="008B3432">
        <w:t>m</w:t>
      </w:r>
      <w:r>
        <w:t>eText</w:t>
      </w:r>
      <w:proofErr w:type="spellEnd"/>
      <w:r>
        <w:t xml:space="preserve">, Brackets, </w:t>
      </w:r>
      <w:proofErr w:type="spellStart"/>
      <w:r>
        <w:t>Atom</w:t>
      </w:r>
      <w:proofErr w:type="spellEnd"/>
      <w:r>
        <w:t xml:space="preserve"> o Visual Studio </w:t>
      </w:r>
      <w:proofErr w:type="spellStart"/>
      <w:r>
        <w:t>Code</w:t>
      </w:r>
      <w:proofErr w:type="spellEnd"/>
      <w:r>
        <w:t>.</w:t>
      </w:r>
    </w:p>
    <w:p w14:paraId="5B1B4BA7" w14:textId="77777777" w:rsidR="00F700FC" w:rsidRDefault="00F700FC" w:rsidP="00F700FC">
      <w:pPr>
        <w:pStyle w:val="Ttulo2"/>
        <w:spacing w:before="0"/>
      </w:pPr>
      <w:bookmarkStart w:id="3" w:name="_Toc115295824"/>
      <w:r>
        <w:t>1.1.- Solución propuesta al ejercicio 1.</w:t>
      </w:r>
      <w:bookmarkEnd w:id="3"/>
    </w:p>
    <w:p w14:paraId="413221E8" w14:textId="5D525670" w:rsidR="00F700FC" w:rsidRDefault="00A727E0" w:rsidP="00F700FC">
      <w:r>
        <w:t xml:space="preserve">En este caso, me decanto por instalar Visual Studio </w:t>
      </w:r>
      <w:proofErr w:type="spellStart"/>
      <w:r>
        <w:t>Code</w:t>
      </w:r>
      <w:proofErr w:type="spellEnd"/>
      <w:r>
        <w:t>, ya que está respaldado por la prestigiosa Microsoft y no es una tecnología propietaria, lo que nos permite poder instalarlo tanto en Windows, Mac y Linux.</w:t>
      </w:r>
    </w:p>
    <w:p w14:paraId="73D27E72" w14:textId="328D46FB" w:rsidR="000259CB" w:rsidRDefault="000259CB" w:rsidP="00256083">
      <w:pPr>
        <w:pStyle w:val="Descripcin"/>
        <w:keepNext/>
        <w:jc w:val="center"/>
      </w:pPr>
      <w:bookmarkStart w:id="4" w:name="_Toc115295849"/>
      <w:r>
        <w:t xml:space="preserve">Tabla </w:t>
      </w:r>
      <w:fldSimple w:instr=" SEQ Tabla \* ARABIC ">
        <w:r w:rsidR="00256083">
          <w:rPr>
            <w:noProof/>
          </w:rPr>
          <w:t>1</w:t>
        </w:r>
      </w:fldSimple>
      <w:r>
        <w:t xml:space="preserve">: Visual Studio </w:t>
      </w:r>
      <w:proofErr w:type="spellStart"/>
      <w:r>
        <w:t>Code</w:t>
      </w:r>
      <w:bookmarkEnd w:id="4"/>
      <w:proofErr w:type="spellEnd"/>
    </w:p>
    <w:tbl>
      <w:tblPr>
        <w:tblStyle w:val="Estiloprofesional"/>
        <w:tblW w:w="0" w:type="auto"/>
        <w:tblLook w:val="0620" w:firstRow="1" w:lastRow="0" w:firstColumn="0" w:lastColumn="0" w:noHBand="1" w:noVBand="1"/>
      </w:tblPr>
      <w:tblGrid>
        <w:gridCol w:w="8469"/>
      </w:tblGrid>
      <w:tr w:rsidR="00A727E0" w14:paraId="6DD225E7" w14:textId="77777777" w:rsidTr="00CC73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tcW w:w="8469" w:type="dxa"/>
            <w:tcBorders>
              <w:left w:val="single" w:sz="24" w:space="0" w:color="009DD9" w:themeColor="accent2"/>
              <w:bottom w:val="single" w:sz="24" w:space="0" w:color="FFFFFF" w:themeColor="background1"/>
            </w:tcBorders>
            <w:shd w:val="clear" w:color="auto" w:fill="009DD9"/>
          </w:tcPr>
          <w:p w14:paraId="07CA0FF0" w14:textId="2EBACC08" w:rsidR="00A727E0" w:rsidRDefault="00A727E0" w:rsidP="00A727E0">
            <w:pPr>
              <w:jc w:val="left"/>
            </w:pPr>
            <w:r>
              <w:t xml:space="preserve">Visual Studio </w:t>
            </w:r>
            <w:proofErr w:type="spellStart"/>
            <w:r>
              <w:t>Code</w:t>
            </w:r>
            <w:proofErr w:type="spellEnd"/>
          </w:p>
        </w:tc>
      </w:tr>
      <w:tr w:rsidR="00A727E0" w14:paraId="05CBD954" w14:textId="77777777" w:rsidTr="00CC73C0">
        <w:trPr>
          <w:trHeight w:val="1191"/>
        </w:trPr>
        <w:tc>
          <w:tcPr>
            <w:tcW w:w="8469" w:type="dxa"/>
            <w:tcBorders>
              <w:top w:val="single" w:sz="24" w:space="0" w:color="FFFFFF" w:themeColor="background1"/>
              <w:left w:val="single" w:sz="24" w:space="0" w:color="009DD9" w:themeColor="accent2"/>
              <w:bottom w:val="nil"/>
            </w:tcBorders>
          </w:tcPr>
          <w:p w14:paraId="32050634" w14:textId="3227B27A" w:rsidR="00A727E0" w:rsidRDefault="00A727E0" w:rsidP="00F700FC">
            <w:r w:rsidRPr="00A727E0">
              <w:t xml:space="preserve">Visual Studio </w:t>
            </w:r>
            <w:proofErr w:type="spellStart"/>
            <w:r w:rsidRPr="00A727E0">
              <w:t>Code</w:t>
            </w:r>
            <w:proofErr w:type="spellEnd"/>
            <w:r w:rsidRPr="00A727E0">
              <w:t xml:space="preserve"> es un editor de texto plano desarrollado por Microsoft </w:t>
            </w:r>
            <w:r w:rsidRPr="00A727E0">
              <w:rPr>
                <w:b/>
                <w:bCs/>
              </w:rPr>
              <w:t>totalmente gratuito</w:t>
            </w:r>
            <w:r w:rsidRPr="00A727E0">
              <w:t xml:space="preserve"> y </w:t>
            </w:r>
            <w:r w:rsidRPr="00A727E0">
              <w:rPr>
                <w:b/>
                <w:bCs/>
              </w:rPr>
              <w:t>de código abierto</w:t>
            </w:r>
            <w:r w:rsidRPr="00A727E0">
              <w:t xml:space="preserve"> para ofrecer a los usuarios una herramienta de programación avanzada como alternativa al Bloc de Notas. Este editor está escrito totalmente en </w:t>
            </w:r>
            <w:proofErr w:type="spellStart"/>
            <w:r w:rsidRPr="00A727E0">
              <w:t>Electron</w:t>
            </w:r>
            <w:proofErr w:type="spellEnd"/>
            <w:r w:rsidRPr="00A727E0">
              <w:t xml:space="preserve">, un </w:t>
            </w:r>
            <w:proofErr w:type="spellStart"/>
            <w:r w:rsidRPr="00A727E0">
              <w:t>framework</w:t>
            </w:r>
            <w:proofErr w:type="spellEnd"/>
            <w:r w:rsidRPr="00A727E0">
              <w:t xml:space="preserve"> utilizado para unir Chromium y </w:t>
            </w:r>
            <w:proofErr w:type="spellStart"/>
            <w:r w:rsidRPr="00A727E0">
              <w:t>Node</w:t>
            </w:r>
            <w:proofErr w:type="spellEnd"/>
            <w:r>
              <w:t>.</w:t>
            </w:r>
          </w:p>
        </w:tc>
      </w:tr>
    </w:tbl>
    <w:p w14:paraId="3ACAF223" w14:textId="16B7EE53" w:rsidR="00A727E0" w:rsidRDefault="00A727E0" w:rsidP="00A727E0">
      <w:pPr>
        <w:spacing w:after="0"/>
      </w:pPr>
    </w:p>
    <w:p w14:paraId="46383627" w14:textId="77777777" w:rsidR="0051298A" w:rsidRDefault="0051298A" w:rsidP="0051298A">
      <w:pPr>
        <w:keepNext/>
      </w:pPr>
      <w:r w:rsidRPr="0051298A">
        <w:rPr>
          <w:noProof/>
        </w:rPr>
        <w:drawing>
          <wp:inline distT="0" distB="0" distL="0" distR="0" wp14:anchorId="26E53B2B" wp14:editId="27576B5A">
            <wp:extent cx="5400040" cy="303720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B62D" w14:textId="17C570C0" w:rsidR="00A727E0" w:rsidRDefault="0051298A" w:rsidP="0051298A">
      <w:pPr>
        <w:pStyle w:val="Descripcin"/>
      </w:pPr>
      <w:bookmarkStart w:id="5" w:name="_Toc115295832"/>
      <w:r>
        <w:t xml:space="preserve">Ilustración </w:t>
      </w:r>
      <w:fldSimple w:instr=" SEQ Ilustración \* ARABIC ">
        <w:r w:rsidR="000259CB">
          <w:rPr>
            <w:noProof/>
          </w:rPr>
          <w:t>1</w:t>
        </w:r>
      </w:fldSimple>
      <w:r>
        <w:t xml:space="preserve">: Página de descarga de Visual Studio </w:t>
      </w:r>
      <w:proofErr w:type="spellStart"/>
      <w:r>
        <w:t>Code</w:t>
      </w:r>
      <w:bookmarkEnd w:id="5"/>
      <w:proofErr w:type="spellEnd"/>
    </w:p>
    <w:p w14:paraId="78871ED1" w14:textId="599EA765" w:rsidR="008B3432" w:rsidRDefault="008B3432" w:rsidP="008413EA">
      <w:r>
        <w:t>Aceptamos el acuerdo de licencia para poder instalar el programa:</w:t>
      </w:r>
    </w:p>
    <w:p w14:paraId="281779F5" w14:textId="77777777" w:rsidR="008B3432" w:rsidRDefault="008B3432" w:rsidP="008B3432">
      <w:pPr>
        <w:keepNext/>
      </w:pPr>
      <w:r w:rsidRPr="008B3432">
        <w:rPr>
          <w:noProof/>
        </w:rPr>
        <w:lastRenderedPageBreak/>
        <w:drawing>
          <wp:inline distT="0" distB="0" distL="0" distR="0" wp14:anchorId="4024B0DC" wp14:editId="3214724A">
            <wp:extent cx="5400040" cy="30289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0F82" w14:textId="3D144170" w:rsidR="0051298A" w:rsidRDefault="008B3432" w:rsidP="008B3432">
      <w:pPr>
        <w:pStyle w:val="Descripcin"/>
      </w:pPr>
      <w:bookmarkStart w:id="6" w:name="_Toc115295833"/>
      <w:r>
        <w:t xml:space="preserve">Ilustración </w:t>
      </w:r>
      <w:fldSimple w:instr=" SEQ Ilustración \* ARABIC ">
        <w:r w:rsidR="000259CB">
          <w:rPr>
            <w:noProof/>
          </w:rPr>
          <w:t>2</w:t>
        </w:r>
      </w:fldSimple>
      <w:r>
        <w:t xml:space="preserve">: Instalación de Visual Studio </w:t>
      </w:r>
      <w:proofErr w:type="spellStart"/>
      <w:r>
        <w:t>Code</w:t>
      </w:r>
      <w:proofErr w:type="spellEnd"/>
      <w:r>
        <w:t xml:space="preserve"> (1): Acuerdo de licencia</w:t>
      </w:r>
      <w:bookmarkEnd w:id="6"/>
    </w:p>
    <w:p w14:paraId="513D9805" w14:textId="01B62C71" w:rsidR="008B3432" w:rsidRDefault="008B3432" w:rsidP="008B3432">
      <w:r>
        <w:t>Elegimos la ruta donde queremos instalar el programa:</w:t>
      </w:r>
    </w:p>
    <w:p w14:paraId="4F550D05" w14:textId="77777777" w:rsidR="008B3432" w:rsidRDefault="008B3432" w:rsidP="008B3432">
      <w:pPr>
        <w:keepNext/>
      </w:pPr>
      <w:r w:rsidRPr="008B3432">
        <w:rPr>
          <w:noProof/>
        </w:rPr>
        <w:drawing>
          <wp:inline distT="0" distB="0" distL="0" distR="0" wp14:anchorId="4A5AC447" wp14:editId="25EE0D71">
            <wp:extent cx="5400040" cy="30372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A6D8" w14:textId="65BF203D" w:rsidR="008B3432" w:rsidRDefault="008B3432" w:rsidP="008B3432">
      <w:pPr>
        <w:pStyle w:val="Descripcin"/>
      </w:pPr>
      <w:bookmarkStart w:id="7" w:name="_Toc115295834"/>
      <w:r>
        <w:t xml:space="preserve">Ilustración </w:t>
      </w:r>
      <w:fldSimple w:instr=" SEQ Ilustración \* ARABIC ">
        <w:r w:rsidR="000259CB">
          <w:rPr>
            <w:noProof/>
          </w:rPr>
          <w:t>3</w:t>
        </w:r>
      </w:fldSimple>
      <w:r>
        <w:t xml:space="preserve">: </w:t>
      </w:r>
      <w:r w:rsidRPr="003F1AA5">
        <w:t xml:space="preserve">Instalación de Visual Studio </w:t>
      </w:r>
      <w:proofErr w:type="spellStart"/>
      <w:r w:rsidRPr="003F1AA5">
        <w:t>Code</w:t>
      </w:r>
      <w:proofErr w:type="spellEnd"/>
      <w:r w:rsidRPr="003F1AA5">
        <w:t xml:space="preserve"> (</w:t>
      </w:r>
      <w:r>
        <w:t>2</w:t>
      </w:r>
      <w:r w:rsidRPr="003F1AA5">
        <w:t xml:space="preserve">): </w:t>
      </w:r>
      <w:r>
        <w:t>Ruta de instalación</w:t>
      </w:r>
      <w:bookmarkEnd w:id="7"/>
    </w:p>
    <w:p w14:paraId="6237B993" w14:textId="202BDC31" w:rsidR="008B3432" w:rsidRDefault="008B3432" w:rsidP="008B3432">
      <w:r>
        <w:t xml:space="preserve">Seleccionamos las tareas adicionales. No marco la opción de Agregar la acción “Abrir con </w:t>
      </w:r>
      <w:proofErr w:type="spellStart"/>
      <w:r>
        <w:t>Code</w:t>
      </w:r>
      <w:proofErr w:type="spellEnd"/>
      <w:r>
        <w:t>” al menú contextual de archivo, porque considero que ya se puede hacer mediante el menú contextual “Abrir con…”, pero sí marco la opción de directorios, para tener disponible esta opción.</w:t>
      </w:r>
    </w:p>
    <w:p w14:paraId="14478337" w14:textId="77777777" w:rsidR="008B3432" w:rsidRDefault="008B3432" w:rsidP="008B3432">
      <w:pPr>
        <w:keepNext/>
      </w:pPr>
      <w:r w:rsidRPr="008B3432">
        <w:rPr>
          <w:noProof/>
        </w:rPr>
        <w:lastRenderedPageBreak/>
        <w:drawing>
          <wp:inline distT="0" distB="0" distL="0" distR="0" wp14:anchorId="73563647" wp14:editId="2AD4FBA3">
            <wp:extent cx="5400040" cy="303720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0FDA" w14:textId="672308CA" w:rsidR="008B3432" w:rsidRDefault="008B3432" w:rsidP="008B3432">
      <w:pPr>
        <w:pStyle w:val="Descripcin"/>
      </w:pPr>
      <w:bookmarkStart w:id="8" w:name="_Toc115295835"/>
      <w:r>
        <w:t xml:space="preserve">Ilustración </w:t>
      </w:r>
      <w:fldSimple w:instr=" SEQ Ilustración \* ARABIC ">
        <w:r w:rsidR="000259CB">
          <w:rPr>
            <w:noProof/>
          </w:rPr>
          <w:t>4</w:t>
        </w:r>
      </w:fldSimple>
      <w:r>
        <w:t xml:space="preserve">: </w:t>
      </w:r>
      <w:r w:rsidRPr="006E2D1E">
        <w:t xml:space="preserve">Instalación de Visual Studio </w:t>
      </w:r>
      <w:proofErr w:type="spellStart"/>
      <w:r w:rsidRPr="006E2D1E">
        <w:t>Code</w:t>
      </w:r>
      <w:proofErr w:type="spellEnd"/>
      <w:r w:rsidRPr="006E2D1E">
        <w:t xml:space="preserve"> (</w:t>
      </w:r>
      <w:r>
        <w:t>3</w:t>
      </w:r>
      <w:r w:rsidRPr="006E2D1E">
        <w:t xml:space="preserve">): </w:t>
      </w:r>
      <w:r>
        <w:t>Tareas Adicionales</w:t>
      </w:r>
      <w:bookmarkEnd w:id="8"/>
    </w:p>
    <w:p w14:paraId="2C3116AE" w14:textId="0DC609E8" w:rsidR="008B3432" w:rsidRDefault="008B3432" w:rsidP="008B3432">
      <w:r>
        <w:t>Y listo, esperamos a que se instale el programa:</w:t>
      </w:r>
    </w:p>
    <w:p w14:paraId="0E46D98D" w14:textId="77777777" w:rsidR="008B3432" w:rsidRDefault="008B3432" w:rsidP="008B3432">
      <w:pPr>
        <w:keepNext/>
      </w:pPr>
      <w:r w:rsidRPr="008B3432">
        <w:rPr>
          <w:noProof/>
        </w:rPr>
        <w:drawing>
          <wp:inline distT="0" distB="0" distL="0" distR="0" wp14:anchorId="2F51C113" wp14:editId="576DC035">
            <wp:extent cx="5400040" cy="303720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D304" w14:textId="50A79857" w:rsidR="008B3432" w:rsidRDefault="008B3432" w:rsidP="008B3432">
      <w:pPr>
        <w:pStyle w:val="Descripcin"/>
      </w:pPr>
      <w:bookmarkStart w:id="9" w:name="_Toc115295836"/>
      <w:r>
        <w:t xml:space="preserve">Ilustración </w:t>
      </w:r>
      <w:fldSimple w:instr=" SEQ Ilustración \* ARABIC ">
        <w:r w:rsidR="000259CB">
          <w:rPr>
            <w:noProof/>
          </w:rPr>
          <w:t>5</w:t>
        </w:r>
      </w:fldSimple>
      <w:r>
        <w:t xml:space="preserve">: </w:t>
      </w:r>
      <w:r w:rsidRPr="008627B6">
        <w:t xml:space="preserve">Instalación de Visual Studio </w:t>
      </w:r>
      <w:proofErr w:type="spellStart"/>
      <w:r w:rsidRPr="008627B6">
        <w:t>Code</w:t>
      </w:r>
      <w:proofErr w:type="spellEnd"/>
      <w:r w:rsidRPr="008627B6">
        <w:t xml:space="preserve"> (</w:t>
      </w:r>
      <w:r>
        <w:t>4</w:t>
      </w:r>
      <w:r w:rsidRPr="008627B6">
        <w:t xml:space="preserve">): </w:t>
      </w:r>
      <w:r>
        <w:t>Instalando</w:t>
      </w:r>
      <w:bookmarkEnd w:id="9"/>
    </w:p>
    <w:p w14:paraId="3122679F" w14:textId="35DBE09E" w:rsidR="008B3432" w:rsidRDefault="008B3432" w:rsidP="008B3432">
      <w:r>
        <w:t xml:space="preserve">Una vez instalado, el programa </w:t>
      </w:r>
      <w:r w:rsidR="00CC73C0">
        <w:t>nos da la opción para poder</w:t>
      </w:r>
      <w:r>
        <w:t xml:space="preserve"> cambiar el lenguaje a </w:t>
      </w:r>
      <w:proofErr w:type="gramStart"/>
      <w:r>
        <w:t>español</w:t>
      </w:r>
      <w:r w:rsidR="00CC73C0">
        <w:t>..</w:t>
      </w:r>
      <w:proofErr w:type="gramEnd"/>
      <w:r w:rsidR="00CC73C0">
        <w:t xml:space="preserve"> Esto lo haremos </w:t>
      </w:r>
      <w:r>
        <w:t>pulsando el botón “Instalar y Reiniciar (</w:t>
      </w:r>
      <w:proofErr w:type="spellStart"/>
      <w:r>
        <w:t>Install</w:t>
      </w:r>
      <w:proofErr w:type="spellEnd"/>
      <w:r>
        <w:t xml:space="preserve"> and </w:t>
      </w:r>
      <w:proofErr w:type="spellStart"/>
      <w:r>
        <w:t>Restart</w:t>
      </w:r>
      <w:proofErr w:type="spellEnd"/>
      <w:r>
        <w:t>)</w:t>
      </w:r>
      <w:r w:rsidR="008C5633">
        <w:t>”</w:t>
      </w:r>
      <w:r>
        <w:t>:</w:t>
      </w:r>
    </w:p>
    <w:p w14:paraId="34F485CE" w14:textId="77777777" w:rsidR="008B3432" w:rsidRDefault="008B3432" w:rsidP="008B3432">
      <w:pPr>
        <w:keepNext/>
      </w:pPr>
      <w:r w:rsidRPr="008B3432">
        <w:rPr>
          <w:noProof/>
        </w:rPr>
        <w:lastRenderedPageBreak/>
        <w:drawing>
          <wp:inline distT="0" distB="0" distL="0" distR="0" wp14:anchorId="79FB4777" wp14:editId="5E41B2C8">
            <wp:extent cx="5400040" cy="303720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2889" w14:textId="5F69BFC6" w:rsidR="008B3432" w:rsidRPr="008B3432" w:rsidRDefault="008B3432" w:rsidP="005F2665">
      <w:pPr>
        <w:pStyle w:val="Descripcin"/>
      </w:pPr>
      <w:bookmarkStart w:id="10" w:name="_Toc115295837"/>
      <w:r>
        <w:t xml:space="preserve">Ilustración </w:t>
      </w:r>
      <w:fldSimple w:instr=" SEQ Ilustración \* ARABIC ">
        <w:r w:rsidR="000259CB">
          <w:rPr>
            <w:noProof/>
          </w:rPr>
          <w:t>6</w:t>
        </w:r>
      </w:fldSimple>
      <w:r>
        <w:t>: Cambiando el lenguaje a español</w:t>
      </w:r>
      <w:bookmarkEnd w:id="10"/>
    </w:p>
    <w:p w14:paraId="3B4B8BC3" w14:textId="77777777" w:rsidR="00F700FC" w:rsidRDefault="00F700FC" w:rsidP="00F700FC">
      <w:pPr>
        <w:pStyle w:val="Ttulo1"/>
        <w:spacing w:before="0"/>
      </w:pPr>
      <w:bookmarkStart w:id="11" w:name="_Toc115295825"/>
      <w:r>
        <w:t>2.- Instalación de una extensión ejemplo de su uso.</w:t>
      </w:r>
      <w:bookmarkEnd w:id="11"/>
    </w:p>
    <w:p w14:paraId="5C3D8072" w14:textId="77777777" w:rsidR="00F700FC" w:rsidRDefault="00F700FC" w:rsidP="00F700FC">
      <w:r w:rsidRPr="00192338">
        <w:t>Una vez realizada la instalación busca cómo se gestionan las extensiones, instala una extensión que te parezca interesante y pon un ejemplo de uso.</w:t>
      </w:r>
    </w:p>
    <w:p w14:paraId="3E756FA1" w14:textId="77777777" w:rsidR="00F700FC" w:rsidRDefault="00F700FC" w:rsidP="00F700FC">
      <w:pPr>
        <w:pStyle w:val="Ttulo2"/>
        <w:spacing w:before="0"/>
      </w:pPr>
      <w:bookmarkStart w:id="12" w:name="_Toc115295826"/>
      <w:r>
        <w:t>2.1.- Solución propuesta al ejercicio 2.</w:t>
      </w:r>
      <w:bookmarkEnd w:id="12"/>
    </w:p>
    <w:p w14:paraId="3A4841A4" w14:textId="3C1FD733" w:rsidR="00F700FC" w:rsidRDefault="005F2665" w:rsidP="00F700FC">
      <w:r>
        <w:t xml:space="preserve">En Visual Studio </w:t>
      </w:r>
      <w:proofErr w:type="spellStart"/>
      <w:r>
        <w:t>Code</w:t>
      </w:r>
      <w:proofErr w:type="spellEnd"/>
      <w:r>
        <w:t xml:space="preserve">, tenemos muy fácil la opción para instalar extensiones. Veamos un ejemplo para poder instalar </w:t>
      </w:r>
      <w:proofErr w:type="spellStart"/>
      <w:r>
        <w:t>Prettier</w:t>
      </w:r>
      <w:proofErr w:type="spellEnd"/>
      <w:r>
        <w:t>, una extensión que nos permitirá formatear código para multitud de lenguajes.</w:t>
      </w:r>
    </w:p>
    <w:p w14:paraId="110672A9" w14:textId="00AFDD17" w:rsidR="00256083" w:rsidRDefault="00256083" w:rsidP="00256083">
      <w:pPr>
        <w:pStyle w:val="Descripcin"/>
        <w:keepNext/>
        <w:jc w:val="center"/>
      </w:pPr>
      <w:bookmarkStart w:id="13" w:name="_Toc115295850"/>
      <w:r>
        <w:t xml:space="preserve">Tabla </w:t>
      </w:r>
      <w:fldSimple w:instr=" SEQ Tabla \* ARABIC ">
        <w:r>
          <w:rPr>
            <w:noProof/>
          </w:rPr>
          <w:t>2</w:t>
        </w:r>
      </w:fldSimple>
      <w:r>
        <w:t xml:space="preserve">: </w:t>
      </w:r>
      <w:proofErr w:type="spellStart"/>
      <w:r>
        <w:t>Prettier</w:t>
      </w:r>
      <w:proofErr w:type="spellEnd"/>
      <w:r>
        <w:t xml:space="preserve"> -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formatter</w:t>
      </w:r>
      <w:bookmarkEnd w:id="13"/>
      <w:proofErr w:type="spellEnd"/>
    </w:p>
    <w:tbl>
      <w:tblPr>
        <w:tblStyle w:val="Estiloprofesional"/>
        <w:tblW w:w="0" w:type="auto"/>
        <w:tblLook w:val="0620" w:firstRow="1" w:lastRow="0" w:firstColumn="0" w:lastColumn="0" w:noHBand="1" w:noVBand="1"/>
      </w:tblPr>
      <w:tblGrid>
        <w:gridCol w:w="8469"/>
      </w:tblGrid>
      <w:tr w:rsidR="005F2665" w14:paraId="4C760629" w14:textId="77777777" w:rsidTr="00CC73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tcW w:w="8469" w:type="dxa"/>
            <w:tcBorders>
              <w:left w:val="single" w:sz="24" w:space="0" w:color="009DD9" w:themeColor="accent2"/>
              <w:bottom w:val="single" w:sz="24" w:space="0" w:color="FFFFFF" w:themeColor="background1"/>
            </w:tcBorders>
            <w:shd w:val="clear" w:color="auto" w:fill="009DD9"/>
          </w:tcPr>
          <w:p w14:paraId="6DB82526" w14:textId="703C4516" w:rsidR="005F2665" w:rsidRDefault="005F2665" w:rsidP="00A47A3F">
            <w:pPr>
              <w:jc w:val="left"/>
            </w:pPr>
            <w:proofErr w:type="spellStart"/>
            <w:r>
              <w:t>Prettier</w:t>
            </w:r>
            <w:proofErr w:type="spellEnd"/>
            <w:r>
              <w:t xml:space="preserve"> – </w:t>
            </w:r>
            <w:proofErr w:type="spellStart"/>
            <w:r>
              <w:t>Code</w:t>
            </w:r>
            <w:proofErr w:type="spellEnd"/>
            <w:r>
              <w:t xml:space="preserve"> </w:t>
            </w:r>
            <w:proofErr w:type="spellStart"/>
            <w:r>
              <w:t>formatter</w:t>
            </w:r>
            <w:proofErr w:type="spellEnd"/>
          </w:p>
        </w:tc>
      </w:tr>
      <w:tr w:rsidR="005F2665" w14:paraId="670D0347" w14:textId="77777777" w:rsidTr="00256083">
        <w:trPr>
          <w:trHeight w:val="1689"/>
        </w:trPr>
        <w:tc>
          <w:tcPr>
            <w:tcW w:w="8469" w:type="dxa"/>
            <w:tcBorders>
              <w:top w:val="single" w:sz="24" w:space="0" w:color="FFFFFF" w:themeColor="background1"/>
              <w:left w:val="single" w:sz="24" w:space="0" w:color="009DD9" w:themeColor="accent2"/>
              <w:bottom w:val="nil"/>
            </w:tcBorders>
          </w:tcPr>
          <w:p w14:paraId="3AC26763" w14:textId="08A74122" w:rsidR="005F2665" w:rsidRPr="00CC73C0" w:rsidRDefault="005F2665" w:rsidP="00A47A3F">
            <w:r w:rsidRPr="00CC73C0">
              <w:t xml:space="preserve">Esta extensión permite formatear el código según las reglas de cada lenguaje. Soporta la sintaxis de una gran cantidad de lenguajes, como JavaScript, JSX, Flow, </w:t>
            </w:r>
            <w:proofErr w:type="spellStart"/>
            <w:r w:rsidRPr="00CC73C0">
              <w:t>TypeScript</w:t>
            </w:r>
            <w:proofErr w:type="spellEnd"/>
            <w:r w:rsidRPr="00CC73C0">
              <w:t xml:space="preserve">, JSON, HTML, </w:t>
            </w:r>
            <w:proofErr w:type="spellStart"/>
            <w:r w:rsidRPr="00CC73C0">
              <w:t>Vue</w:t>
            </w:r>
            <w:proofErr w:type="spellEnd"/>
            <w:r w:rsidRPr="00CC73C0">
              <w:t xml:space="preserve">, Angular, CSS, </w:t>
            </w:r>
            <w:proofErr w:type="spellStart"/>
            <w:r w:rsidRPr="00CC73C0">
              <w:t>Less</w:t>
            </w:r>
            <w:proofErr w:type="spellEnd"/>
            <w:r w:rsidRPr="00CC73C0">
              <w:t xml:space="preserve">, SCSS, </w:t>
            </w:r>
            <w:proofErr w:type="spellStart"/>
            <w:r w:rsidRPr="00CC73C0">
              <w:t>GraphQL</w:t>
            </w:r>
            <w:proofErr w:type="spellEnd"/>
            <w:r w:rsidRPr="00CC73C0">
              <w:t xml:space="preserve">, </w:t>
            </w:r>
            <w:proofErr w:type="spellStart"/>
            <w:r w:rsidRPr="00CC73C0">
              <w:t>MarkDown</w:t>
            </w:r>
            <w:proofErr w:type="spellEnd"/>
            <w:r w:rsidRPr="00CC73C0">
              <w:t xml:space="preserve">, </w:t>
            </w:r>
            <w:proofErr w:type="spellStart"/>
            <w:r w:rsidRPr="00CC73C0">
              <w:t>CommonMark</w:t>
            </w:r>
            <w:proofErr w:type="spellEnd"/>
            <w:r w:rsidRPr="00CC73C0">
              <w:t>, MDX y YAML.</w:t>
            </w:r>
          </w:p>
          <w:p w14:paraId="137A6CBA" w14:textId="77777777" w:rsidR="005F2665" w:rsidRPr="00CC73C0" w:rsidRDefault="005F2665" w:rsidP="00A47A3F"/>
          <w:p w14:paraId="66D72756" w14:textId="7030512E" w:rsidR="005F2665" w:rsidRDefault="005F2665" w:rsidP="00A47A3F">
            <w:proofErr w:type="spellStart"/>
            <w:r w:rsidRPr="00CC73C0">
              <w:t>Prettier</w:t>
            </w:r>
            <w:proofErr w:type="spellEnd"/>
            <w:r w:rsidRPr="00CC73C0">
              <w:t xml:space="preserve"> ya trae sus reglas predeterminadas, pero tú también puedes crear las tuyas, como dónde van los saltos de línea, las tabulaciones, los espacios, etc.</w:t>
            </w:r>
          </w:p>
        </w:tc>
      </w:tr>
    </w:tbl>
    <w:p w14:paraId="2C8F8BA8" w14:textId="69B821E3" w:rsidR="005F2665" w:rsidRDefault="005F2665" w:rsidP="005F2665">
      <w:pPr>
        <w:spacing w:after="0"/>
      </w:pPr>
    </w:p>
    <w:p w14:paraId="57F90005" w14:textId="11F466F9" w:rsidR="001124CC" w:rsidRDefault="001124CC" w:rsidP="005F2665">
      <w:pPr>
        <w:spacing w:after="0"/>
      </w:pPr>
      <w:r>
        <w:t>Simplemente, pulsamos en el icono Extensiones, buscamos “</w:t>
      </w:r>
      <w:proofErr w:type="spellStart"/>
      <w:r>
        <w:t>Prettier</w:t>
      </w:r>
      <w:proofErr w:type="spellEnd"/>
      <w:r>
        <w:t>” en el buscador y le damos a “Instalar”, tal como muestra la siguiente captura de pantalla:</w:t>
      </w:r>
    </w:p>
    <w:p w14:paraId="47777C5D" w14:textId="77777777" w:rsidR="001124CC" w:rsidRDefault="005B61B5" w:rsidP="001124CC">
      <w:pPr>
        <w:keepNext/>
      </w:pPr>
      <w:r w:rsidRPr="005B61B5">
        <w:rPr>
          <w:noProof/>
        </w:rPr>
        <w:lastRenderedPageBreak/>
        <w:drawing>
          <wp:inline distT="0" distB="0" distL="0" distR="0" wp14:anchorId="6E51B289" wp14:editId="62F74AB3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C782" w14:textId="5A35159B" w:rsidR="005F2665" w:rsidRDefault="001124CC" w:rsidP="001124CC">
      <w:pPr>
        <w:pStyle w:val="Descripcin"/>
      </w:pPr>
      <w:bookmarkStart w:id="14" w:name="_Toc115295838"/>
      <w:r>
        <w:t xml:space="preserve">Ilustración </w:t>
      </w:r>
      <w:fldSimple w:instr=" SEQ Ilustración \* ARABIC ">
        <w:r w:rsidR="000259CB">
          <w:rPr>
            <w:noProof/>
          </w:rPr>
          <w:t>7</w:t>
        </w:r>
      </w:fldSimple>
      <w:r>
        <w:t xml:space="preserve">: Instalando la extensión </w:t>
      </w:r>
      <w:proofErr w:type="spellStart"/>
      <w:r>
        <w:t>Prettier</w:t>
      </w:r>
      <w:bookmarkEnd w:id="14"/>
      <w:proofErr w:type="spellEnd"/>
    </w:p>
    <w:p w14:paraId="010AF55E" w14:textId="4FC47C1B" w:rsidR="00F700FC" w:rsidRDefault="00F700FC" w:rsidP="00F700FC">
      <w:pPr>
        <w:pStyle w:val="Ttulo1"/>
        <w:spacing w:before="0"/>
      </w:pPr>
      <w:bookmarkStart w:id="15" w:name="_Toc115295827"/>
      <w:r>
        <w:t xml:space="preserve">3.- </w:t>
      </w:r>
      <w:r w:rsidR="005F2665">
        <w:t>Inserta código JavaScript en un documento HTML.</w:t>
      </w:r>
      <w:bookmarkEnd w:id="15"/>
    </w:p>
    <w:p w14:paraId="1C73C0E3" w14:textId="681F0FE8" w:rsidR="00F700FC" w:rsidRDefault="005F2665" w:rsidP="00F700FC">
      <w:r w:rsidRPr="005F2665">
        <w:t xml:space="preserve">Utilizando el editor instalado inserta código JavaScript dentro de un documento </w:t>
      </w:r>
      <w:proofErr w:type="spellStart"/>
      <w:r w:rsidRPr="005F2665">
        <w:t>html</w:t>
      </w:r>
      <w:proofErr w:type="spellEnd"/>
      <w:r w:rsidRPr="005F2665">
        <w:t>, el código que vamos a insertar es "</w:t>
      </w:r>
      <w:proofErr w:type="spellStart"/>
      <w:proofErr w:type="gramStart"/>
      <w:r w:rsidRPr="005F2665">
        <w:rPr>
          <w:i/>
          <w:iCs/>
        </w:rPr>
        <w:t>window.alert</w:t>
      </w:r>
      <w:proofErr w:type="spellEnd"/>
      <w:proofErr w:type="gramEnd"/>
      <w:r w:rsidRPr="005F2665">
        <w:rPr>
          <w:i/>
          <w:iCs/>
        </w:rPr>
        <w:t>('Hola soy TU NOMBRE')</w:t>
      </w:r>
      <w:r w:rsidRPr="005F2665">
        <w:t>".</w:t>
      </w:r>
    </w:p>
    <w:p w14:paraId="1FBB7E9D" w14:textId="77777777" w:rsidR="00F700FC" w:rsidRDefault="00F700FC" w:rsidP="00F700FC">
      <w:pPr>
        <w:pStyle w:val="Ttulo2"/>
        <w:spacing w:before="0"/>
      </w:pPr>
      <w:bookmarkStart w:id="16" w:name="_Toc115295828"/>
      <w:r>
        <w:t>3.1.- Solución propuesta al ejercicio 3.</w:t>
      </w:r>
      <w:bookmarkEnd w:id="16"/>
    </w:p>
    <w:p w14:paraId="76F50A36" w14:textId="068BE1E8" w:rsidR="00F700FC" w:rsidRDefault="001124CC" w:rsidP="00F700FC">
      <w:r>
        <w:t xml:space="preserve">Para crear la solución al ejercicio 3 y 4, crearemos una carpeta y la abriremos en Visual Studio </w:t>
      </w:r>
      <w:proofErr w:type="spellStart"/>
      <w:r>
        <w:t>Code</w:t>
      </w:r>
      <w:proofErr w:type="spellEnd"/>
      <w:r>
        <w:t>:</w:t>
      </w:r>
    </w:p>
    <w:p w14:paraId="399BE9A5" w14:textId="77777777" w:rsidR="001124CC" w:rsidRDefault="001124CC" w:rsidP="001124CC">
      <w:pPr>
        <w:keepNext/>
      </w:pPr>
      <w:r w:rsidRPr="001124CC">
        <w:rPr>
          <w:noProof/>
        </w:rPr>
        <w:drawing>
          <wp:inline distT="0" distB="0" distL="0" distR="0" wp14:anchorId="779A6BEB" wp14:editId="77A925F1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62DF0" w14:textId="380DC7F6" w:rsidR="001124CC" w:rsidRDefault="001124CC" w:rsidP="001124CC">
      <w:pPr>
        <w:pStyle w:val="Descripcin"/>
      </w:pPr>
      <w:bookmarkStart w:id="17" w:name="_Toc115295839"/>
      <w:r>
        <w:t xml:space="preserve">Ilustración </w:t>
      </w:r>
      <w:fldSimple w:instr=" SEQ Ilustración \* ARABIC ">
        <w:r w:rsidR="000259CB">
          <w:rPr>
            <w:noProof/>
          </w:rPr>
          <w:t>8</w:t>
        </w:r>
      </w:fldSimple>
      <w:r>
        <w:t>: Ejercicio 3, creando carpeta de trabajo</w:t>
      </w:r>
      <w:bookmarkEnd w:id="17"/>
    </w:p>
    <w:p w14:paraId="1238EF21" w14:textId="5ACEADE3" w:rsidR="001124CC" w:rsidRDefault="001124CC" w:rsidP="001124CC">
      <w:r>
        <w:t xml:space="preserve">Le indicamos a VS </w:t>
      </w:r>
      <w:proofErr w:type="spellStart"/>
      <w:r>
        <w:t>Code</w:t>
      </w:r>
      <w:proofErr w:type="spellEnd"/>
      <w:r>
        <w:t xml:space="preserve"> que la carpeta es de confianza:</w:t>
      </w:r>
    </w:p>
    <w:p w14:paraId="181A83EA" w14:textId="77777777" w:rsidR="001124CC" w:rsidRDefault="001124CC" w:rsidP="001124CC">
      <w:pPr>
        <w:keepNext/>
      </w:pPr>
      <w:r w:rsidRPr="001124CC">
        <w:rPr>
          <w:noProof/>
        </w:rPr>
        <w:lastRenderedPageBreak/>
        <w:drawing>
          <wp:inline distT="0" distB="0" distL="0" distR="0" wp14:anchorId="47103502" wp14:editId="1A3DDDA3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B26F" w14:textId="48927AAB" w:rsidR="001124CC" w:rsidRPr="001124CC" w:rsidRDefault="001124CC" w:rsidP="001124CC">
      <w:pPr>
        <w:pStyle w:val="Descripcin"/>
      </w:pPr>
      <w:bookmarkStart w:id="18" w:name="_Toc115295840"/>
      <w:r>
        <w:t xml:space="preserve">Ilustración </w:t>
      </w:r>
      <w:fldSimple w:instr=" SEQ Ilustración \* ARABIC ">
        <w:r w:rsidR="000259CB">
          <w:rPr>
            <w:noProof/>
          </w:rPr>
          <w:t>9</w:t>
        </w:r>
      </w:fldSimple>
      <w:r>
        <w:t>: Ejercicio 3, Establecemos el directorio como "carpeta de confianza"</w:t>
      </w:r>
      <w:bookmarkEnd w:id="18"/>
    </w:p>
    <w:p w14:paraId="35AD9104" w14:textId="6E47943F" w:rsidR="001124CC" w:rsidRDefault="001124CC" w:rsidP="00F700FC">
      <w:r>
        <w:t>Creamos un nuevo archivo HTML en la carpeta de trabajo:</w:t>
      </w:r>
    </w:p>
    <w:p w14:paraId="186CC268" w14:textId="77777777" w:rsidR="001124CC" w:rsidRDefault="001124CC" w:rsidP="001124CC">
      <w:pPr>
        <w:keepNext/>
      </w:pPr>
      <w:r w:rsidRPr="001124CC">
        <w:rPr>
          <w:noProof/>
        </w:rPr>
        <w:drawing>
          <wp:inline distT="0" distB="0" distL="0" distR="0" wp14:anchorId="09501BE4" wp14:editId="7EE774FF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3FF4" w14:textId="3F638CAD" w:rsidR="001124CC" w:rsidRDefault="001124CC" w:rsidP="001124CC">
      <w:pPr>
        <w:pStyle w:val="Descripcin"/>
      </w:pPr>
      <w:bookmarkStart w:id="19" w:name="_Toc115295841"/>
      <w:r>
        <w:t xml:space="preserve">Ilustración </w:t>
      </w:r>
      <w:fldSimple w:instr=" SEQ Ilustración \* ARABIC ">
        <w:r w:rsidR="000259CB">
          <w:rPr>
            <w:noProof/>
          </w:rPr>
          <w:t>10</w:t>
        </w:r>
      </w:fldSimple>
      <w:r>
        <w:t>: Ejercicio 3, creando fichero HTML</w:t>
      </w:r>
      <w:bookmarkEnd w:id="19"/>
    </w:p>
    <w:p w14:paraId="5BB9D157" w14:textId="23C4DEA7" w:rsidR="001124CC" w:rsidRDefault="001124CC" w:rsidP="001124CC">
      <w:r>
        <w:t xml:space="preserve">Escribimos el tipo de archivo (HTML) en la barra de comandos de la parte superior de la interfaz gráfica de Visual Studio </w:t>
      </w:r>
      <w:proofErr w:type="spellStart"/>
      <w:r>
        <w:t>Code</w:t>
      </w:r>
      <w:proofErr w:type="spellEnd"/>
      <w:r>
        <w:t>:</w:t>
      </w:r>
    </w:p>
    <w:p w14:paraId="73C972DA" w14:textId="77777777" w:rsidR="001124CC" w:rsidRDefault="001124CC" w:rsidP="001124CC">
      <w:pPr>
        <w:keepNext/>
      </w:pPr>
      <w:r w:rsidRPr="001124CC">
        <w:rPr>
          <w:noProof/>
        </w:rPr>
        <w:lastRenderedPageBreak/>
        <w:drawing>
          <wp:inline distT="0" distB="0" distL="0" distR="0" wp14:anchorId="58A20693" wp14:editId="447A2C7A">
            <wp:extent cx="5400040" cy="303720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C0F7" w14:textId="1FFA0312" w:rsidR="001124CC" w:rsidRDefault="001124CC" w:rsidP="001124CC">
      <w:pPr>
        <w:pStyle w:val="Descripcin"/>
      </w:pPr>
      <w:bookmarkStart w:id="20" w:name="_Toc115295842"/>
      <w:r>
        <w:t xml:space="preserve">Ilustración </w:t>
      </w:r>
      <w:fldSimple w:instr=" SEQ Ilustración \* ARABIC ">
        <w:r w:rsidR="000259CB">
          <w:rPr>
            <w:noProof/>
          </w:rPr>
          <w:t>11</w:t>
        </w:r>
      </w:fldSimple>
      <w:r>
        <w:t>: Ejercicio 3, eligiendo el tipo de archivo</w:t>
      </w:r>
      <w:bookmarkEnd w:id="20"/>
    </w:p>
    <w:p w14:paraId="233F8192" w14:textId="55E56E02" w:rsidR="001124CC" w:rsidRDefault="001124CC" w:rsidP="001124CC">
      <w:r>
        <w:t>Elegimos la ruta donde se guardará el nuevo archivo (por supuesto, lo haremos en la carpeta de trabajo que creamos antes):</w:t>
      </w:r>
    </w:p>
    <w:p w14:paraId="2623ACBD" w14:textId="77777777" w:rsidR="001124CC" w:rsidRDefault="001124CC" w:rsidP="001124CC">
      <w:pPr>
        <w:keepNext/>
      </w:pPr>
      <w:r w:rsidRPr="001124CC">
        <w:rPr>
          <w:noProof/>
        </w:rPr>
        <w:drawing>
          <wp:inline distT="0" distB="0" distL="0" distR="0" wp14:anchorId="6C8A9FB3" wp14:editId="1622B64E">
            <wp:extent cx="5400040" cy="303720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E313" w14:textId="2CED7393" w:rsidR="001124CC" w:rsidRDefault="001124CC" w:rsidP="001124CC">
      <w:pPr>
        <w:pStyle w:val="Descripcin"/>
      </w:pPr>
      <w:bookmarkStart w:id="21" w:name="_Toc115295843"/>
      <w:r>
        <w:t xml:space="preserve">Ilustración </w:t>
      </w:r>
      <w:fldSimple w:instr=" SEQ Ilustración \* ARABIC ">
        <w:r w:rsidR="000259CB">
          <w:rPr>
            <w:noProof/>
          </w:rPr>
          <w:t>12</w:t>
        </w:r>
      </w:fldSimple>
      <w:r>
        <w:t>: Ejercicio 3, eligiendo la ruta de guardado del fichero HTML</w:t>
      </w:r>
      <w:bookmarkEnd w:id="21"/>
    </w:p>
    <w:p w14:paraId="68A9B9BB" w14:textId="5955F5C7" w:rsidR="001124CC" w:rsidRDefault="001124CC" w:rsidP="001124CC">
      <w:r>
        <w:t>Y escribimos nuestro código dentro</w:t>
      </w:r>
      <w:r w:rsidR="00D10A82">
        <w:t xml:space="preserve"> del fichero que acabamos de crear:</w:t>
      </w:r>
    </w:p>
    <w:p w14:paraId="28420DB5" w14:textId="46E46562" w:rsidR="002E0E0F" w:rsidRDefault="006C16C8" w:rsidP="002E0E0F">
      <w:pPr>
        <w:keepNext/>
      </w:pPr>
      <w:r w:rsidRPr="006C16C8">
        <w:lastRenderedPageBreak/>
        <w:drawing>
          <wp:inline distT="0" distB="0" distL="0" distR="0" wp14:anchorId="43124681" wp14:editId="0180EE5D">
            <wp:extent cx="5400040" cy="303720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CABA" w14:textId="0A87A220" w:rsidR="00D10A82" w:rsidRDefault="002E0E0F" w:rsidP="002E0E0F">
      <w:pPr>
        <w:pStyle w:val="Descripcin"/>
      </w:pPr>
      <w:bookmarkStart w:id="22" w:name="_Toc115295844"/>
      <w:r>
        <w:t xml:space="preserve">Ilustración </w:t>
      </w:r>
      <w:fldSimple w:instr=" SEQ Ilustración \* ARABIC ">
        <w:r w:rsidR="000259CB">
          <w:rPr>
            <w:noProof/>
          </w:rPr>
          <w:t>13</w:t>
        </w:r>
      </w:fldSimple>
      <w:r>
        <w:t>: Ejercicio 3, codificando el fichero HTML con el script del enunciado</w:t>
      </w:r>
      <w:bookmarkEnd w:id="22"/>
    </w:p>
    <w:p w14:paraId="0ABB7534" w14:textId="5CCF0EBC" w:rsidR="00D10A82" w:rsidRPr="002E0E0F" w:rsidRDefault="00D10A82" w:rsidP="001124CC">
      <w:pPr>
        <w:rPr>
          <w:lang w:val="en-US"/>
        </w:rPr>
      </w:pPr>
      <w:r w:rsidRPr="002E0E0F">
        <w:rPr>
          <w:b/>
          <w:bCs/>
          <w:lang w:val="en-US"/>
        </w:rPr>
        <w:t>Código</w:t>
      </w:r>
      <w:r w:rsidRPr="002E0E0F">
        <w:rPr>
          <w:lang w:val="en-US"/>
        </w:rPr>
        <w:t>:</w:t>
      </w:r>
    </w:p>
    <w:p w14:paraId="7A22E94E" w14:textId="77777777" w:rsidR="002E0E0F" w:rsidRPr="002E0E0F" w:rsidRDefault="002E0E0F" w:rsidP="00CC73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2E0E0F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&lt;!</w:t>
      </w:r>
      <w:r w:rsidRPr="002E0E0F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doctype</w:t>
      </w:r>
      <w:r w:rsidRPr="002E0E0F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2E0E0F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html</w:t>
      </w:r>
      <w:r w:rsidRPr="002E0E0F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85D5B9C" w14:textId="77777777" w:rsidR="002E0E0F" w:rsidRPr="002E0E0F" w:rsidRDefault="002E0E0F" w:rsidP="00CC73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2E0E0F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2E0E0F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html</w:t>
      </w:r>
      <w:r w:rsidRPr="002E0E0F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0903655" w14:textId="77777777" w:rsidR="002E0E0F" w:rsidRPr="002E0E0F" w:rsidRDefault="002E0E0F" w:rsidP="00CC73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2E0E0F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2E0E0F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2E0E0F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head</w:t>
      </w:r>
      <w:r w:rsidRPr="002E0E0F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5781195E" w14:textId="6F8F806E" w:rsidR="002E0E0F" w:rsidRPr="002E0E0F" w:rsidRDefault="002E0E0F" w:rsidP="00CC73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2E0E0F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2E0E0F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2E0E0F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title</w:t>
      </w:r>
      <w:r w:rsidRPr="002E0E0F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  <w:r w:rsidRPr="002E0E0F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Hola </w:t>
      </w:r>
      <w:proofErr w:type="spellStart"/>
      <w:r w:rsidR="006C16C8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profe</w:t>
      </w:r>
      <w:proofErr w:type="spellEnd"/>
      <w:r w:rsidRPr="002E0E0F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2E0E0F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title</w:t>
      </w:r>
      <w:r w:rsidRPr="002E0E0F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0EB717B9" w14:textId="77777777" w:rsidR="002E0E0F" w:rsidRPr="002E0E0F" w:rsidRDefault="002E0E0F" w:rsidP="00CC73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2E0E0F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2E0E0F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2E0E0F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head</w:t>
      </w:r>
      <w:r w:rsidRPr="002E0E0F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115CF41" w14:textId="77777777" w:rsidR="002E0E0F" w:rsidRPr="002E0E0F" w:rsidRDefault="002E0E0F" w:rsidP="00CC73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2E0E0F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2E0E0F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2E0E0F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body</w:t>
      </w:r>
      <w:r w:rsidRPr="002E0E0F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5CBCA92F" w14:textId="77777777" w:rsidR="002E0E0F" w:rsidRPr="002E0E0F" w:rsidRDefault="002E0E0F" w:rsidP="00CC73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2E0E0F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2E0E0F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2E0E0F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script</w:t>
      </w:r>
      <w:r w:rsidRPr="002E0E0F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2E0E0F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2E0E0F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2E0E0F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"text/</w:t>
      </w:r>
      <w:proofErr w:type="spellStart"/>
      <w:r w:rsidRPr="002E0E0F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javascript</w:t>
      </w:r>
      <w:proofErr w:type="spellEnd"/>
      <w:r w:rsidRPr="002E0E0F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2E0E0F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4CB34F3C" w14:textId="77777777" w:rsidR="002E0E0F" w:rsidRPr="002E0E0F" w:rsidRDefault="002E0E0F" w:rsidP="00CC73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2E0E0F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proofErr w:type="spellStart"/>
      <w:proofErr w:type="gramStart"/>
      <w:r w:rsidRPr="002E0E0F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window</w:t>
      </w:r>
      <w:r w:rsidRPr="002E0E0F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2E0E0F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alert</w:t>
      </w:r>
      <w:proofErr w:type="spellEnd"/>
      <w:proofErr w:type="gramEnd"/>
      <w:r w:rsidRPr="002E0E0F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2E0E0F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'Hola soy Santiago Francisco San Pablo Raposo'</w:t>
      </w:r>
      <w:r w:rsidRPr="002E0E0F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</w:t>
      </w:r>
    </w:p>
    <w:p w14:paraId="15F37E80" w14:textId="77777777" w:rsidR="002E0E0F" w:rsidRPr="002E0E0F" w:rsidRDefault="002E0E0F" w:rsidP="00CC73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2E0E0F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2E0E0F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2E0E0F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script</w:t>
      </w:r>
      <w:r w:rsidRPr="002E0E0F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948B5D7" w14:textId="77777777" w:rsidR="002E0E0F" w:rsidRPr="002E0E0F" w:rsidRDefault="002E0E0F" w:rsidP="00CC73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2E0E0F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</w:t>
      </w:r>
      <w:r w:rsidRPr="002E0E0F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2E0E0F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body</w:t>
      </w:r>
      <w:proofErr w:type="spellEnd"/>
      <w:r w:rsidRPr="002E0E0F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574BB91" w14:textId="77777777" w:rsidR="002E0E0F" w:rsidRPr="002E0E0F" w:rsidRDefault="002E0E0F" w:rsidP="00CC73C0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2E0E0F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2E0E0F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html</w:t>
      </w:r>
      <w:proofErr w:type="spellEnd"/>
      <w:r w:rsidRPr="002E0E0F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5AAF6B7" w14:textId="7B2B292E" w:rsidR="000259CB" w:rsidRDefault="000259CB" w:rsidP="000259CB">
      <w:pPr>
        <w:pStyle w:val="Descripcin"/>
        <w:jc w:val="left"/>
      </w:pPr>
      <w:r>
        <w:t xml:space="preserve">Código fuente </w:t>
      </w:r>
      <w:fldSimple w:instr=" SEQ Código_fuente \* ARABIC ">
        <w:r>
          <w:rPr>
            <w:noProof/>
          </w:rPr>
          <w:t>1</w:t>
        </w:r>
      </w:fldSimple>
      <w:r>
        <w:t>: Ejercicio 3, documento HTML</w:t>
      </w:r>
    </w:p>
    <w:p w14:paraId="0E7518FE" w14:textId="751F94DA" w:rsidR="00D10A82" w:rsidRDefault="00D10A82" w:rsidP="001124CC">
      <w:r w:rsidRPr="00D10A82">
        <w:t>Lo probamos en el n</w:t>
      </w:r>
      <w:r>
        <w:t>avegador pulsando F5 o desde el menú Ejecutar:</w:t>
      </w:r>
    </w:p>
    <w:p w14:paraId="26F1E291" w14:textId="5EC424D4" w:rsidR="002E0E0F" w:rsidRDefault="006C16C8" w:rsidP="002E0E0F">
      <w:pPr>
        <w:keepNext/>
      </w:pPr>
      <w:r w:rsidRPr="006C16C8">
        <w:lastRenderedPageBreak/>
        <w:drawing>
          <wp:inline distT="0" distB="0" distL="0" distR="0" wp14:anchorId="25C5BD59" wp14:editId="72873826">
            <wp:extent cx="5400040" cy="3037205"/>
            <wp:effectExtent l="0" t="0" r="0" b="0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C4D7" w14:textId="20E16BF8" w:rsidR="00D10A82" w:rsidRDefault="002E0E0F" w:rsidP="002E0E0F">
      <w:pPr>
        <w:pStyle w:val="Descripcin"/>
      </w:pPr>
      <w:bookmarkStart w:id="23" w:name="_Toc115295845"/>
      <w:r>
        <w:t xml:space="preserve">Ilustración </w:t>
      </w:r>
      <w:fldSimple w:instr=" SEQ Ilustración \* ARABIC ">
        <w:r w:rsidR="000259CB">
          <w:rPr>
            <w:noProof/>
          </w:rPr>
          <w:t>14</w:t>
        </w:r>
      </w:fldSimple>
      <w:r>
        <w:t>: Ejercicio 3, probando que el código funciona</w:t>
      </w:r>
      <w:bookmarkEnd w:id="23"/>
    </w:p>
    <w:p w14:paraId="055C5A63" w14:textId="6B2DE356" w:rsidR="00D10A82" w:rsidRPr="00D10A82" w:rsidRDefault="00D10A82" w:rsidP="001124CC">
      <w:r>
        <w:t>Efectivamente, vemos que salta el mensaje de JavaScript que hemos creado.</w:t>
      </w:r>
    </w:p>
    <w:p w14:paraId="3195B284" w14:textId="6E461E71" w:rsidR="00F700FC" w:rsidRDefault="00F700FC" w:rsidP="00F700FC">
      <w:pPr>
        <w:pStyle w:val="Ttulo1"/>
        <w:spacing w:before="0"/>
      </w:pPr>
      <w:bookmarkStart w:id="24" w:name="_Toc115295829"/>
      <w:r>
        <w:t xml:space="preserve">4.- </w:t>
      </w:r>
      <w:r w:rsidR="005F2665">
        <w:t>Inserta código JavaScript en un documento externo al HTML.</w:t>
      </w:r>
      <w:bookmarkEnd w:id="24"/>
    </w:p>
    <w:p w14:paraId="56EE3B9B" w14:textId="7E494D9F" w:rsidR="00F700FC" w:rsidRDefault="005F2665" w:rsidP="00F700FC">
      <w:r w:rsidRPr="009F6DBF">
        <w:t xml:space="preserve">Utilizando el editor instalado inserta código JavaScript en un documento externo al documento </w:t>
      </w:r>
      <w:proofErr w:type="spellStart"/>
      <w:r w:rsidRPr="009F6DBF">
        <w:t>html</w:t>
      </w:r>
      <w:proofErr w:type="spellEnd"/>
      <w:r w:rsidRPr="009F6DBF">
        <w:t>, el código que vamos a insertar es "</w:t>
      </w:r>
      <w:proofErr w:type="spellStart"/>
      <w:proofErr w:type="gramStart"/>
      <w:r w:rsidRPr="009F6DBF">
        <w:rPr>
          <w:i/>
          <w:iCs/>
        </w:rPr>
        <w:t>window.alert</w:t>
      </w:r>
      <w:proofErr w:type="spellEnd"/>
      <w:proofErr w:type="gramEnd"/>
      <w:r w:rsidRPr="009F6DBF">
        <w:rPr>
          <w:i/>
          <w:iCs/>
        </w:rPr>
        <w:t>('Hola soy TU NOMBRE desde un archivo externo')</w:t>
      </w:r>
      <w:r w:rsidRPr="009F6DBF">
        <w:t>".</w:t>
      </w:r>
    </w:p>
    <w:p w14:paraId="0C71985B" w14:textId="77777777" w:rsidR="00F700FC" w:rsidRDefault="00F700FC" w:rsidP="00F700FC">
      <w:pPr>
        <w:pStyle w:val="Ttulo2"/>
        <w:spacing w:before="0"/>
      </w:pPr>
      <w:bookmarkStart w:id="25" w:name="_Toc115295830"/>
      <w:r>
        <w:t>4.1.- Solución propuesta al ejercicio 4.</w:t>
      </w:r>
      <w:bookmarkEnd w:id="25"/>
    </w:p>
    <w:p w14:paraId="2F0F4229" w14:textId="03429094" w:rsidR="00D10A82" w:rsidRDefault="00D10A82" w:rsidP="005F2665">
      <w:r>
        <w:t>A continuación, haremos lo mismo que en el ejercicio 3, pero introduciendo el código JavaScript en un fichero aparte .</w:t>
      </w:r>
      <w:proofErr w:type="spellStart"/>
      <w:r>
        <w:t>js</w:t>
      </w:r>
      <w:proofErr w:type="spellEnd"/>
      <w:r w:rsidR="002E0E0F">
        <w:t>:</w:t>
      </w:r>
    </w:p>
    <w:p w14:paraId="7F0DAD80" w14:textId="77777777" w:rsidR="002E0E0F" w:rsidRDefault="002E0E0F" w:rsidP="002E0E0F">
      <w:pPr>
        <w:keepNext/>
      </w:pPr>
      <w:r w:rsidRPr="002E0E0F">
        <w:rPr>
          <w:noProof/>
        </w:rPr>
        <w:lastRenderedPageBreak/>
        <w:drawing>
          <wp:inline distT="0" distB="0" distL="0" distR="0" wp14:anchorId="0A91782F" wp14:editId="75478A95">
            <wp:extent cx="5400040" cy="303720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3CEF" w14:textId="14F26AF4" w:rsidR="002E0E0F" w:rsidRDefault="002E0E0F" w:rsidP="002E0E0F">
      <w:pPr>
        <w:pStyle w:val="Descripcin"/>
      </w:pPr>
      <w:bookmarkStart w:id="26" w:name="_Toc115295846"/>
      <w:r>
        <w:t xml:space="preserve">Ilustración </w:t>
      </w:r>
      <w:fldSimple w:instr=" SEQ Ilustración \* ARABIC ">
        <w:r w:rsidR="000259CB">
          <w:rPr>
            <w:noProof/>
          </w:rPr>
          <w:t>15</w:t>
        </w:r>
      </w:fldSimple>
      <w:r>
        <w:t>: Ejercicio 4, creando el fichero .</w:t>
      </w:r>
      <w:proofErr w:type="spellStart"/>
      <w:r>
        <w:t>js</w:t>
      </w:r>
      <w:proofErr w:type="spellEnd"/>
      <w:r>
        <w:t xml:space="preserve"> con el código JavaScript del enunciado</w:t>
      </w:r>
      <w:bookmarkEnd w:id="26"/>
    </w:p>
    <w:p w14:paraId="32FDD09C" w14:textId="740958FC" w:rsidR="000259CB" w:rsidRPr="000259CB" w:rsidRDefault="000259CB" w:rsidP="000259CB">
      <w:pPr>
        <w:rPr>
          <w:b/>
          <w:bCs/>
        </w:rPr>
      </w:pPr>
      <w:r w:rsidRPr="000259CB">
        <w:rPr>
          <w:b/>
          <w:bCs/>
        </w:rPr>
        <w:t>Código:</w:t>
      </w:r>
    </w:p>
    <w:p w14:paraId="68318036" w14:textId="77777777" w:rsidR="000259CB" w:rsidRPr="000259CB" w:rsidRDefault="000259CB" w:rsidP="00CC73C0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proofErr w:type="spellStart"/>
      <w:proofErr w:type="gramStart"/>
      <w:r w:rsidRPr="000259CB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window</w:t>
      </w:r>
      <w:r w:rsidRPr="000259CB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0259CB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alert</w:t>
      </w:r>
      <w:proofErr w:type="spellEnd"/>
      <w:proofErr w:type="gramEnd"/>
      <w:r w:rsidRPr="000259CB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0259CB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'Hola soy Santiago Francisco San Pablo Raposo'</w:t>
      </w:r>
      <w:r w:rsidRPr="000259CB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</w:t>
      </w:r>
    </w:p>
    <w:p w14:paraId="25A7B3E2" w14:textId="2D9AB9AE" w:rsidR="000259CB" w:rsidRPr="000259CB" w:rsidRDefault="000259CB" w:rsidP="000259CB">
      <w:pPr>
        <w:pStyle w:val="Descripcin"/>
        <w:jc w:val="left"/>
      </w:pPr>
      <w:r>
        <w:t xml:space="preserve">Código fuente </w:t>
      </w:r>
      <w:fldSimple w:instr=" SEQ Código_fuente \* ARABIC ">
        <w:r>
          <w:rPr>
            <w:noProof/>
          </w:rPr>
          <w:t>2</w:t>
        </w:r>
      </w:fldSimple>
      <w:r>
        <w:t>: Ejercicio 4, código del documento .</w:t>
      </w:r>
      <w:proofErr w:type="spellStart"/>
      <w:r>
        <w:t>js</w:t>
      </w:r>
      <w:proofErr w:type="spellEnd"/>
    </w:p>
    <w:p w14:paraId="20E4E5C3" w14:textId="343DE7EB" w:rsidR="002E0E0F" w:rsidRDefault="002E0E0F" w:rsidP="005F2665">
      <w:r>
        <w:t>Y, por último, lo único que nos queda por hacer es enlazar este fichero JavaScript con nuestro documento HTML:</w:t>
      </w:r>
    </w:p>
    <w:p w14:paraId="30701581" w14:textId="2866F79E" w:rsidR="000259CB" w:rsidRDefault="006C16C8" w:rsidP="000259CB">
      <w:pPr>
        <w:keepNext/>
      </w:pPr>
      <w:r w:rsidRPr="006C16C8">
        <w:drawing>
          <wp:inline distT="0" distB="0" distL="0" distR="0" wp14:anchorId="11363DE5" wp14:editId="1FF62219">
            <wp:extent cx="5400040" cy="3037205"/>
            <wp:effectExtent l="0" t="0" r="0" b="0"/>
            <wp:docPr id="21" name="Imagen 2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Una captura de pantalla de una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4C79" w14:textId="3FF4884B" w:rsidR="000259CB" w:rsidRPr="000259CB" w:rsidRDefault="000259CB" w:rsidP="000259CB">
      <w:pPr>
        <w:pStyle w:val="Descripcin"/>
      </w:pPr>
      <w:bookmarkStart w:id="27" w:name="_Toc115295847"/>
      <w:r>
        <w:t xml:space="preserve">Ilustración </w:t>
      </w:r>
      <w:fldSimple w:instr=" SEQ Ilustración \* ARABIC ">
        <w:r>
          <w:rPr>
            <w:noProof/>
          </w:rPr>
          <w:t>16</w:t>
        </w:r>
      </w:fldSimple>
      <w:r>
        <w:t>: Ejercicio 4, enlazar documento HTML con fichero .</w:t>
      </w:r>
      <w:proofErr w:type="spellStart"/>
      <w:r>
        <w:t>js</w:t>
      </w:r>
      <w:bookmarkEnd w:id="27"/>
      <w:proofErr w:type="spellEnd"/>
      <w:r w:rsidRPr="000259CB">
        <w:rPr>
          <w:b/>
          <w:bCs/>
        </w:rPr>
        <w:br w:type="page"/>
      </w:r>
    </w:p>
    <w:p w14:paraId="7DB4A951" w14:textId="01F68B22" w:rsidR="000259CB" w:rsidRPr="000259CB" w:rsidRDefault="000259CB" w:rsidP="002E0E0F">
      <w:pPr>
        <w:keepNext/>
        <w:rPr>
          <w:lang w:val="en-US"/>
        </w:rPr>
      </w:pPr>
      <w:r w:rsidRPr="000259CB">
        <w:rPr>
          <w:b/>
          <w:bCs/>
          <w:lang w:val="en-US"/>
        </w:rPr>
        <w:lastRenderedPageBreak/>
        <w:t>Código</w:t>
      </w:r>
      <w:r w:rsidRPr="000259CB">
        <w:rPr>
          <w:lang w:val="en-US"/>
        </w:rPr>
        <w:t>:</w:t>
      </w:r>
    </w:p>
    <w:p w14:paraId="0B883C85" w14:textId="77777777" w:rsidR="000259CB" w:rsidRPr="000259CB" w:rsidRDefault="000259CB" w:rsidP="009F4C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259CB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&lt;!</w:t>
      </w:r>
      <w:r w:rsidRPr="000259CB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doctype</w:t>
      </w:r>
      <w:r w:rsidRPr="000259CB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259CB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html</w:t>
      </w:r>
      <w:r w:rsidRPr="000259CB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048667BA" w14:textId="77777777" w:rsidR="000259CB" w:rsidRPr="000259CB" w:rsidRDefault="000259CB" w:rsidP="009F4C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259CB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259CB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html</w:t>
      </w:r>
      <w:r w:rsidRPr="000259CB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34600E5" w14:textId="77777777" w:rsidR="000259CB" w:rsidRPr="000259CB" w:rsidRDefault="000259CB" w:rsidP="009F4C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259CB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0259CB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259CB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head</w:t>
      </w:r>
      <w:r w:rsidRPr="000259CB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F9D1F1E" w14:textId="7A5A327F" w:rsidR="000259CB" w:rsidRPr="000259CB" w:rsidRDefault="000259CB" w:rsidP="009F4C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259CB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0259CB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259CB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title</w:t>
      </w:r>
      <w:r w:rsidRPr="000259CB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  <w:r w:rsidRPr="000259CB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Hola </w:t>
      </w:r>
      <w:proofErr w:type="spellStart"/>
      <w:r w:rsidR="006C16C8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profe</w:t>
      </w:r>
      <w:proofErr w:type="spellEnd"/>
      <w:r w:rsidRPr="000259CB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0259CB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title</w:t>
      </w:r>
      <w:r w:rsidRPr="000259CB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69BF9824" w14:textId="77777777" w:rsidR="000259CB" w:rsidRPr="000259CB" w:rsidRDefault="000259CB" w:rsidP="009F4C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259CB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0259CB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0259CB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head</w:t>
      </w:r>
      <w:r w:rsidRPr="000259CB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763C7989" w14:textId="77777777" w:rsidR="000259CB" w:rsidRPr="000259CB" w:rsidRDefault="000259CB" w:rsidP="009F4C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259CB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0259CB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259CB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body</w:t>
      </w:r>
      <w:r w:rsidRPr="000259CB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090F8285" w14:textId="77777777" w:rsidR="000259CB" w:rsidRPr="000259CB" w:rsidRDefault="000259CB" w:rsidP="009F4C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259CB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0259CB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259CB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script</w:t>
      </w:r>
      <w:r w:rsidRPr="000259CB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259CB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259CB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259CB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"text/</w:t>
      </w:r>
      <w:proofErr w:type="spellStart"/>
      <w:r w:rsidRPr="000259CB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javascript</w:t>
      </w:r>
      <w:proofErr w:type="spellEnd"/>
      <w:r w:rsidRPr="000259CB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259CB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proofErr w:type="spellStart"/>
      <w:r w:rsidRPr="000259CB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src</w:t>
      </w:r>
      <w:proofErr w:type="spellEnd"/>
      <w:r w:rsidRPr="000259CB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259CB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"codigo_js.js"</w:t>
      </w:r>
      <w:r w:rsidRPr="000259CB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30EE4A3" w14:textId="77777777" w:rsidR="000259CB" w:rsidRPr="000259CB" w:rsidRDefault="000259CB" w:rsidP="009F4C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259CB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259CB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//</w:t>
      </w:r>
      <w:proofErr w:type="spellStart"/>
      <w:proofErr w:type="gramStart"/>
      <w:r w:rsidRPr="000259CB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window.alert</w:t>
      </w:r>
      <w:proofErr w:type="spellEnd"/>
      <w:proofErr w:type="gramEnd"/>
      <w:r w:rsidRPr="000259CB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('Hola soy Santiago Francisco San Pablo Raposo')</w:t>
      </w:r>
    </w:p>
    <w:p w14:paraId="5D65FD28" w14:textId="77777777" w:rsidR="000259CB" w:rsidRPr="000259CB" w:rsidRDefault="000259CB" w:rsidP="009F4C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259CB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0259CB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0259CB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script</w:t>
      </w:r>
      <w:r w:rsidRPr="000259CB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CADCD5C" w14:textId="77777777" w:rsidR="000259CB" w:rsidRPr="000259CB" w:rsidRDefault="000259CB" w:rsidP="009F4C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259CB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</w:t>
      </w:r>
      <w:r w:rsidRPr="000259CB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0259CB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body</w:t>
      </w:r>
      <w:proofErr w:type="spellEnd"/>
      <w:r w:rsidRPr="000259CB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2AC167E" w14:textId="77777777" w:rsidR="000259CB" w:rsidRPr="000259CB" w:rsidRDefault="000259CB" w:rsidP="009F4C81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259CB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0259CB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html</w:t>
      </w:r>
      <w:proofErr w:type="spellEnd"/>
      <w:r w:rsidRPr="000259CB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43998BBE" w14:textId="159D4F09" w:rsidR="000259CB" w:rsidRDefault="000259CB" w:rsidP="000259CB">
      <w:pPr>
        <w:pStyle w:val="Descripcin"/>
        <w:jc w:val="left"/>
      </w:pPr>
      <w:r>
        <w:t xml:space="preserve">Código fuente </w:t>
      </w:r>
      <w:fldSimple w:instr=" SEQ Código_fuente \* ARABIC ">
        <w:r>
          <w:rPr>
            <w:noProof/>
          </w:rPr>
          <w:t>3</w:t>
        </w:r>
      </w:fldSimple>
      <w:r>
        <w:t>: Ejercicio 4, código del documento HTML</w:t>
      </w:r>
    </w:p>
    <w:p w14:paraId="4EEDDA6B" w14:textId="77777777" w:rsidR="00256083" w:rsidRPr="00256083" w:rsidRDefault="00256083" w:rsidP="00256083"/>
    <w:p w14:paraId="0418ACC9" w14:textId="51B13DDD" w:rsidR="00256083" w:rsidRDefault="00256083" w:rsidP="00256083">
      <w:pPr>
        <w:pStyle w:val="Descripcin"/>
        <w:keepNext/>
        <w:jc w:val="center"/>
      </w:pPr>
      <w:bookmarkStart w:id="28" w:name="_Toc115295851"/>
      <w:r>
        <w:t xml:space="preserve">Tabla </w:t>
      </w:r>
      <w:fldSimple w:instr=" SEQ Tabla \* ARABIC ">
        <w:r>
          <w:rPr>
            <w:noProof/>
          </w:rPr>
          <w:t>3</w:t>
        </w:r>
      </w:fldSimple>
      <w:r>
        <w:t>: Comentarios en JavaScript</w:t>
      </w:r>
      <w:bookmarkEnd w:id="28"/>
    </w:p>
    <w:tbl>
      <w:tblPr>
        <w:tblStyle w:val="Estiloprofesional"/>
        <w:tblW w:w="0" w:type="auto"/>
        <w:tblLook w:val="0620" w:firstRow="1" w:lastRow="0" w:firstColumn="0" w:lastColumn="0" w:noHBand="1" w:noVBand="1"/>
      </w:tblPr>
      <w:tblGrid>
        <w:gridCol w:w="8469"/>
      </w:tblGrid>
      <w:tr w:rsidR="000259CB" w14:paraId="7B838B20" w14:textId="77777777" w:rsidTr="009F4C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tcW w:w="8469" w:type="dxa"/>
            <w:tcBorders>
              <w:left w:val="single" w:sz="24" w:space="0" w:color="009DD9" w:themeColor="accent2"/>
              <w:bottom w:val="single" w:sz="24" w:space="0" w:color="FFFFFF" w:themeColor="background1"/>
            </w:tcBorders>
            <w:shd w:val="clear" w:color="auto" w:fill="009DD9"/>
          </w:tcPr>
          <w:p w14:paraId="3D337E5D" w14:textId="21BB9594" w:rsidR="000259CB" w:rsidRDefault="000259CB" w:rsidP="00A47A3F">
            <w:pPr>
              <w:jc w:val="left"/>
            </w:pPr>
            <w:r>
              <w:t>Comentarios</w:t>
            </w:r>
            <w:r w:rsidR="00256083">
              <w:t xml:space="preserve"> en JavaScript</w:t>
            </w:r>
          </w:p>
        </w:tc>
      </w:tr>
      <w:tr w:rsidR="000259CB" w14:paraId="7860556D" w14:textId="77777777" w:rsidTr="000259CB">
        <w:trPr>
          <w:trHeight w:val="934"/>
        </w:trPr>
        <w:tc>
          <w:tcPr>
            <w:tcW w:w="8469" w:type="dxa"/>
            <w:tcBorders>
              <w:top w:val="single" w:sz="24" w:space="0" w:color="FFFFFF" w:themeColor="background1"/>
              <w:left w:val="single" w:sz="24" w:space="0" w:color="009DD9" w:themeColor="accent2"/>
              <w:bottom w:val="nil"/>
            </w:tcBorders>
          </w:tcPr>
          <w:p w14:paraId="22F6FD4E" w14:textId="118B2AC7" w:rsidR="000259CB" w:rsidRDefault="000259CB" w:rsidP="00A47A3F">
            <w:r>
              <w:t>Para hacer comentarios de línea en JavaScript, basta con poner doble barra // al principio de la línea. Esto nos permite también, además de comentar el funcionamiento del código, comentar líneas de código que no queremos que se ejecuten.</w:t>
            </w:r>
          </w:p>
        </w:tc>
      </w:tr>
    </w:tbl>
    <w:p w14:paraId="21B58EFD" w14:textId="77777777" w:rsidR="000259CB" w:rsidRDefault="000259CB" w:rsidP="000259CB">
      <w:pPr>
        <w:keepNext/>
        <w:spacing w:after="0"/>
      </w:pPr>
    </w:p>
    <w:p w14:paraId="4FA04A5B" w14:textId="7A5AAC77" w:rsidR="002E0E0F" w:rsidRDefault="002E0E0F" w:rsidP="005F2665">
      <w:r>
        <w:t>Pulsamos F5 y vemos que efectivamente, funciona perfectamente</w:t>
      </w:r>
      <w:r w:rsidR="000259CB">
        <w:t>:</w:t>
      </w:r>
    </w:p>
    <w:p w14:paraId="549323AA" w14:textId="76C81562" w:rsidR="000259CB" w:rsidRDefault="006C16C8" w:rsidP="000259CB">
      <w:pPr>
        <w:keepNext/>
      </w:pPr>
      <w:r w:rsidRPr="006C16C8">
        <w:drawing>
          <wp:inline distT="0" distB="0" distL="0" distR="0" wp14:anchorId="74E943B0" wp14:editId="29655932">
            <wp:extent cx="5400040" cy="3037205"/>
            <wp:effectExtent l="0" t="0" r="0" b="0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04D4" w14:textId="4919FE7F" w:rsidR="000259CB" w:rsidRDefault="000259CB" w:rsidP="000259CB">
      <w:pPr>
        <w:pStyle w:val="Descripcin"/>
      </w:pPr>
      <w:bookmarkStart w:id="29" w:name="_Toc115295848"/>
      <w:r>
        <w:t xml:space="preserve">Ilustración </w:t>
      </w:r>
      <w:fldSimple w:instr=" SEQ Ilustración \* ARABIC ">
        <w:r>
          <w:rPr>
            <w:noProof/>
          </w:rPr>
          <w:t>17</w:t>
        </w:r>
      </w:fldSimple>
      <w:r>
        <w:t>: Ejercicio 4, probando que el código funciona</w:t>
      </w:r>
      <w:bookmarkEnd w:id="29"/>
    </w:p>
    <w:p w14:paraId="206EA32D" w14:textId="2BF0EBCF" w:rsidR="00FF2850" w:rsidRDefault="00FF2850" w:rsidP="005F2665">
      <w:r>
        <w:br w:type="page"/>
      </w:r>
    </w:p>
    <w:p w14:paraId="4F76C54C" w14:textId="77777777" w:rsidR="00FF2850" w:rsidRDefault="00FF2850" w:rsidP="00FF2850">
      <w:pPr>
        <w:pStyle w:val="Ttulo1"/>
      </w:pPr>
      <w:bookmarkStart w:id="30" w:name="_Toc115295831"/>
      <w:r>
        <w:lastRenderedPageBreak/>
        <w:t>Bibliografía.</w:t>
      </w:r>
      <w:bookmarkEnd w:id="30"/>
    </w:p>
    <w:p w14:paraId="1A7BC72F" w14:textId="77777777" w:rsidR="00FF2850" w:rsidRDefault="00BC3FCF" w:rsidP="00FF2850">
      <w:r>
        <w:t>A continuación, presento</w:t>
      </w:r>
      <w:r w:rsidR="00FF2850">
        <w:t xml:space="preserve"> la relación bibliográfica que he consultado para la realización de este trabajo.</w:t>
      </w:r>
    </w:p>
    <w:p w14:paraId="084596A9" w14:textId="59CC3C7B" w:rsidR="000259CB" w:rsidRDefault="00000000" w:rsidP="000259CB">
      <w:pPr>
        <w:pStyle w:val="Prrafodelista"/>
        <w:numPr>
          <w:ilvl w:val="0"/>
          <w:numId w:val="1"/>
        </w:numPr>
      </w:pPr>
      <w:hyperlink r:id="rId32" w:anchor="tabs-tree-start" w:history="1">
        <w:r w:rsidR="000259CB" w:rsidRPr="000259CB">
          <w:rPr>
            <w:rStyle w:val="Hipervnculo"/>
          </w:rPr>
          <w:t>Apuntes y recursos de la plataforma de educación a distancia EAD</w:t>
        </w:r>
      </w:hyperlink>
      <w:r w:rsidR="000259CB">
        <w:t>.</w:t>
      </w:r>
    </w:p>
    <w:p w14:paraId="06936CC7" w14:textId="1E5399F2" w:rsidR="00FF2850" w:rsidRPr="008413EA" w:rsidRDefault="00000000" w:rsidP="000259CB">
      <w:pPr>
        <w:pStyle w:val="Prrafodelista"/>
        <w:numPr>
          <w:ilvl w:val="0"/>
          <w:numId w:val="1"/>
        </w:numPr>
        <w:rPr>
          <w:lang w:val="en-US"/>
        </w:rPr>
      </w:pPr>
      <w:hyperlink r:id="rId33" w:history="1">
        <w:r w:rsidR="000259CB" w:rsidRPr="000259CB">
          <w:rPr>
            <w:rStyle w:val="Hipervnculo"/>
            <w:lang w:val="en-US"/>
          </w:rPr>
          <w:t>Visual Studio Code - Code Editing. Redefined</w:t>
        </w:r>
      </w:hyperlink>
    </w:p>
    <w:p w14:paraId="27360AE3" w14:textId="4F20F8CC" w:rsidR="000259CB" w:rsidRDefault="00000000" w:rsidP="000259CB">
      <w:pPr>
        <w:pStyle w:val="Prrafodelista"/>
        <w:numPr>
          <w:ilvl w:val="0"/>
          <w:numId w:val="1"/>
        </w:numPr>
      </w:pPr>
      <w:hyperlink r:id="rId34" w:history="1">
        <w:r w:rsidR="000259CB">
          <w:rPr>
            <w:rStyle w:val="Hipervnculo"/>
          </w:rPr>
          <w:t xml:space="preserve">10 extensiones de Visual Studio </w:t>
        </w:r>
        <w:proofErr w:type="spellStart"/>
        <w:r w:rsidR="000259CB">
          <w:rPr>
            <w:rStyle w:val="Hipervnculo"/>
          </w:rPr>
          <w:t>Code</w:t>
        </w:r>
        <w:proofErr w:type="spellEnd"/>
        <w:r w:rsidR="000259CB">
          <w:rPr>
            <w:rStyle w:val="Hipervnculo"/>
          </w:rPr>
          <w:t xml:space="preserve"> que debes instalar ¡ya! | </w:t>
        </w:r>
        <w:proofErr w:type="spellStart"/>
        <w:r w:rsidR="000259CB">
          <w:rPr>
            <w:rStyle w:val="Hipervnculo"/>
          </w:rPr>
          <w:t>EDteam</w:t>
        </w:r>
        <w:proofErr w:type="spellEnd"/>
      </w:hyperlink>
    </w:p>
    <w:p w14:paraId="6300D590" w14:textId="77777777" w:rsidR="000259CB" w:rsidRPr="000259CB" w:rsidRDefault="000259CB" w:rsidP="00FF2850">
      <w:pPr>
        <w:rPr>
          <w:lang w:val="en-US"/>
        </w:rPr>
      </w:pPr>
    </w:p>
    <w:sectPr w:rsidR="000259CB" w:rsidRPr="000259CB" w:rsidSect="007D526A">
      <w:headerReference w:type="first" r:id="rId35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8AE8ED" w14:textId="77777777" w:rsidR="00C757E3" w:rsidRDefault="00C757E3" w:rsidP="00D05700">
      <w:pPr>
        <w:spacing w:after="0" w:line="240" w:lineRule="auto"/>
      </w:pPr>
      <w:r>
        <w:separator/>
      </w:r>
    </w:p>
  </w:endnote>
  <w:endnote w:type="continuationSeparator" w:id="0">
    <w:p w14:paraId="20705650" w14:textId="77777777" w:rsidR="00C757E3" w:rsidRDefault="00C757E3" w:rsidP="00D057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079"/>
      <w:gridCol w:w="425"/>
    </w:tblGrid>
    <w:tr w:rsidR="00E37E28" w14:paraId="17142C4A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"/>
            <w:tag w:val=""/>
            <w:id w:val="1534539408"/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0D68FED2" w14:textId="77777777" w:rsidR="00E37E28" w:rsidRDefault="00E37E28">
              <w:pPr>
                <w:pStyle w:val="Encabezado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Santiago Francisco San Pablo Raposo</w:t>
              </w:r>
            </w:p>
          </w:sdtContent>
        </w:sdt>
      </w:tc>
      <w:tc>
        <w:tcPr>
          <w:tcW w:w="250" w:type="pct"/>
          <w:shd w:val="clear" w:color="auto" w:fill="009DD9" w:themeFill="accent2"/>
          <w:vAlign w:val="center"/>
        </w:tcPr>
        <w:p w14:paraId="10047BF5" w14:textId="77777777" w:rsidR="00E37E28" w:rsidRDefault="00E37E28">
          <w:pPr>
            <w:pStyle w:val="Piedepgina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7BF3D4E4" w14:textId="77777777" w:rsidR="00E37E28" w:rsidRDefault="00E37E2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5C250C" w14:textId="77777777" w:rsidR="00C757E3" w:rsidRDefault="00C757E3" w:rsidP="00D05700">
      <w:pPr>
        <w:spacing w:after="0" w:line="240" w:lineRule="auto"/>
      </w:pPr>
      <w:r>
        <w:separator/>
      </w:r>
    </w:p>
  </w:footnote>
  <w:footnote w:type="continuationSeparator" w:id="0">
    <w:p w14:paraId="4718931F" w14:textId="77777777" w:rsidR="00C757E3" w:rsidRDefault="00C757E3" w:rsidP="00D057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295"/>
      <w:gridCol w:w="4209"/>
    </w:tblGrid>
    <w:tr w:rsidR="00D05700" w14:paraId="23B57C0D" w14:textId="77777777">
      <w:trPr>
        <w:jc w:val="center"/>
      </w:trPr>
      <w:tc>
        <w:tcPr>
          <w:tcW w:w="4686" w:type="dxa"/>
          <w:shd w:val="clear" w:color="auto" w:fill="009DD9" w:themeFill="accent2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Subtítulo"/>
            <w:tag w:val=""/>
            <w:id w:val="391546460"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0E7D7CD5" w14:textId="0DF26702" w:rsidR="00D05700" w:rsidRDefault="00451CAB">
              <w:pPr>
                <w:pStyle w:val="Encabezado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Desarrollo Web en Entorno Cliente</w:t>
              </w:r>
            </w:p>
          </w:sdtContent>
        </w:sdt>
      </w:tc>
      <w:sdt>
        <w:sdtPr>
          <w:rPr>
            <w:caps/>
            <w:color w:val="FFFFFF" w:themeColor="background1"/>
            <w:sz w:val="18"/>
            <w:szCs w:val="18"/>
          </w:rPr>
          <w:alias w:val="Fecha"/>
          <w:tag w:val=""/>
          <w:id w:val="-1996566397"/>
          <w:dataBinding w:prefixMappings="xmlns:ns0='http://schemas.microsoft.com/office/2006/coverPageProps' " w:xpath="/ns0:CoverPageProperties[1]/ns0:PublishDate[1]" w:storeItemID="{55AF091B-3C7A-41E3-B477-F2FDAA23CFDA}"/>
          <w:date w:fullDate="2022-09-26T00:00:00Z">
            <w:dateFormat w:val="d-M-yyyy"/>
            <w:lid w:val="es-ES"/>
            <w:storeMappedDataAs w:val="dateTime"/>
            <w:calendar w:val="gregorian"/>
          </w:date>
        </w:sdtPr>
        <w:sdtContent>
          <w:tc>
            <w:tcPr>
              <w:tcW w:w="4674" w:type="dxa"/>
              <w:shd w:val="clear" w:color="auto" w:fill="009DD9" w:themeFill="accent2"/>
              <w:vAlign w:val="center"/>
            </w:tcPr>
            <w:p w14:paraId="7F2AB02C" w14:textId="0E95F372" w:rsidR="00D05700" w:rsidRDefault="00451CAB">
              <w:pPr>
                <w:pStyle w:val="Encabezado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26-9-2022</w:t>
              </w:r>
            </w:p>
          </w:tc>
        </w:sdtContent>
      </w:sdt>
    </w:tr>
    <w:tr w:rsidR="00D05700" w14:paraId="32AA0D95" w14:textId="77777777">
      <w:trPr>
        <w:trHeight w:hRule="exact" w:val="115"/>
        <w:jc w:val="center"/>
      </w:trPr>
      <w:tc>
        <w:tcPr>
          <w:tcW w:w="4686" w:type="dxa"/>
          <w:shd w:val="clear" w:color="auto" w:fill="0F6FC6" w:themeFill="accent1"/>
          <w:tcMar>
            <w:top w:w="0" w:type="dxa"/>
            <w:bottom w:w="0" w:type="dxa"/>
          </w:tcMar>
        </w:tcPr>
        <w:p w14:paraId="0464C024" w14:textId="77777777" w:rsidR="00D05700" w:rsidRDefault="00D05700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0F6FC6" w:themeFill="accent1"/>
          <w:tcMar>
            <w:top w:w="0" w:type="dxa"/>
            <w:bottom w:w="0" w:type="dxa"/>
          </w:tcMar>
        </w:tcPr>
        <w:p w14:paraId="282BC825" w14:textId="77777777" w:rsidR="00D05700" w:rsidRDefault="00D05700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40D7D450" w14:textId="77777777" w:rsidR="00D05700" w:rsidRDefault="00D05700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AD75E5" w14:textId="77777777" w:rsidR="00243517" w:rsidRDefault="0024351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0D5914"/>
    <w:multiLevelType w:val="hybridMultilevel"/>
    <w:tmpl w:val="52888B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378417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1CAB"/>
    <w:rsid w:val="00007DD9"/>
    <w:rsid w:val="000259CB"/>
    <w:rsid w:val="001124CC"/>
    <w:rsid w:val="00145AA8"/>
    <w:rsid w:val="00183A13"/>
    <w:rsid w:val="001C641E"/>
    <w:rsid w:val="001F0974"/>
    <w:rsid w:val="0021577C"/>
    <w:rsid w:val="00224731"/>
    <w:rsid w:val="00233C6A"/>
    <w:rsid w:val="00243517"/>
    <w:rsid w:val="00256083"/>
    <w:rsid w:val="002E0E0F"/>
    <w:rsid w:val="00353D43"/>
    <w:rsid w:val="00383201"/>
    <w:rsid w:val="003A6369"/>
    <w:rsid w:val="00422668"/>
    <w:rsid w:val="00437BC3"/>
    <w:rsid w:val="00451CAB"/>
    <w:rsid w:val="004E4E18"/>
    <w:rsid w:val="0051298A"/>
    <w:rsid w:val="005504C7"/>
    <w:rsid w:val="00553962"/>
    <w:rsid w:val="005B4521"/>
    <w:rsid w:val="005B61B5"/>
    <w:rsid w:val="005D2069"/>
    <w:rsid w:val="005F2665"/>
    <w:rsid w:val="006C16C8"/>
    <w:rsid w:val="007D526A"/>
    <w:rsid w:val="008413EA"/>
    <w:rsid w:val="00871B53"/>
    <w:rsid w:val="008951C8"/>
    <w:rsid w:val="008B3432"/>
    <w:rsid w:val="008C5633"/>
    <w:rsid w:val="009B0C1C"/>
    <w:rsid w:val="009F4C81"/>
    <w:rsid w:val="00A70D17"/>
    <w:rsid w:val="00A71A02"/>
    <w:rsid w:val="00A727E0"/>
    <w:rsid w:val="00AC01E9"/>
    <w:rsid w:val="00AF24B6"/>
    <w:rsid w:val="00AF3072"/>
    <w:rsid w:val="00B70039"/>
    <w:rsid w:val="00BC3FCF"/>
    <w:rsid w:val="00C757E3"/>
    <w:rsid w:val="00CC73C0"/>
    <w:rsid w:val="00D05700"/>
    <w:rsid w:val="00D101C6"/>
    <w:rsid w:val="00D10A82"/>
    <w:rsid w:val="00E37E28"/>
    <w:rsid w:val="00E87859"/>
    <w:rsid w:val="00EC06B5"/>
    <w:rsid w:val="00F02516"/>
    <w:rsid w:val="00F66B57"/>
    <w:rsid w:val="00F700FC"/>
    <w:rsid w:val="00F722B5"/>
    <w:rsid w:val="00FA1FE8"/>
    <w:rsid w:val="00FF28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0B566B0B"/>
  <w15:chartTrackingRefBased/>
  <w15:docId w15:val="{110AB0EC-FDA8-44C3-A8AA-4F40273CC9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ource Sans Pro" w:eastAsiaTheme="minorHAnsi" w:hAnsi="Source Sans Pro" w:cstheme="minorBidi"/>
        <w:color w:val="333333"/>
        <w:sz w:val="22"/>
        <w:szCs w:val="22"/>
        <w:lang w:val="es-ES" w:eastAsia="en-US" w:bidi="ar-SA"/>
      </w:rPr>
    </w:rPrDefault>
    <w:pPrDefault>
      <w:pPr>
        <w:spacing w:after="24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59CB"/>
  </w:style>
  <w:style w:type="paragraph" w:styleId="Ttulo1">
    <w:name w:val="heading 1"/>
    <w:basedOn w:val="Normal"/>
    <w:next w:val="Normal"/>
    <w:link w:val="Ttulo1Car"/>
    <w:uiPriority w:val="9"/>
    <w:qFormat/>
    <w:rsid w:val="00A71A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83A1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D05700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05700"/>
    <w:rPr>
      <w:rFonts w:eastAsiaTheme="minorEastAsia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D05700"/>
    <w:rPr>
      <w:color w:val="808080"/>
    </w:rPr>
  </w:style>
  <w:style w:type="paragraph" w:styleId="Encabezado">
    <w:name w:val="header"/>
    <w:basedOn w:val="Normal"/>
    <w:link w:val="EncabezadoCar"/>
    <w:uiPriority w:val="99"/>
    <w:unhideWhenUsed/>
    <w:rsid w:val="00D057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05700"/>
  </w:style>
  <w:style w:type="paragraph" w:styleId="Piedepgina">
    <w:name w:val="footer"/>
    <w:basedOn w:val="Normal"/>
    <w:link w:val="PiedepginaCar"/>
    <w:uiPriority w:val="99"/>
    <w:unhideWhenUsed/>
    <w:rsid w:val="00D057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05700"/>
  </w:style>
  <w:style w:type="character" w:customStyle="1" w:styleId="Ttulo1Car">
    <w:name w:val="Título 1 Car"/>
    <w:basedOn w:val="Fuentedeprrafopredeter"/>
    <w:link w:val="Ttulo1"/>
    <w:uiPriority w:val="9"/>
    <w:rsid w:val="00A71A02"/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71A02"/>
    <w:pPr>
      <w:outlineLvl w:val="9"/>
    </w:pPr>
    <w:rPr>
      <w:lang w:eastAsia="es-ES"/>
    </w:rPr>
  </w:style>
  <w:style w:type="paragraph" w:styleId="Ttulo">
    <w:name w:val="Title"/>
    <w:basedOn w:val="Normal"/>
    <w:next w:val="Normal"/>
    <w:link w:val="TtuloCar"/>
    <w:uiPriority w:val="10"/>
    <w:qFormat/>
    <w:rsid w:val="00183A1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83A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183A13"/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table" w:styleId="Tablaconcuadrcula">
    <w:name w:val="Table Grid"/>
    <w:basedOn w:val="Tablanormal"/>
    <w:uiPriority w:val="39"/>
    <w:rsid w:val="009B0C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5oscura-nfasis2">
    <w:name w:val="Grid Table 5 Dark Accent 2"/>
    <w:basedOn w:val="Tablanormal"/>
    <w:uiPriority w:val="50"/>
    <w:rsid w:val="009B0C1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4EEF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DD9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DD9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band1Vert">
      <w:tblPr/>
      <w:tcPr>
        <w:shd w:val="clear" w:color="auto" w:fill="89DEFF" w:themeFill="accent2" w:themeFillTint="66"/>
      </w:tcPr>
    </w:tblStylePr>
    <w:tblStylePr w:type="band1Horz">
      <w:tblPr/>
      <w:tcPr>
        <w:shd w:val="clear" w:color="auto" w:fill="89DEFF" w:themeFill="accent2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9B0C1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2DA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C249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C249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C24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C249" w:themeFill="accent6"/>
      </w:tcPr>
    </w:tblStylePr>
    <w:tblStylePr w:type="band1Vert">
      <w:tblPr/>
      <w:tcPr>
        <w:shd w:val="clear" w:color="auto" w:fill="DAE6B6" w:themeFill="accent6" w:themeFillTint="66"/>
      </w:tcPr>
    </w:tblStylePr>
    <w:tblStylePr w:type="band1Horz">
      <w:tblPr/>
      <w:tcPr>
        <w:shd w:val="clear" w:color="auto" w:fill="DAE6B6" w:themeFill="accent6" w:themeFillTint="66"/>
      </w:tcPr>
    </w:tblStylePr>
  </w:style>
  <w:style w:type="table" w:customStyle="1" w:styleId="Estiloprofesional">
    <w:name w:val="Estilo profesional"/>
    <w:basedOn w:val="Tablaconcuadrcula5oscura-nfasis2"/>
    <w:uiPriority w:val="99"/>
    <w:rsid w:val="00353D43"/>
    <w:tblPr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24" w:space="0" w:color="FFFFFF" w:themeColor="background1"/>
        <w:insideV w:val="single" w:sz="24" w:space="0" w:color="FFFFFF" w:themeColor="background1"/>
      </w:tblBorders>
    </w:tblPr>
    <w:tcPr>
      <w:shd w:val="clear" w:color="auto" w:fill="C4EEFF" w:themeFill="accent2" w:themeFillTint="33"/>
      <w:vAlign w:val="center"/>
    </w:tcPr>
    <w:tblStylePr w:type="firstRow">
      <w:pPr>
        <w:jc w:val="center"/>
      </w:pPr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single" w:sz="24" w:space="0" w:color="FFFFFF" w:themeColor="background1"/>
        </w:tcBorders>
        <w:shd w:val="clear" w:color="auto" w:fill="009DD9" w:themeFill="accent2"/>
        <w:vAlign w:val="center"/>
      </w:tcPr>
    </w:tblStylePr>
    <w:tblStylePr w:type="lastRow">
      <w:pPr>
        <w:jc w:val="center"/>
      </w:pPr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single" w:sz="24" w:space="0" w:color="FFFFFF" w:themeColor="background1"/>
        </w:tcBorders>
        <w:shd w:val="clear" w:color="auto" w:fill="009DD9" w:themeFill="accent2"/>
        <w:vAlign w:val="center"/>
      </w:tcPr>
    </w:tblStylePr>
    <w:tblStylePr w:type="firstCol">
      <w:pPr>
        <w:jc w:val="center"/>
      </w:pPr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9DD9" w:themeFill="accent2"/>
        <w:vAlign w:val="center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band1Vert">
      <w:tblPr/>
      <w:tcPr>
        <w:shd w:val="clear" w:color="auto" w:fill="89DEFF" w:themeFill="accent2" w:themeFillTint="66"/>
      </w:tcPr>
    </w:tblStylePr>
    <w:tblStylePr w:type="band1Horz">
      <w:tblPr/>
      <w:tcPr>
        <w:shd w:val="clear" w:color="auto" w:fill="89DEFF" w:themeFill="accent2" w:themeFillTint="66"/>
      </w:tcPr>
    </w:tblStylePr>
  </w:style>
  <w:style w:type="paragraph" w:styleId="Descripcin">
    <w:name w:val="caption"/>
    <w:basedOn w:val="Normal"/>
    <w:next w:val="Normal"/>
    <w:uiPriority w:val="35"/>
    <w:unhideWhenUsed/>
    <w:qFormat/>
    <w:rsid w:val="0051298A"/>
    <w:pPr>
      <w:spacing w:after="200" w:line="240" w:lineRule="auto"/>
    </w:pPr>
    <w:rPr>
      <w:i/>
      <w:iCs/>
      <w:color w:val="17406D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D10A82"/>
    <w:pPr>
      <w:spacing w:before="100" w:beforeAutospacing="1" w:after="100" w:afterAutospacing="1" w:line="240" w:lineRule="auto"/>
      <w:jc w:val="left"/>
    </w:pPr>
    <w:rPr>
      <w:rFonts w:ascii="Times New Roman" w:eastAsiaTheme="minorEastAsia" w:hAnsi="Times New Roman" w:cs="Times New Roman"/>
      <w:sz w:val="24"/>
      <w:szCs w:val="24"/>
      <w:lang w:eastAsia="es-ES"/>
    </w:rPr>
  </w:style>
  <w:style w:type="character" w:styleId="Hipervnculo">
    <w:name w:val="Hyperlink"/>
    <w:basedOn w:val="Fuentedeprrafopredeter"/>
    <w:uiPriority w:val="99"/>
    <w:unhideWhenUsed/>
    <w:rsid w:val="000259CB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0259CB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0259CB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0259C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259CB"/>
    <w:pPr>
      <w:spacing w:after="100"/>
      <w:ind w:left="220"/>
    </w:pPr>
  </w:style>
  <w:style w:type="paragraph" w:styleId="Tabladeilustraciones">
    <w:name w:val="table of figures"/>
    <w:basedOn w:val="Normal"/>
    <w:next w:val="Normal"/>
    <w:uiPriority w:val="99"/>
    <w:unhideWhenUsed/>
    <w:rsid w:val="000259CB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68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6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79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88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17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46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05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3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20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2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12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3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26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1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94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17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2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hyperlink" Target="https://ed.team/blog/10-extensiones-de-visual-studio-code-que-debes-instalar-ya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code.visualstudio.com/" TargetMode="Externa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svg"/><Relationship Id="rId24" Type="http://schemas.openxmlformats.org/officeDocument/2006/relationships/image" Target="media/image14.png"/><Relationship Id="rId32" Type="http://schemas.openxmlformats.org/officeDocument/2006/relationships/hyperlink" Target="https://ead.murciaeduca.es/course/view.php?id=7841&amp;section=2" TargetMode="External"/><Relationship Id="rId37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2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cumentos\Aprendizaje\FP\Plantillas%202022%20Word\2023\para%20usar%20con%20texturas\Plantilla%202023%20renovada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7E5BF363695439A8613C518F8E88B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D4814F7-C099-4419-A03E-EB132CC5FA6C}"/>
      </w:docPartPr>
      <w:docPartBody>
        <w:p w:rsidR="006463F4" w:rsidRDefault="005215ED">
          <w:pPr>
            <w:pStyle w:val="C7E5BF363695439A8613C518F8E88BB8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F96D9050BCA04BACB83F649B49D087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DAC044-3F98-4253-BEBF-D237E641E010}"/>
      </w:docPartPr>
      <w:docPartBody>
        <w:p w:rsidR="006463F4" w:rsidRDefault="005215ED">
          <w:pPr>
            <w:pStyle w:val="F96D9050BCA04BACB83F649B49D087F4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5ED"/>
    <w:rsid w:val="00291344"/>
    <w:rsid w:val="0037719F"/>
    <w:rsid w:val="004A09B4"/>
    <w:rsid w:val="005215ED"/>
    <w:rsid w:val="006463F4"/>
    <w:rsid w:val="00825EE8"/>
    <w:rsid w:val="00D571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7E5BF363695439A8613C518F8E88BB8">
    <w:name w:val="C7E5BF363695439A8613C518F8E88BB8"/>
  </w:style>
  <w:style w:type="paragraph" w:customStyle="1" w:styleId="F96D9050BCA04BACB83F649B49D087F4">
    <w:name w:val="F96D9050BCA04BACB83F649B49D087F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  <w:pixelsPerInch w:val="120"/>
</w:webSettings>
</file>

<file path=word/theme/theme1.xml><?xml version="1.0" encoding="utf-8"?>
<a:theme xmlns:a="http://schemas.openxmlformats.org/drawingml/2006/main" name="Tema de Office">
  <a:themeElements>
    <a:clrScheme name="Azul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6BFBA8E-825B-45F3-BC03-F001B14AC47A}">
  <we:reference id="wa104382008" version="1.1.0.0" store="es-ES" storeType="OMEX"/>
  <we:alternateReferences>
    <we:reference id="WA104382008" version="1.1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2022-09-26T00:00:00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8C880E0-F8D6-44A7-9C6E-542A4DE664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2023 renovada.dotx</Template>
  <TotalTime>256</TotalTime>
  <Pages>15</Pages>
  <Words>1732</Words>
  <Characters>9528</Characters>
  <Application>Microsoft Office Word</Application>
  <DocSecurity>0</DocSecurity>
  <Lines>79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Tarea nº 1 – Arquitecturas y lenguajes de programación web</vt:lpstr>
    </vt:vector>
  </TitlesOfParts>
  <Company>CIFP Carlos III - Cartagena</Company>
  <LinksUpToDate>false</LinksUpToDate>
  <CharactersWithSpaces>11238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Tarea nº 1 – Arquitecturas y lenguajes de programación web</dc:title>
  <dc:subject>Desarrollo Web en Entorno Cliente</dc:subject>
  <dc:creator>Santiago Francisco San Pablo Raposo</dc:creator>
  <cp:keywords/>
  <dc:description/>
  <cp:lastModifiedBy>Santiago San Pablo</cp:lastModifiedBy>
  <cp:revision>12</cp:revision>
  <dcterms:created xsi:type="dcterms:W3CDTF">2022-09-26T19:07:00Z</dcterms:created>
  <dcterms:modified xsi:type="dcterms:W3CDTF">2022-09-30T20:56:00Z</dcterms:modified>
</cp:coreProperties>
</file>