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5D2B7E84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58243" behindDoc="1" locked="0" layoutInCell="1" allowOverlap="1" wp14:anchorId="196C8376" wp14:editId="72FC1597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8A16CCF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13D83FC2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6A12A0EF" w14:textId="7E841D0E" w:rsidR="00D05700" w:rsidRDefault="0010054E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BD525E2" wp14:editId="395A10DC">
                    <wp:simplePos x="0" y="0"/>
                    <wp:positionH relativeFrom="column">
                      <wp:posOffset>-231140</wp:posOffset>
                    </wp:positionH>
                    <wp:positionV relativeFrom="paragraph">
                      <wp:posOffset>190911</wp:posOffset>
                    </wp:positionV>
                    <wp:extent cx="5873115" cy="3708400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40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B911EAE" id="Rectángulo 8" o:spid="_x0000_s1026" style="position:absolute;margin-left:-18.2pt;margin-top:15.05pt;width:462.45pt;height:292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" stroked="f" strokeweight="1pt">
                    <v:fill opacity="32896f"/>
                  </v:rect>
                </w:pict>
              </mc:Fallback>
            </mc:AlternateContent>
          </w:r>
          <w:r w:rsidR="00A47B2D">
            <w:rPr>
              <w:noProof/>
              <w:color w:val="0F6FC6" w:themeColor="accent1"/>
            </w:rPr>
            <w:drawing>
              <wp:anchor distT="0" distB="0" distL="114300" distR="114300" simplePos="0" relativeHeight="251658240" behindDoc="0" locked="0" layoutInCell="1" allowOverlap="1" wp14:anchorId="4F73437B" wp14:editId="2D5BA450">
                <wp:simplePos x="0" y="0"/>
                <wp:positionH relativeFrom="column">
                  <wp:posOffset>-233045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B4521"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6ED2D6A1" wp14:editId="08792814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F4DC0538D90C45ADA5C00EC094F0A607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71D650F" w14:textId="6DAAF6F3" w:rsidR="00D05700" w:rsidRPr="001F0974" w:rsidRDefault="00D05700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Tarea </w:t>
                                    </w:r>
                                    <w:proofErr w:type="spellStart"/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nº</w:t>
                                    </w:r>
                                    <w:proofErr w:type="spellEnd"/>
                                    <w:r w:rsidR="0010054E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2</w:t>
                                    </w: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– </w:t>
                                    </w:r>
                                    <w:r w:rsidR="006D7A40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Usabilidad y experiencia de usuario</w:t>
                                    </w:r>
                                  </w:p>
                                </w:sdtContent>
                              </w:sdt>
                              <w:p w14:paraId="4B4CF752" w14:textId="77777777" w:rsidR="00D05700" w:rsidRPr="006D7A40" w:rsidRDefault="00D05700" w:rsidP="00D05700">
                                <w:pPr>
                                  <w:rPr>
                                    <w:color w:val="0F6FC6" w:themeColor="accent1"/>
                                    <w:sz w:val="44"/>
                                    <w:szCs w:val="44"/>
                                  </w:rPr>
                                </w:pPr>
                              </w:p>
                              <w:p w14:paraId="62B8ED3D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8E653BE2B2904F8188B70208126AEFCB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B721EF0" w14:textId="79C2C73D" w:rsidR="00D05700" w:rsidRDefault="0010054E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Diseño de Interfaces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D2D6A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F4DC0538D90C45ADA5C00EC094F0A607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471D650F" w14:textId="6DAAF6F3" w:rsidR="00D05700" w:rsidRPr="001F0974" w:rsidRDefault="00D05700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Tarea </w:t>
                              </w:r>
                              <w:proofErr w:type="spellStart"/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nº</w:t>
                              </w:r>
                              <w:proofErr w:type="spellEnd"/>
                              <w:r w:rsidR="0010054E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2</w:t>
                              </w: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– </w:t>
                              </w:r>
                              <w:r w:rsidR="006D7A40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Usabilidad y experiencia de usuario</w:t>
                              </w:r>
                            </w:p>
                          </w:sdtContent>
                        </w:sdt>
                        <w:p w14:paraId="4B4CF752" w14:textId="77777777" w:rsidR="00D05700" w:rsidRPr="006D7A40" w:rsidRDefault="00D05700" w:rsidP="00D05700">
                          <w:pPr>
                            <w:rPr>
                              <w:color w:val="0F6FC6" w:themeColor="accent1"/>
                              <w:sz w:val="44"/>
                              <w:szCs w:val="44"/>
                            </w:rPr>
                          </w:pPr>
                        </w:p>
                        <w:p w14:paraId="62B8ED3D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8E653BE2B2904F8188B70208126AEFCB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B721EF0" w14:textId="79C2C73D" w:rsidR="00D05700" w:rsidRDefault="0010054E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Diseño de Interfaces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</w:rPr>
            <w:drawing>
              <wp:anchor distT="0" distB="0" distL="114300" distR="114300" simplePos="0" relativeHeight="251658245" behindDoc="0" locked="0" layoutInCell="1" allowOverlap="1" wp14:anchorId="0F501E6F" wp14:editId="0FAC4EE9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05BF82A" wp14:editId="434C53F3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0-23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F8B7449" w14:textId="2F236EA9" w:rsidR="00D05700" w:rsidRPr="00D05700" w:rsidRDefault="006D7A40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23 de octubre de 2022</w:t>
                                    </w:r>
                                  </w:p>
                                </w:sdtContent>
                              </w:sdt>
                              <w:p w14:paraId="63F8E417" w14:textId="77777777" w:rsidR="00D05700" w:rsidRPr="00D05700" w:rsidRDefault="00D874D7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E5342CF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3B36F417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05BF82A" id="Cuadro de texto 4" o:spid="_x0000_s1027" type="#_x0000_t202" style="position:absolute;left:0;text-align:left;margin-left:338.25pt;margin-top:520.65pt;width:240.75pt;height:74.25pt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0-23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F8B7449" w14:textId="2F236EA9" w:rsidR="00D05700" w:rsidRPr="00D05700" w:rsidRDefault="006D7A40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23 de octubre de 2022</w:t>
                              </w:r>
                            </w:p>
                          </w:sdtContent>
                        </w:sdt>
                        <w:p w14:paraId="63F8E417" w14:textId="77777777" w:rsidR="00D05700" w:rsidRPr="00D05700" w:rsidRDefault="00D874D7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E5342CF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3B36F417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67B4D826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1FD51627" w14:textId="77777777" w:rsidR="00D05700" w:rsidRDefault="00D874D7"/>
      </w:sdtContent>
    </w:sdt>
    <w:p w14:paraId="4CBFA2AB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6ED0656A" w14:textId="77777777" w:rsidR="00A71A02" w:rsidRDefault="00A71A02">
          <w:pPr>
            <w:pStyle w:val="TtuloTDC"/>
          </w:pPr>
          <w:r>
            <w:t>Contenido</w:t>
          </w:r>
        </w:p>
        <w:p w14:paraId="1325261D" w14:textId="5582BEF0" w:rsidR="00D874D7" w:rsidRDefault="00721ACA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981059" w:history="1">
            <w:r w:rsidR="00D874D7" w:rsidRPr="00865569">
              <w:rPr>
                <w:rStyle w:val="Hipervnculo"/>
                <w:noProof/>
              </w:rPr>
              <w:t>Índice de ilustraciones.</w:t>
            </w:r>
            <w:r w:rsidR="00D874D7">
              <w:rPr>
                <w:noProof/>
                <w:webHidden/>
              </w:rPr>
              <w:tab/>
            </w:r>
            <w:r w:rsidR="00D874D7">
              <w:rPr>
                <w:noProof/>
                <w:webHidden/>
              </w:rPr>
              <w:fldChar w:fldCharType="begin"/>
            </w:r>
            <w:r w:rsidR="00D874D7">
              <w:rPr>
                <w:noProof/>
                <w:webHidden/>
              </w:rPr>
              <w:instrText xml:space="preserve"> PAGEREF _Toc117981059 \h </w:instrText>
            </w:r>
            <w:r w:rsidR="00D874D7">
              <w:rPr>
                <w:noProof/>
                <w:webHidden/>
              </w:rPr>
            </w:r>
            <w:r w:rsidR="00D874D7">
              <w:rPr>
                <w:noProof/>
                <w:webHidden/>
              </w:rPr>
              <w:fldChar w:fldCharType="separate"/>
            </w:r>
            <w:r w:rsidR="00D874D7">
              <w:rPr>
                <w:noProof/>
                <w:webHidden/>
              </w:rPr>
              <w:t>1</w:t>
            </w:r>
            <w:r w:rsidR="00D874D7">
              <w:rPr>
                <w:noProof/>
                <w:webHidden/>
              </w:rPr>
              <w:fldChar w:fldCharType="end"/>
            </w:r>
          </w:hyperlink>
        </w:p>
        <w:p w14:paraId="1333D179" w14:textId="6EC80267" w:rsidR="00D874D7" w:rsidRDefault="00D874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0" w:history="1">
            <w:r w:rsidRPr="00865569">
              <w:rPr>
                <w:rStyle w:val="Hipervnculo"/>
                <w:noProof/>
              </w:rPr>
              <w:t>Índice de tablas.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7C581" w14:textId="4FC2D289" w:rsidR="00D874D7" w:rsidRDefault="00D874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1" w:history="1">
            <w:r w:rsidRPr="00865569">
              <w:rPr>
                <w:rStyle w:val="Hipervnculo"/>
                <w:noProof/>
              </w:rPr>
              <w:t>Enunciado.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0C8B1" w14:textId="36B10504" w:rsidR="00D874D7" w:rsidRDefault="00D874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2" w:history="1">
            <w:r w:rsidRPr="00865569">
              <w:rPr>
                <w:rStyle w:val="Hipervnculo"/>
                <w:noProof/>
              </w:rPr>
              <w:t>1.- Crear una nota de prensa (2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1E8C" w14:textId="40A10C52" w:rsidR="00D874D7" w:rsidRDefault="00D874D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3" w:history="1">
            <w:r w:rsidRPr="00865569">
              <w:rPr>
                <w:rStyle w:val="Hipervnculo"/>
                <w:noProof/>
              </w:rPr>
              <w:t>1.1.- Solución propuesta al apartado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09815" w14:textId="64735BD6" w:rsidR="00D874D7" w:rsidRDefault="00D874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4" w:history="1">
            <w:r w:rsidRPr="00865569">
              <w:rPr>
                <w:rStyle w:val="Hipervnculo"/>
                <w:noProof/>
              </w:rPr>
              <w:t>2.- Crea perfiles de digital persona (3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73272" w14:textId="55A1E28B" w:rsidR="00D874D7" w:rsidRDefault="00D874D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5" w:history="1">
            <w:r w:rsidRPr="00865569">
              <w:rPr>
                <w:rStyle w:val="Hipervnculo"/>
                <w:noProof/>
              </w:rPr>
              <w:t>2.1.- Solución propuesta al apartado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730EF" w14:textId="794A3A15" w:rsidR="00D874D7" w:rsidRDefault="00D874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6" w:history="1">
            <w:r w:rsidRPr="00865569">
              <w:rPr>
                <w:rStyle w:val="Hipervnculo"/>
                <w:noProof/>
              </w:rPr>
              <w:t>3.- Descripción de funcionalidades (2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CFB7D" w14:textId="6CD2E28F" w:rsidR="00D874D7" w:rsidRDefault="00D874D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7" w:history="1">
            <w:r w:rsidRPr="00865569">
              <w:rPr>
                <w:rStyle w:val="Hipervnculo"/>
                <w:noProof/>
              </w:rPr>
              <w:t>3.1.- Solución propuesta al apartado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8F33C" w14:textId="6D068AA7" w:rsidR="00D874D7" w:rsidRDefault="00D874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8" w:history="1">
            <w:r w:rsidRPr="00865569">
              <w:rPr>
                <w:rStyle w:val="Hipervnculo"/>
                <w:noProof/>
              </w:rPr>
              <w:t>4.- Test de usabilidad de la página web actual (3 puntos).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7EBFC" w14:textId="751DD281" w:rsidR="00D874D7" w:rsidRDefault="00D874D7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69" w:history="1">
            <w:r w:rsidRPr="00865569">
              <w:rPr>
                <w:rStyle w:val="Hipervnculo"/>
                <w:noProof/>
              </w:rPr>
              <w:t>4.1.- Solución propuesta al apartado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4FC50" w14:textId="03118C1C" w:rsidR="00D874D7" w:rsidRDefault="00D874D7">
          <w:pPr>
            <w:pStyle w:val="TDC3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70" w:history="1">
            <w:r w:rsidRPr="00865569">
              <w:rPr>
                <w:rStyle w:val="Hipervnculo"/>
                <w:noProof/>
              </w:rPr>
              <w:t>4.1.1.- Conclusiones sobre el estado actual de la página web.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053C4" w14:textId="6B6D6F87" w:rsidR="00D874D7" w:rsidRDefault="00D874D7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981071" w:history="1">
            <w:r w:rsidRPr="00865569">
              <w:rPr>
                <w:rStyle w:val="Hipervnculo"/>
                <w:noProof/>
              </w:rPr>
              <w:t>Bibliografía.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_Toc117981071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97E8" w14:textId="1D3A63B7" w:rsidR="00A71A02" w:rsidRDefault="00721ACA">
          <w:r>
            <w:fldChar w:fldCharType="end"/>
          </w:r>
        </w:p>
      </w:sdtContent>
    </w:sdt>
    <w:p w14:paraId="7603779E" w14:textId="77777777" w:rsidR="00FA1FE8" w:rsidRDefault="00FA1FE8" w:rsidP="00FA1FE8">
      <w:pPr>
        <w:pStyle w:val="Ttulo1"/>
      </w:pPr>
      <w:bookmarkStart w:id="0" w:name="_Toc117981059"/>
      <w:r>
        <w:t>Índice de ilustraciones.</w:t>
      </w:r>
      <w:bookmarkEnd w:id="0"/>
    </w:p>
    <w:p w14:paraId="47C2E301" w14:textId="015A03CA" w:rsidR="00D874D7" w:rsidRDefault="001E41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r>
        <w:fldChar w:fldCharType="begin"/>
      </w:r>
      <w:r>
        <w:instrText>TOC \h \z \c "Ilustración"</w:instrText>
      </w:r>
      <w:r>
        <w:fldChar w:fldCharType="separate"/>
      </w:r>
      <w:hyperlink w:anchor="_Toc117981072" w:history="1">
        <w:r w:rsidR="00D874D7" w:rsidRPr="00EE2C90">
          <w:rPr>
            <w:rStyle w:val="Hipervnculo"/>
            <w:noProof/>
          </w:rPr>
          <w:t>Ilustración 1: Header no se adapta a la ventana del navegador</w:t>
        </w:r>
        <w:r w:rsidR="00D874D7">
          <w:rPr>
            <w:noProof/>
            <w:webHidden/>
          </w:rPr>
          <w:tab/>
        </w:r>
        <w:r w:rsidR="00D874D7">
          <w:rPr>
            <w:noProof/>
            <w:webHidden/>
          </w:rPr>
          <w:fldChar w:fldCharType="begin"/>
        </w:r>
        <w:r w:rsidR="00D874D7">
          <w:rPr>
            <w:noProof/>
            <w:webHidden/>
          </w:rPr>
          <w:instrText xml:space="preserve"> PAGEREF _Toc117981072 \h </w:instrText>
        </w:r>
        <w:r w:rsidR="00D874D7">
          <w:rPr>
            <w:noProof/>
            <w:webHidden/>
          </w:rPr>
        </w:r>
        <w:r w:rsidR="00D874D7">
          <w:rPr>
            <w:noProof/>
            <w:webHidden/>
          </w:rPr>
          <w:fldChar w:fldCharType="separate"/>
        </w:r>
        <w:r w:rsidR="00D874D7">
          <w:rPr>
            <w:noProof/>
            <w:webHidden/>
          </w:rPr>
          <w:t>10</w:t>
        </w:r>
        <w:r w:rsidR="00D874D7">
          <w:rPr>
            <w:noProof/>
            <w:webHidden/>
          </w:rPr>
          <w:fldChar w:fldCharType="end"/>
        </w:r>
      </w:hyperlink>
    </w:p>
    <w:p w14:paraId="1A8B7A5A" w14:textId="7CE36F74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73" w:history="1">
        <w:r w:rsidRPr="00EE2C90">
          <w:rPr>
            <w:rStyle w:val="Hipervnculo"/>
            <w:noProof/>
          </w:rPr>
          <w:t>Ilustración 2: Navegación dificil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E19221" w14:textId="54C0CA24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74" w:history="1">
        <w:r w:rsidRPr="00EE2C90">
          <w:rPr>
            <w:rStyle w:val="Hipervnculo"/>
            <w:noProof/>
          </w:rPr>
          <w:t>Ilustración 3: Espacios en blanco que no aportan nada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AFE81C" w14:textId="78073239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75" w:history="1">
        <w:r w:rsidRPr="00EE2C90">
          <w:rPr>
            <w:rStyle w:val="Hipervnculo"/>
            <w:noProof/>
          </w:rPr>
          <w:t>Ilustración 4: Espacios en blanco que no aportan nada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685836" w14:textId="5406408F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76" w:history="1">
        <w:r w:rsidRPr="00EE2C90">
          <w:rPr>
            <w:rStyle w:val="Hipervnculo"/>
            <w:noProof/>
          </w:rPr>
          <w:t>Ilustración 5: Etiquetas no procesadas por el navegador por algún extraño motivo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00CC185" w14:textId="1079B2A9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77" w:history="1">
        <w:r w:rsidRPr="00EE2C90">
          <w:rPr>
            <w:rStyle w:val="Hipervnculo"/>
            <w:noProof/>
          </w:rPr>
          <w:t>Ilustración 6: Acceso a la plataforma EaD algo "escondido"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68E41B" w14:textId="6BC8A357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78" w:history="1">
        <w:r w:rsidRPr="00EE2C90">
          <w:rPr>
            <w:rStyle w:val="Hipervnculo"/>
            <w:noProof/>
          </w:rPr>
          <w:t>Ilustración 7: Tiempo de carga de la plataforma EaD con caché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03C304" w14:textId="400A0DCB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79" w:history="1">
        <w:r w:rsidRPr="00EE2C90">
          <w:rPr>
            <w:rStyle w:val="Hipervnculo"/>
            <w:noProof/>
          </w:rPr>
          <w:t>Ilustración 8: Tiempo de carga de la plataforma EaD sin caché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65D36CF" w14:textId="7A66A54E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80" w:history="1">
        <w:r w:rsidRPr="00EE2C90">
          <w:rPr>
            <w:rStyle w:val="Hipervnculo"/>
            <w:noProof/>
          </w:rPr>
          <w:t>Ilustración 9: Página de cursos de la plataforma EaD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0C928B" w14:textId="23D710FB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81" w:history="1">
        <w:r w:rsidRPr="00EE2C90">
          <w:rPr>
            <w:rStyle w:val="Hipervnculo"/>
            <w:noProof/>
          </w:rPr>
          <w:t>Ilustración 10: Menú de los cursos en panel izquierdo "se ve raro"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10EE84" w14:textId="6A5EB530" w:rsidR="00FA1FE8" w:rsidRDefault="001E417C" w:rsidP="00FA1FE8">
      <w:r>
        <w:fldChar w:fldCharType="end"/>
      </w:r>
    </w:p>
    <w:p w14:paraId="6A9B438C" w14:textId="77777777" w:rsidR="00FA1FE8" w:rsidRDefault="00FA1FE8" w:rsidP="00FA1FE8">
      <w:pPr>
        <w:pStyle w:val="Ttulo1"/>
      </w:pPr>
      <w:bookmarkStart w:id="1" w:name="_Toc117981060"/>
      <w:r>
        <w:t>Índice de tablas.</w:t>
      </w:r>
      <w:bookmarkEnd w:id="1"/>
    </w:p>
    <w:p w14:paraId="21B75BE1" w14:textId="32F96B16" w:rsidR="00D874D7" w:rsidRDefault="001E417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r>
        <w:fldChar w:fldCharType="begin"/>
      </w:r>
      <w:r>
        <w:instrText>TOC \h \z \c "Tabla"</w:instrText>
      </w:r>
      <w:r>
        <w:fldChar w:fldCharType="separate"/>
      </w:r>
      <w:hyperlink w:anchor="_Toc117981082" w:history="1">
        <w:r w:rsidR="00D874D7" w:rsidRPr="00BC0B78">
          <w:rPr>
            <w:rStyle w:val="Hipervnculo"/>
            <w:noProof/>
          </w:rPr>
          <w:t>Tabla 1: Perfil digital persona: Estudiante</w:t>
        </w:r>
        <w:r w:rsidR="00D874D7">
          <w:rPr>
            <w:noProof/>
            <w:webHidden/>
          </w:rPr>
          <w:tab/>
        </w:r>
        <w:r w:rsidR="00D874D7">
          <w:rPr>
            <w:noProof/>
            <w:webHidden/>
          </w:rPr>
          <w:fldChar w:fldCharType="begin"/>
        </w:r>
        <w:r w:rsidR="00D874D7">
          <w:rPr>
            <w:noProof/>
            <w:webHidden/>
          </w:rPr>
          <w:instrText xml:space="preserve"> PAGEREF _Toc117981082 \h </w:instrText>
        </w:r>
        <w:r w:rsidR="00D874D7">
          <w:rPr>
            <w:noProof/>
            <w:webHidden/>
          </w:rPr>
        </w:r>
        <w:r w:rsidR="00D874D7">
          <w:rPr>
            <w:noProof/>
            <w:webHidden/>
          </w:rPr>
          <w:fldChar w:fldCharType="separate"/>
        </w:r>
        <w:r w:rsidR="00D874D7">
          <w:rPr>
            <w:noProof/>
            <w:webHidden/>
          </w:rPr>
          <w:t>4</w:t>
        </w:r>
        <w:r w:rsidR="00D874D7">
          <w:rPr>
            <w:noProof/>
            <w:webHidden/>
          </w:rPr>
          <w:fldChar w:fldCharType="end"/>
        </w:r>
      </w:hyperlink>
    </w:p>
    <w:p w14:paraId="124C914C" w14:textId="7985B14D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83" w:history="1">
        <w:r w:rsidRPr="00BC0B78">
          <w:rPr>
            <w:rStyle w:val="Hipervnculo"/>
            <w:noProof/>
          </w:rPr>
          <w:t>Tabla 2: Perfil digital persona: profesora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E6EB9D3" w14:textId="65845C41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84" w:history="1">
        <w:r w:rsidRPr="00BC0B78">
          <w:rPr>
            <w:rStyle w:val="Hipervnculo"/>
            <w:noProof/>
          </w:rPr>
          <w:t>Tabla 3: Perfil digital persona: jefe de proyectos en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8DB8362" w14:textId="2983B4B8" w:rsidR="00D874D7" w:rsidRDefault="00D874D7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981085" w:history="1">
        <w:r w:rsidRPr="00BC0B78">
          <w:rPr>
            <w:rStyle w:val="Hipervnculo"/>
            <w:noProof/>
          </w:rPr>
          <w:t>Tabla 4: Funcionalidades que puede hacer cada tipo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_Toc117981085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17B4CF7" w14:textId="384C1521" w:rsidR="00FA1FE8" w:rsidRPr="00FA1FE8" w:rsidRDefault="001E417C" w:rsidP="00FA1FE8">
      <w:r>
        <w:fldChar w:fldCharType="end"/>
      </w:r>
    </w:p>
    <w:p w14:paraId="52448A47" w14:textId="77777777" w:rsidR="00E37E28" w:rsidRDefault="00E37E2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A79AADF" w14:textId="57E4B19C" w:rsidR="00183A13" w:rsidRDefault="006D7A40" w:rsidP="00183A13">
      <w:pPr>
        <w:pStyle w:val="Ttulo"/>
        <w:spacing w:after="240"/>
      </w:pPr>
      <w:r>
        <w:lastRenderedPageBreak/>
        <w:t>Tarea para DIW02</w:t>
      </w:r>
    </w:p>
    <w:p w14:paraId="514F6C2A" w14:textId="62759D96" w:rsidR="006D7A40" w:rsidRDefault="006D7A40" w:rsidP="00E87859">
      <w:pPr>
        <w:pStyle w:val="Ttulo1"/>
        <w:spacing w:before="0"/>
      </w:pPr>
      <w:bookmarkStart w:id="2" w:name="_Toc117981061"/>
      <w:r>
        <w:t>Enunciado.</w:t>
      </w:r>
      <w:bookmarkEnd w:id="2"/>
    </w:p>
    <w:p w14:paraId="10700C32" w14:textId="77777777" w:rsidR="002D456C" w:rsidRDefault="002D456C" w:rsidP="002D456C">
      <w:r w:rsidRPr="002D456C">
        <w:t>El director del CIFP Carlos III de Cartagena quiere actualizar y dar un cambio drástico a la página web</w:t>
      </w:r>
      <w:r>
        <w:t xml:space="preserve"> </w:t>
      </w:r>
      <w:r w:rsidRPr="002D456C">
        <w:t>del centro. La versión actual se creó hace 10 años y ya es hora de actualizar la página web del centro.</w:t>
      </w:r>
    </w:p>
    <w:p w14:paraId="0E9FD4FA" w14:textId="460CF81E" w:rsidR="002D456C" w:rsidRPr="002D456C" w:rsidRDefault="002D456C" w:rsidP="002D456C">
      <w:r w:rsidRPr="002D456C">
        <w:t>Para la realización de esta tarea antes quiere hacer un pequeño estudio de usabilidad y experiencia de</w:t>
      </w:r>
      <w:r>
        <w:t xml:space="preserve"> </w:t>
      </w:r>
      <w:r w:rsidRPr="002D456C">
        <w:t>usuario por lo tanto tú como experto en estos temas te encargarás de hacer este pequeño estudio.</w:t>
      </w:r>
    </w:p>
    <w:p w14:paraId="35C36CEF" w14:textId="1AB43D6D" w:rsidR="002D456C" w:rsidRPr="002D456C" w:rsidRDefault="002D456C" w:rsidP="002D456C">
      <w:r w:rsidRPr="002D456C">
        <w:t>En la primera reunión, el director del centro te informa que la idea de sitio web que tiene en mente es</w:t>
      </w:r>
      <w:r>
        <w:t xml:space="preserve"> </w:t>
      </w:r>
      <w:r w:rsidRPr="002D456C">
        <w:t xml:space="preserve">la creación de una aplicación web que sea el punto de comunicación entre el centro con los alumnos, los padres, los profesores y las empresas. Los usuarios podrán crearse una </w:t>
      </w:r>
      <w:r>
        <w:t>cuenta</w:t>
      </w:r>
      <w:r w:rsidRPr="002D456C">
        <w:t xml:space="preserve"> dentro de la</w:t>
      </w:r>
      <w:r>
        <w:t xml:space="preserve"> </w:t>
      </w:r>
      <w:r w:rsidRPr="002D456C">
        <w:t>aplicación e interactuar con los miembros del equipo educativo. Al conectarse a la página web del</w:t>
      </w:r>
      <w:r>
        <w:t xml:space="preserve"> </w:t>
      </w:r>
      <w:r w:rsidRPr="002D456C">
        <w:t>centro cada “grupo de personas” podrá encontrar información de lo que más le interesa y estar</w:t>
      </w:r>
      <w:r>
        <w:t xml:space="preserve"> </w:t>
      </w:r>
      <w:r w:rsidRPr="002D456C">
        <w:t>informado de las últimas noticias.</w:t>
      </w:r>
    </w:p>
    <w:p w14:paraId="7E713779" w14:textId="2536D1AF" w:rsidR="006D7A40" w:rsidRPr="006D7A40" w:rsidRDefault="002D456C" w:rsidP="002D456C">
      <w:r w:rsidRPr="002D456C">
        <w:t>Para la realización de este estudio deberás realizar los siguientes apartados.</w:t>
      </w:r>
    </w:p>
    <w:p w14:paraId="189D0821" w14:textId="39005849" w:rsidR="00183A13" w:rsidRDefault="00183A13" w:rsidP="00E87859">
      <w:pPr>
        <w:pStyle w:val="Ttulo1"/>
        <w:spacing w:before="0"/>
      </w:pPr>
      <w:bookmarkStart w:id="3" w:name="_Toc117981062"/>
      <w:r>
        <w:t xml:space="preserve">1.- </w:t>
      </w:r>
      <w:r w:rsidR="001B5A4E">
        <w:t>Crear una nota de prensa (2 puntos).</w:t>
      </w:r>
      <w:bookmarkEnd w:id="3"/>
    </w:p>
    <w:p w14:paraId="19FFE1B2" w14:textId="0149D2E3" w:rsidR="000A7624" w:rsidRPr="000A7624" w:rsidRDefault="000A7624" w:rsidP="000A7624">
      <w:r w:rsidRPr="000A7624">
        <w:t xml:space="preserve">Imagínate la </w:t>
      </w:r>
      <w:r w:rsidRPr="00466464">
        <w:rPr>
          <w:b/>
          <w:bCs/>
        </w:rPr>
        <w:t>nota de prensa de la aplicación web ya terminada</w:t>
      </w:r>
      <w:r w:rsidRPr="000A7624">
        <w:t xml:space="preserve"> en la cual se debe </w:t>
      </w:r>
      <w:r w:rsidRPr="00466464">
        <w:rPr>
          <w:b/>
          <w:bCs/>
        </w:rPr>
        <w:t>informar</w:t>
      </w:r>
      <w:r w:rsidRPr="000A7624">
        <w:t xml:space="preserve"> a todos los</w:t>
      </w:r>
      <w:r>
        <w:t xml:space="preserve"> </w:t>
      </w:r>
      <w:r w:rsidRPr="000A7624">
        <w:t xml:space="preserve">usuarios </w:t>
      </w:r>
      <w:r w:rsidRPr="00466464">
        <w:rPr>
          <w:b/>
          <w:bCs/>
        </w:rPr>
        <w:t>de las nuevas funcionalidades que tendrá esta nueva página web</w:t>
      </w:r>
      <w:r w:rsidRPr="000A7624">
        <w:t>.</w:t>
      </w:r>
    </w:p>
    <w:p w14:paraId="5B4D88AB" w14:textId="1E4A26A3" w:rsidR="00183A13" w:rsidRDefault="000A7624" w:rsidP="000A7624">
      <w:r w:rsidRPr="000A7624">
        <w:t xml:space="preserve">La nota de prensa debe ser confeccionada de la forma más realista posible y </w:t>
      </w:r>
      <w:r w:rsidRPr="00466464">
        <w:rPr>
          <w:b/>
          <w:bCs/>
        </w:rPr>
        <w:t>no debe de tener una extensión superior a un folio</w:t>
      </w:r>
      <w:r w:rsidRPr="000A7624">
        <w:t>.</w:t>
      </w:r>
    </w:p>
    <w:p w14:paraId="6C25E12D" w14:textId="7C857E87" w:rsidR="00492E72" w:rsidRDefault="00492E72">
      <w:r>
        <w:br w:type="page"/>
      </w:r>
    </w:p>
    <w:p w14:paraId="4880E82E" w14:textId="6F687692" w:rsidR="00183A13" w:rsidRDefault="00183A13" w:rsidP="00E87859">
      <w:pPr>
        <w:pStyle w:val="Ttulo2"/>
        <w:spacing w:before="0"/>
      </w:pPr>
      <w:bookmarkStart w:id="4" w:name="_Toc117981063"/>
      <w:r>
        <w:lastRenderedPageBreak/>
        <w:t xml:space="preserve">1.1.- </w:t>
      </w:r>
      <w:r w:rsidR="001B5A4E">
        <w:t>Solución propuesta al apartado 1.</w:t>
      </w:r>
      <w:bookmarkEnd w:id="4"/>
    </w:p>
    <w:p w14:paraId="657BD1DA" w14:textId="626D4D2F" w:rsidR="00AE19F4" w:rsidRDefault="00B916DF" w:rsidP="00E87859">
      <w:r>
        <w:t xml:space="preserve">Hoy </w:t>
      </w:r>
      <w:r w:rsidR="00AA5B64">
        <w:t>anunciamos</w:t>
      </w:r>
      <w:r w:rsidR="00727D13">
        <w:t xml:space="preserve"> la nueva </w:t>
      </w:r>
      <w:r w:rsidR="00C73876">
        <w:t>aplicación</w:t>
      </w:r>
      <w:r w:rsidR="00200E08">
        <w:t xml:space="preserve"> web</w:t>
      </w:r>
      <w:r w:rsidR="00727D13">
        <w:t xml:space="preserve"> del centro CIFP Carlos III</w:t>
      </w:r>
      <w:r w:rsidR="007E1D04">
        <w:t xml:space="preserve"> al público</w:t>
      </w:r>
      <w:r w:rsidR="00727D13">
        <w:t xml:space="preserve">. Con una interfaz </w:t>
      </w:r>
      <w:r w:rsidR="00C224EE">
        <w:t>moderna</w:t>
      </w:r>
      <w:r w:rsidR="004908F2">
        <w:t xml:space="preserve"> y pulida</w:t>
      </w:r>
      <w:r w:rsidR="004D0500">
        <w:t xml:space="preserve">, </w:t>
      </w:r>
      <w:r w:rsidR="00A539FB">
        <w:t>hemos</w:t>
      </w:r>
      <w:r w:rsidR="00484FDE">
        <w:t xml:space="preserve"> </w:t>
      </w:r>
      <w:r w:rsidR="00842B0F">
        <w:t>escuchado</w:t>
      </w:r>
      <w:r w:rsidR="00484FDE">
        <w:t xml:space="preserve"> las sugerencias de los </w:t>
      </w:r>
      <w:r w:rsidR="004038EF">
        <w:t>estudiantes y profesores</w:t>
      </w:r>
      <w:r w:rsidR="00484FDE">
        <w:t xml:space="preserve"> para crear una web más consistente, en la que poder </w:t>
      </w:r>
      <w:r w:rsidR="00107B1D">
        <w:t>consultar</w:t>
      </w:r>
      <w:r w:rsidR="00484FDE">
        <w:t xml:space="preserve"> información sobre el centro</w:t>
      </w:r>
      <w:r w:rsidR="006C0E8D">
        <w:t xml:space="preserve">, </w:t>
      </w:r>
      <w:r w:rsidR="003C1303">
        <w:t xml:space="preserve">los </w:t>
      </w:r>
      <w:r w:rsidR="006C0E8D">
        <w:t>cursos que se imparten</w:t>
      </w:r>
      <w:r w:rsidR="004A3246">
        <w:t xml:space="preserve"> y,</w:t>
      </w:r>
      <w:r w:rsidR="00255865">
        <w:t xml:space="preserve"> la </w:t>
      </w:r>
      <w:r w:rsidR="003B0752">
        <w:t xml:space="preserve">cumplimentación online de </w:t>
      </w:r>
      <w:r w:rsidR="005477D6">
        <w:t>documentación</w:t>
      </w:r>
      <w:r w:rsidR="00B15A56">
        <w:t xml:space="preserve">, como la matrícula </w:t>
      </w:r>
      <w:r w:rsidR="00E82611">
        <w:t>e</w:t>
      </w:r>
      <w:r w:rsidR="00015A09">
        <w:t xml:space="preserve"> </w:t>
      </w:r>
      <w:r w:rsidR="00A372FD">
        <w:t>inscripción en bolsa de empleo</w:t>
      </w:r>
      <w:r w:rsidR="002133F8">
        <w:t>.</w:t>
      </w:r>
    </w:p>
    <w:p w14:paraId="5F4351B6" w14:textId="3FC796E4" w:rsidR="007861A2" w:rsidRDefault="00842B0F" w:rsidP="00E87859">
      <w:r>
        <w:t>Los</w:t>
      </w:r>
      <w:r w:rsidR="00473814">
        <w:t xml:space="preserve"> estudiantes ahora </w:t>
      </w:r>
      <w:r w:rsidR="004A7159">
        <w:t>van a ser</w:t>
      </w:r>
      <w:r w:rsidR="00473814">
        <w:t xml:space="preserve"> automáticamente registrados </w:t>
      </w:r>
      <w:r w:rsidR="00142997">
        <w:t xml:space="preserve">en la aplicación </w:t>
      </w:r>
      <w:r w:rsidR="00473814">
        <w:t xml:space="preserve">desde el momento en que </w:t>
      </w:r>
      <w:r w:rsidR="00DE4893">
        <w:t>rellenan</w:t>
      </w:r>
      <w:r w:rsidR="00473814">
        <w:t xml:space="preserve"> el formulario de matriculación en los cursos</w:t>
      </w:r>
      <w:r w:rsidR="00E750BD">
        <w:t>.</w:t>
      </w:r>
      <w:r w:rsidR="00F845C2">
        <w:t xml:space="preserve"> A</w:t>
      </w:r>
      <w:r w:rsidR="009742FC">
        <w:t>demás de tener acceso al contenido de los módulos</w:t>
      </w:r>
      <w:r w:rsidR="00DA363F">
        <w:t xml:space="preserve"> del curso</w:t>
      </w:r>
      <w:r w:rsidR="009742FC">
        <w:t>,</w:t>
      </w:r>
      <w:r w:rsidR="00E750BD">
        <w:t xml:space="preserve"> </w:t>
      </w:r>
      <w:r w:rsidR="00473814">
        <w:t>podrán interactuar con los profesores</w:t>
      </w:r>
      <w:r w:rsidR="002D265F">
        <w:t xml:space="preserve"> y otros compañeros en </w:t>
      </w:r>
      <w:r w:rsidR="00212999">
        <w:t>chats</w:t>
      </w:r>
      <w:r w:rsidR="009742FC">
        <w:t xml:space="preserve"> y</w:t>
      </w:r>
      <w:r w:rsidR="002D265F">
        <w:t xml:space="preserve"> </w:t>
      </w:r>
      <w:r w:rsidR="00BD0442">
        <w:t>video clases</w:t>
      </w:r>
      <w:r w:rsidR="00A64B40">
        <w:t>,</w:t>
      </w:r>
      <w:r w:rsidR="00940557">
        <w:t xml:space="preserve"> </w:t>
      </w:r>
      <w:r w:rsidR="0033236F">
        <w:t xml:space="preserve">e incluso, examinarse completamente online, </w:t>
      </w:r>
      <w:r w:rsidR="00940557">
        <w:t>y</w:t>
      </w:r>
      <w:r w:rsidR="00A64B40">
        <w:t>,</w:t>
      </w:r>
      <w:r w:rsidR="00940557">
        <w:t xml:space="preserve"> obtener información directa por parte de </w:t>
      </w:r>
      <w:r w:rsidR="00767885">
        <w:t xml:space="preserve">la empresa </w:t>
      </w:r>
      <w:r w:rsidR="00116A68">
        <w:t>en la que hagan sus prácticas</w:t>
      </w:r>
      <w:r w:rsidR="007861A2">
        <w:t>.</w:t>
      </w:r>
    </w:p>
    <w:p w14:paraId="15BD5D74" w14:textId="604F36D6" w:rsidR="00473814" w:rsidRDefault="00010D13" w:rsidP="00E87859">
      <w:r>
        <w:t>Los padres/tutores legales de estudiantes de ciclos de grado medio también serán registrados y podrán</w:t>
      </w:r>
      <w:r w:rsidR="00E1783F">
        <w:t xml:space="preserve"> consultar </w:t>
      </w:r>
      <w:r w:rsidR="00C85952">
        <w:t xml:space="preserve">información, </w:t>
      </w:r>
      <w:r w:rsidR="006F6A44">
        <w:t>calificaciones, profesorado, y todo lo relacionado con el progreso del curso</w:t>
      </w:r>
      <w:r w:rsidR="004A7159">
        <w:t xml:space="preserve"> y las prácticas en empresas</w:t>
      </w:r>
      <w:r w:rsidR="006F6A44">
        <w:t>.</w:t>
      </w:r>
    </w:p>
    <w:p w14:paraId="36700F89" w14:textId="71D22A58" w:rsidR="00E71713" w:rsidRDefault="0033622E" w:rsidP="00E71713">
      <w:r>
        <w:t xml:space="preserve">De esta forma, </w:t>
      </w:r>
      <w:r w:rsidR="006F751F">
        <w:t>creamos</w:t>
      </w:r>
      <w:r>
        <w:t xml:space="preserve"> </w:t>
      </w:r>
      <w:r w:rsidR="00E71713">
        <w:t xml:space="preserve">una experiencia mucho más completa, intuitiva, sin distracciones y unificada, </w:t>
      </w:r>
      <w:r w:rsidR="00E43C40">
        <w:t xml:space="preserve">con un diseño </w:t>
      </w:r>
      <w:r w:rsidR="00107B1D">
        <w:t xml:space="preserve">vanguardista, moderno y </w:t>
      </w:r>
      <w:r w:rsidR="005E7189">
        <w:t>adaptable</w:t>
      </w:r>
      <w:r w:rsidR="00107B1D">
        <w:t xml:space="preserve"> al dispositivo en que se visualice</w:t>
      </w:r>
      <w:r w:rsidR="00E71713">
        <w:t>.</w:t>
      </w:r>
    </w:p>
    <w:p w14:paraId="3B8F4B41" w14:textId="65F7B15E" w:rsidR="0061232D" w:rsidRDefault="00AA5B64" w:rsidP="00E87859">
      <w:r>
        <w:t xml:space="preserve">La nueva </w:t>
      </w:r>
      <w:r w:rsidR="00B85F41">
        <w:t>aplicación</w:t>
      </w:r>
      <w:r>
        <w:t xml:space="preserve"> web estará disponible a partir del día 1 de noviembre de 2022</w:t>
      </w:r>
      <w:r w:rsidR="00A22E13">
        <w:t xml:space="preserve"> a través de </w:t>
      </w:r>
      <w:hyperlink r:id="rId15" w:history="1">
        <w:r w:rsidR="00A22E13" w:rsidRPr="00F34455">
          <w:rPr>
            <w:rStyle w:val="Hipervnculo"/>
          </w:rPr>
          <w:t>www.cifpcarlos3.es</w:t>
        </w:r>
      </w:hyperlink>
      <w:r>
        <w:t xml:space="preserve">. </w:t>
      </w:r>
      <w:r w:rsidR="0061232D">
        <w:t xml:space="preserve">Si no te quieres perder ninguna novedad del lanzamiento, </w:t>
      </w:r>
      <w:r w:rsidR="00492E72">
        <w:t>puedes seguirnos en Twitter y Facebook.</w:t>
      </w:r>
      <w:r w:rsidR="001842D3">
        <w:t xml:space="preserve"> Estudia con nosotros online.</w:t>
      </w:r>
      <w:r>
        <w:t xml:space="preserve"> ¡</w:t>
      </w:r>
      <w:r w:rsidR="00731AFE">
        <w:t>Te</w:t>
      </w:r>
      <w:r>
        <w:t xml:space="preserve"> esperamos!</w:t>
      </w:r>
    </w:p>
    <w:p w14:paraId="0F36E9F3" w14:textId="2306BB10" w:rsidR="00183A13" w:rsidRDefault="00183A13" w:rsidP="00E87859">
      <w:pPr>
        <w:pStyle w:val="Ttulo1"/>
        <w:spacing w:before="0"/>
      </w:pPr>
      <w:bookmarkStart w:id="5" w:name="_Toc117981064"/>
      <w:r>
        <w:t xml:space="preserve">2.- </w:t>
      </w:r>
      <w:r w:rsidR="00785ECF">
        <w:t>Crea perfiles de digital persona (3 puntos).</w:t>
      </w:r>
      <w:bookmarkEnd w:id="5"/>
    </w:p>
    <w:p w14:paraId="2F68812D" w14:textId="23DAECEC" w:rsidR="000A0A62" w:rsidRDefault="000A0A62" w:rsidP="000A0A62">
      <w:r>
        <w:t>Imagínate cómo serán los usuarios que utilicen esta nueva página web y como mínimo 2 perfiles de “digital persona”.</w:t>
      </w:r>
    </w:p>
    <w:p w14:paraId="48B9D63C" w14:textId="5730745D" w:rsidR="00183A13" w:rsidRDefault="000A0A62" w:rsidP="000A0A62">
      <w:r>
        <w:t>Para obtener la máxima puntuación de este apartado será necesario realizar al menos 3 perfiles.</w:t>
      </w:r>
    </w:p>
    <w:p w14:paraId="3DD721D3" w14:textId="1FFB83BC" w:rsidR="00941BD2" w:rsidRDefault="00941BD2">
      <w:r>
        <w:br w:type="page"/>
      </w:r>
    </w:p>
    <w:p w14:paraId="1C5C962A" w14:textId="5FF322CF" w:rsidR="00183A13" w:rsidRDefault="00183A13" w:rsidP="00E87859">
      <w:pPr>
        <w:pStyle w:val="Ttulo2"/>
        <w:spacing w:before="0"/>
      </w:pPr>
      <w:bookmarkStart w:id="6" w:name="_Toc117981065"/>
      <w:r>
        <w:lastRenderedPageBreak/>
        <w:t xml:space="preserve">2.1.- </w:t>
      </w:r>
      <w:r w:rsidR="001B5A4E">
        <w:t>Solución propuesta al apartado 2.</w:t>
      </w:r>
      <w:bookmarkEnd w:id="6"/>
    </w:p>
    <w:p w14:paraId="46129DE8" w14:textId="7E48C7BB" w:rsidR="000F4030" w:rsidRDefault="000F4030" w:rsidP="000F4030">
      <w:pPr>
        <w:pStyle w:val="Descripcin"/>
        <w:keepNext/>
        <w:jc w:val="center"/>
      </w:pPr>
      <w:bookmarkStart w:id="7" w:name="_Toc117981082"/>
      <w:r>
        <w:t xml:space="preserve">Tabla </w:t>
      </w:r>
      <w:r w:rsidR="00D874D7">
        <w:fldChar w:fldCharType="begin"/>
      </w:r>
      <w:r w:rsidR="00D874D7">
        <w:instrText xml:space="preserve"> SEQ Tabla \* ARABIC </w:instrText>
      </w:r>
      <w:r w:rsidR="00D874D7">
        <w:fldChar w:fldCharType="separate"/>
      </w:r>
      <w:r w:rsidR="006B333A">
        <w:rPr>
          <w:noProof/>
        </w:rPr>
        <w:t>1</w:t>
      </w:r>
      <w:r w:rsidR="00D874D7">
        <w:rPr>
          <w:noProof/>
        </w:rPr>
        <w:fldChar w:fldCharType="end"/>
      </w:r>
      <w:r>
        <w:t>: Perfil digital persona: Estudiante</w:t>
      </w:r>
      <w:bookmarkEnd w:id="7"/>
    </w:p>
    <w:tbl>
      <w:tblPr>
        <w:tblStyle w:val="Estiloprofesional"/>
        <w:tblW w:w="0" w:type="auto"/>
        <w:tblInd w:w="-5" w:type="dxa"/>
        <w:tblLook w:val="06A0" w:firstRow="1" w:lastRow="0" w:firstColumn="1" w:lastColumn="0" w:noHBand="1" w:noVBand="1"/>
      </w:tblPr>
      <w:tblGrid>
        <w:gridCol w:w="2435"/>
        <w:gridCol w:w="3099"/>
        <w:gridCol w:w="2960"/>
      </w:tblGrid>
      <w:tr w:rsidR="00337369" w14:paraId="014EA861" w14:textId="77777777" w:rsidTr="000F40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tcMar>
              <w:left w:w="0" w:type="dxa"/>
              <w:right w:w="0" w:type="dxa"/>
            </w:tcMar>
          </w:tcPr>
          <w:p w14:paraId="3181098D" w14:textId="2E9AEA76" w:rsidR="003D2705" w:rsidRDefault="00FF3588" w:rsidP="00E87859">
            <w:r>
              <w:rPr>
                <w:noProof/>
              </w:rPr>
              <w:drawing>
                <wp:inline distT="0" distB="0" distL="0" distR="0" wp14:anchorId="5A898D9D" wp14:editId="0641DE2B">
                  <wp:extent cx="1514475" cy="1514475"/>
                  <wp:effectExtent l="0" t="0" r="9525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3E582144" w14:textId="65719262" w:rsidR="003D2705" w:rsidRPr="001020BF" w:rsidRDefault="0035179A" w:rsidP="00E878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 w:rsidRPr="001020BF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José</w:t>
            </w:r>
            <w:r w:rsidR="00CD5558" w:rsidRPr="001020BF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 xml:space="preserve"> Alejandro Agudo</w:t>
            </w:r>
          </w:p>
        </w:tc>
        <w:tc>
          <w:tcPr>
            <w:tcW w:w="2960" w:type="dxa"/>
          </w:tcPr>
          <w:p w14:paraId="56010CA3" w14:textId="55C6DD75" w:rsidR="003D2705" w:rsidRPr="001020BF" w:rsidRDefault="006F50C1" w:rsidP="00E878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 w:rsidRPr="001020BF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Estudiante</w:t>
            </w:r>
          </w:p>
        </w:tc>
      </w:tr>
      <w:tr w:rsidR="00A201A4" w14:paraId="70BCAE17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28FDE23E" w14:textId="60BE0562" w:rsidR="00A201A4" w:rsidRDefault="00A201A4" w:rsidP="00E87859">
            <w:r>
              <w:t>Datos demográficos</w:t>
            </w:r>
          </w:p>
        </w:tc>
        <w:tc>
          <w:tcPr>
            <w:tcW w:w="3099" w:type="dxa"/>
          </w:tcPr>
          <w:p w14:paraId="2EDD33F3" w14:textId="26421124" w:rsidR="00A201A4" w:rsidRDefault="00A201A4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 años</w:t>
            </w:r>
          </w:p>
        </w:tc>
        <w:tc>
          <w:tcPr>
            <w:tcW w:w="2960" w:type="dxa"/>
          </w:tcPr>
          <w:p w14:paraId="771EB96E" w14:textId="0CD11F3A" w:rsidR="00A201A4" w:rsidRDefault="00A201A4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 el grado medio de </w:t>
            </w:r>
            <w:r w:rsidR="00AF132E">
              <w:t>Gestión administrativa</w:t>
            </w:r>
          </w:p>
        </w:tc>
      </w:tr>
      <w:tr w:rsidR="00A201A4" w14:paraId="7ECD4E7B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498AE6FB" w14:textId="77777777" w:rsidR="00A201A4" w:rsidRDefault="00A201A4" w:rsidP="00E87859"/>
        </w:tc>
        <w:tc>
          <w:tcPr>
            <w:tcW w:w="3099" w:type="dxa"/>
          </w:tcPr>
          <w:p w14:paraId="70CC03D2" w14:textId="74452F9E" w:rsidR="00A201A4" w:rsidRDefault="00A201A4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Soltero</w:t>
            </w:r>
          </w:p>
        </w:tc>
        <w:tc>
          <w:tcPr>
            <w:tcW w:w="2960" w:type="dxa"/>
          </w:tcPr>
          <w:p w14:paraId="5DBB8AEB" w14:textId="0A6BF78F" w:rsidR="00A201A4" w:rsidRDefault="00A201A4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Vive en casa de sus padres</w:t>
            </w:r>
            <w:r w:rsidR="00DF1809">
              <w:t>, en Águilas</w:t>
            </w:r>
          </w:p>
        </w:tc>
      </w:tr>
      <w:tr w:rsidR="009E7651" w14:paraId="6635968A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419E3893" w14:textId="669B3C81" w:rsidR="009E7651" w:rsidRDefault="009E7651" w:rsidP="00E87859">
            <w:r>
              <w:t xml:space="preserve">Competencias </w:t>
            </w:r>
            <w:r w:rsidR="00C83110">
              <w:t>educativo-</w:t>
            </w:r>
            <w:r>
              <w:t>tecnológicas</w:t>
            </w:r>
          </w:p>
        </w:tc>
        <w:tc>
          <w:tcPr>
            <w:tcW w:w="3099" w:type="dxa"/>
          </w:tcPr>
          <w:p w14:paraId="6DED471A" w14:textId="220FA515" w:rsidR="009E7651" w:rsidRDefault="009E7651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Manejo de aplicaciones web</w:t>
            </w:r>
          </w:p>
        </w:tc>
        <w:tc>
          <w:tcPr>
            <w:tcW w:w="2960" w:type="dxa"/>
          </w:tcPr>
          <w:p w14:paraId="42CDA4BC" w14:textId="4FEC996D" w:rsidR="009E7651" w:rsidRDefault="00A94472" w:rsidP="00A944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863C68" wp14:editId="1188B4F3">
                  <wp:extent cx="1649774" cy="138113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 b="-22089"/>
                          <a:stretch/>
                        </pic:blipFill>
                        <pic:spPr bwMode="auto">
                          <a:xfrm>
                            <a:off x="0" y="0"/>
                            <a:ext cx="1666875" cy="13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651" w14:paraId="3D5F5415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48BA8F16" w14:textId="77777777" w:rsidR="009E7651" w:rsidRDefault="009E7651" w:rsidP="00E87859"/>
        </w:tc>
        <w:tc>
          <w:tcPr>
            <w:tcW w:w="3099" w:type="dxa"/>
          </w:tcPr>
          <w:p w14:paraId="38101C47" w14:textId="2BD69828" w:rsidR="009E7651" w:rsidRDefault="00762849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Experiencia e-learning</w:t>
            </w:r>
          </w:p>
        </w:tc>
        <w:tc>
          <w:tcPr>
            <w:tcW w:w="2960" w:type="dxa"/>
          </w:tcPr>
          <w:p w14:paraId="5D19AF1A" w14:textId="2BE2611B" w:rsidR="009E7651" w:rsidRDefault="009A1C51" w:rsidP="000D61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5AD860E" wp14:editId="6A4B6D14">
                  <wp:extent cx="1666875" cy="139700"/>
                  <wp:effectExtent l="0" t="0" r="9525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22222"/>
                          <a:stretch/>
                        </pic:blipFill>
                        <pic:spPr bwMode="auto">
                          <a:xfrm>
                            <a:off x="0" y="0"/>
                            <a:ext cx="1666875" cy="13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651" w14:paraId="2C246A5E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79F60C26" w14:textId="77777777" w:rsidR="009E7651" w:rsidRDefault="009E7651" w:rsidP="00E87859"/>
        </w:tc>
        <w:tc>
          <w:tcPr>
            <w:tcW w:w="3099" w:type="dxa"/>
          </w:tcPr>
          <w:p w14:paraId="6F3D0457" w14:textId="362F8D6F" w:rsidR="009E7651" w:rsidRDefault="00C83110" w:rsidP="00E87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Experiencia </w:t>
            </w:r>
            <w:r w:rsidR="005B4D7D">
              <w:t xml:space="preserve">aprendizaje </w:t>
            </w:r>
            <w:r w:rsidR="009469D2">
              <w:t>autodidacta</w:t>
            </w:r>
          </w:p>
        </w:tc>
        <w:tc>
          <w:tcPr>
            <w:tcW w:w="2960" w:type="dxa"/>
          </w:tcPr>
          <w:p w14:paraId="12DC653C" w14:textId="3BAB84AE" w:rsidR="009E7651" w:rsidRDefault="009469D2" w:rsidP="008F0DF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D90F28" wp14:editId="3FBC2F52">
                  <wp:extent cx="1663987" cy="142875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25218"/>
                          <a:stretch/>
                        </pic:blipFill>
                        <pic:spPr bwMode="auto">
                          <a:xfrm>
                            <a:off x="0" y="0"/>
                            <a:ext cx="1666875" cy="143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FCB" w14:paraId="02D2D890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30DD0898" w14:textId="7CFDB849" w:rsidR="00F83FCB" w:rsidRDefault="00F83FCB" w:rsidP="00E87859">
            <w:r>
              <w:t>Personalidad</w:t>
            </w:r>
            <w:r w:rsidR="005B1797">
              <w:t xml:space="preserve"> e historia</w:t>
            </w:r>
          </w:p>
        </w:tc>
        <w:tc>
          <w:tcPr>
            <w:tcW w:w="6059" w:type="dxa"/>
            <w:gridSpan w:val="2"/>
          </w:tcPr>
          <w:p w14:paraId="2AC7AD7D" w14:textId="77777777" w:rsidR="00A75A31" w:rsidRDefault="00DA14FC" w:rsidP="00F83FCB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 una persona </w:t>
            </w:r>
            <w:r w:rsidRPr="00CC4D59">
              <w:rPr>
                <w:b/>
                <w:bCs/>
              </w:rPr>
              <w:t>un poco tímida</w:t>
            </w:r>
            <w:r>
              <w:t xml:space="preserve"> en </w:t>
            </w:r>
            <w:r w:rsidR="00A75A31">
              <w:t>su vida personal.</w:t>
            </w:r>
          </w:p>
          <w:p w14:paraId="38220BA6" w14:textId="55FD884A" w:rsidR="001E0CEB" w:rsidRDefault="00A75A31" w:rsidP="001E0CEB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 lo que se refiere al ambiente </w:t>
            </w:r>
            <w:r w:rsidR="00742C5F">
              <w:t xml:space="preserve">académico y </w:t>
            </w:r>
            <w:r>
              <w:t xml:space="preserve">laboral, </w:t>
            </w:r>
            <w:r w:rsidRPr="00CC4D59">
              <w:rPr>
                <w:b/>
                <w:bCs/>
              </w:rPr>
              <w:t>sabe trabajar en equipo</w:t>
            </w:r>
            <w:r>
              <w:t>.</w:t>
            </w:r>
          </w:p>
          <w:p w14:paraId="33280A06" w14:textId="77777777" w:rsidR="003507F0" w:rsidRDefault="001E0CEB" w:rsidP="001066D2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Tiene </w:t>
            </w:r>
            <w:r w:rsidRPr="00CC4D59">
              <w:rPr>
                <w:b/>
                <w:bCs/>
              </w:rPr>
              <w:t xml:space="preserve">experiencia </w:t>
            </w:r>
            <w:r w:rsidR="007159F3" w:rsidRPr="00CC4D59">
              <w:rPr>
                <w:b/>
                <w:bCs/>
              </w:rPr>
              <w:t xml:space="preserve">en </w:t>
            </w:r>
            <w:r w:rsidR="007363E2" w:rsidRPr="00CC4D59">
              <w:rPr>
                <w:b/>
                <w:bCs/>
              </w:rPr>
              <w:t xml:space="preserve">la </w:t>
            </w:r>
            <w:r w:rsidR="007159F3" w:rsidRPr="00CC4D59">
              <w:rPr>
                <w:b/>
                <w:bCs/>
              </w:rPr>
              <w:t>gestión económica de su hogar</w:t>
            </w:r>
            <w:r w:rsidR="007159F3">
              <w:t>.</w:t>
            </w:r>
          </w:p>
          <w:p w14:paraId="1C32DD4A" w14:textId="44ACC5AB" w:rsidR="00521957" w:rsidRDefault="00AE54C7" w:rsidP="001066D2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C4D59">
              <w:rPr>
                <w:b/>
                <w:bCs/>
              </w:rPr>
              <w:t>Le gusta lo que hace</w:t>
            </w:r>
            <w:r>
              <w:t xml:space="preserve">, y </w:t>
            </w:r>
            <w:r w:rsidR="00CE03AE" w:rsidRPr="00CC4D59">
              <w:rPr>
                <w:b/>
                <w:bCs/>
              </w:rPr>
              <w:t>su meta</w:t>
            </w:r>
            <w:r w:rsidR="00CE03AE">
              <w:t xml:space="preserve"> es poder estudiar el grado superior de Administración y finanzas</w:t>
            </w:r>
            <w:r w:rsidR="00AB14DC">
              <w:t xml:space="preserve"> y</w:t>
            </w:r>
            <w:r w:rsidR="00CE03AE">
              <w:t xml:space="preserve"> </w:t>
            </w:r>
            <w:r w:rsidR="00CE03AE" w:rsidRPr="00CC4D59">
              <w:rPr>
                <w:b/>
                <w:bCs/>
              </w:rPr>
              <w:t>acceder al mundo “Management” de</w:t>
            </w:r>
            <w:r w:rsidR="00521957" w:rsidRPr="00CC4D59">
              <w:rPr>
                <w:b/>
                <w:bCs/>
              </w:rPr>
              <w:t xml:space="preserve"> las empresas</w:t>
            </w:r>
            <w:r w:rsidR="00521957">
              <w:t>.</w:t>
            </w:r>
          </w:p>
          <w:p w14:paraId="7A649B41" w14:textId="77777777" w:rsidR="004C18EC" w:rsidRDefault="00E1344F" w:rsidP="001066D2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Donde vive (Águilas), está muy mal comunicado con otros pueblos y las grandes ciudades de la Región de Murcia.</w:t>
            </w:r>
          </w:p>
          <w:p w14:paraId="462E8C8D" w14:textId="2EBD7A92" w:rsidR="00914792" w:rsidRDefault="00914792" w:rsidP="001066D2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Este año</w:t>
            </w:r>
            <w:r w:rsidR="00EF1733">
              <w:t xml:space="preserve"> ya titula como Técnico en Gestión Administrativa.</w:t>
            </w:r>
          </w:p>
        </w:tc>
      </w:tr>
      <w:tr w:rsidR="001066D2" w14:paraId="35009E70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6DCACFE5" w14:textId="015CF93D" w:rsidR="001066D2" w:rsidRDefault="001066D2" w:rsidP="00E87859">
            <w:r>
              <w:t>Objetivos y motivaciones</w:t>
            </w:r>
          </w:p>
        </w:tc>
        <w:tc>
          <w:tcPr>
            <w:tcW w:w="6059" w:type="dxa"/>
            <w:gridSpan w:val="2"/>
          </w:tcPr>
          <w:p w14:paraId="740EB5C2" w14:textId="3F3A89F2" w:rsidR="001066D2" w:rsidRDefault="00A40E72" w:rsidP="001066D2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Desea p</w:t>
            </w:r>
            <w:r w:rsidR="001066D2">
              <w:t>oder estudiar el grado superior de Administración y finanzas</w:t>
            </w:r>
            <w:r w:rsidR="00EB2263">
              <w:t xml:space="preserve">. Como no </w:t>
            </w:r>
            <w:r w:rsidR="005A270A">
              <w:t>se</w:t>
            </w:r>
            <w:r w:rsidR="00EB2263">
              <w:t xml:space="preserve"> imparte en Águilas, </w:t>
            </w:r>
            <w:r w:rsidR="005A270A">
              <w:t>ha</w:t>
            </w:r>
            <w:r w:rsidR="00EB2263">
              <w:t xml:space="preserve"> pensado en cursarlo</w:t>
            </w:r>
            <w:r>
              <w:t xml:space="preserve"> </w:t>
            </w:r>
            <w:r w:rsidR="005B1797">
              <w:t>100%</w:t>
            </w:r>
            <w:r>
              <w:t xml:space="preserve"> a distancia</w:t>
            </w:r>
            <w:r w:rsidR="00E96F37">
              <w:t xml:space="preserve"> en otro centro</w:t>
            </w:r>
            <w:r w:rsidR="005B1797">
              <w:t xml:space="preserve">, sin </w:t>
            </w:r>
            <w:r w:rsidR="005A270A">
              <w:t xml:space="preserve">necesidad de </w:t>
            </w:r>
            <w:r w:rsidR="005B1797">
              <w:t>desplazarse</w:t>
            </w:r>
            <w:r w:rsidR="005A270A">
              <w:t xml:space="preserve"> ni siquiera</w:t>
            </w:r>
            <w:r w:rsidR="005B1797">
              <w:t xml:space="preserve"> para hacer los exámenes parciales y/o finales.</w:t>
            </w:r>
          </w:p>
          <w:p w14:paraId="607649F8" w14:textId="2A38B8AF" w:rsidR="00983892" w:rsidRDefault="00B501EF" w:rsidP="001066D2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Además</w:t>
            </w:r>
            <w:r w:rsidR="00E96F37">
              <w:t>, q</w:t>
            </w:r>
            <w:r w:rsidR="00983892">
              <w:t>uiere compaginar un trabajo con los estudios a distancia.</w:t>
            </w:r>
          </w:p>
        </w:tc>
      </w:tr>
    </w:tbl>
    <w:p w14:paraId="26F97EFC" w14:textId="77777777" w:rsidR="00183A13" w:rsidRDefault="00183A13" w:rsidP="00F65A20">
      <w:pPr>
        <w:spacing w:after="0"/>
      </w:pPr>
    </w:p>
    <w:p w14:paraId="16081179" w14:textId="17398D97" w:rsidR="00BE657A" w:rsidRDefault="00BE657A">
      <w:r>
        <w:br w:type="page"/>
      </w:r>
    </w:p>
    <w:p w14:paraId="5171A61C" w14:textId="0F5B421A" w:rsidR="000F4030" w:rsidRDefault="000F4030" w:rsidP="000F4030">
      <w:pPr>
        <w:pStyle w:val="Descripcin"/>
        <w:keepNext/>
        <w:jc w:val="center"/>
      </w:pPr>
      <w:bookmarkStart w:id="8" w:name="_Toc117981083"/>
      <w:r>
        <w:lastRenderedPageBreak/>
        <w:t xml:space="preserve">Tabla </w:t>
      </w:r>
      <w:r w:rsidR="00D874D7">
        <w:fldChar w:fldCharType="begin"/>
      </w:r>
      <w:r w:rsidR="00D874D7">
        <w:instrText xml:space="preserve"> SEQ Tabla \* ARABIC </w:instrText>
      </w:r>
      <w:r w:rsidR="00D874D7">
        <w:fldChar w:fldCharType="separate"/>
      </w:r>
      <w:r w:rsidR="006B333A">
        <w:rPr>
          <w:noProof/>
        </w:rPr>
        <w:t>2</w:t>
      </w:r>
      <w:r w:rsidR="00D874D7">
        <w:rPr>
          <w:noProof/>
        </w:rPr>
        <w:fldChar w:fldCharType="end"/>
      </w:r>
      <w:r>
        <w:t>: Perfil digital persona: profesora</w:t>
      </w:r>
      <w:bookmarkEnd w:id="8"/>
    </w:p>
    <w:tbl>
      <w:tblPr>
        <w:tblStyle w:val="Estiloprofesional"/>
        <w:tblW w:w="0" w:type="auto"/>
        <w:tblLook w:val="06A0" w:firstRow="1" w:lastRow="0" w:firstColumn="1" w:lastColumn="0" w:noHBand="1" w:noVBand="1"/>
      </w:tblPr>
      <w:tblGrid>
        <w:gridCol w:w="2435"/>
        <w:gridCol w:w="3099"/>
        <w:gridCol w:w="2960"/>
      </w:tblGrid>
      <w:tr w:rsidR="00BE657A" w14:paraId="48862525" w14:textId="77777777" w:rsidTr="00AB09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tcMar>
              <w:left w:w="0" w:type="dxa"/>
              <w:right w:w="0" w:type="dxa"/>
            </w:tcMar>
          </w:tcPr>
          <w:p w14:paraId="3784FE35" w14:textId="77777777" w:rsidR="00BE657A" w:rsidRDefault="00BE657A" w:rsidP="00AB095E">
            <w:r>
              <w:rPr>
                <w:noProof/>
              </w:rPr>
              <w:drawing>
                <wp:inline distT="0" distB="0" distL="0" distR="0" wp14:anchorId="4C739744" wp14:editId="2D752709">
                  <wp:extent cx="1514475" cy="1514475"/>
                  <wp:effectExtent l="0" t="0" r="9525" b="952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0418FD9E" w14:textId="03E0BA1B" w:rsidR="00BE657A" w:rsidRPr="001020BF" w:rsidRDefault="00D01B26" w:rsidP="00AB09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 w:rsidRPr="00D01B26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Esperanza Labrador</w:t>
            </w:r>
          </w:p>
        </w:tc>
        <w:tc>
          <w:tcPr>
            <w:tcW w:w="2960" w:type="dxa"/>
          </w:tcPr>
          <w:p w14:paraId="4DC63904" w14:textId="6759452B" w:rsidR="00BE657A" w:rsidRPr="001020BF" w:rsidRDefault="00D01B26" w:rsidP="00AB09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Profesora</w:t>
            </w:r>
          </w:p>
        </w:tc>
      </w:tr>
      <w:tr w:rsidR="00BE657A" w14:paraId="708E0B6E" w14:textId="77777777" w:rsidTr="00AB09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5D4BDC59" w14:textId="77777777" w:rsidR="00BE657A" w:rsidRDefault="00BE657A" w:rsidP="00AB095E">
            <w:r>
              <w:t>Datos demográficos</w:t>
            </w:r>
          </w:p>
        </w:tc>
        <w:tc>
          <w:tcPr>
            <w:tcW w:w="3099" w:type="dxa"/>
          </w:tcPr>
          <w:p w14:paraId="42512F5A" w14:textId="3B36A4B8" w:rsidR="00BE657A" w:rsidRDefault="00D03353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</w:t>
            </w:r>
            <w:r w:rsidR="00BE657A">
              <w:t xml:space="preserve"> años</w:t>
            </w:r>
          </w:p>
        </w:tc>
        <w:tc>
          <w:tcPr>
            <w:tcW w:w="2960" w:type="dxa"/>
          </w:tcPr>
          <w:p w14:paraId="3F92748D" w14:textId="5F91AB46" w:rsidR="00BE657A" w:rsidRDefault="006647AD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Trabaja en el CIFP Carlos III</w:t>
            </w:r>
            <w:r w:rsidR="002F217F">
              <w:t xml:space="preserve"> (Cartagena)</w:t>
            </w:r>
          </w:p>
        </w:tc>
      </w:tr>
      <w:tr w:rsidR="00BE657A" w14:paraId="543EB015" w14:textId="77777777" w:rsidTr="00AB09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14595C5F" w14:textId="77777777" w:rsidR="00BE657A" w:rsidRDefault="00BE657A" w:rsidP="00AB095E"/>
        </w:tc>
        <w:tc>
          <w:tcPr>
            <w:tcW w:w="3099" w:type="dxa"/>
          </w:tcPr>
          <w:p w14:paraId="43396115" w14:textId="113FAB51" w:rsidR="00BE657A" w:rsidRDefault="00CD552C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Casada</w:t>
            </w:r>
          </w:p>
        </w:tc>
        <w:tc>
          <w:tcPr>
            <w:tcW w:w="2960" w:type="dxa"/>
          </w:tcPr>
          <w:p w14:paraId="0B4E41CB" w14:textId="47B171A9" w:rsidR="00BE657A" w:rsidRDefault="00DF1809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Vive</w:t>
            </w:r>
            <w:r w:rsidR="003741C0">
              <w:t xml:space="preserve"> en </w:t>
            </w:r>
            <w:r w:rsidR="00C0579D">
              <w:t>Torre</w:t>
            </w:r>
            <w:r w:rsidR="002F217F">
              <w:t>-Pacheco</w:t>
            </w:r>
          </w:p>
        </w:tc>
      </w:tr>
      <w:tr w:rsidR="00BE657A" w14:paraId="6F1E9E74" w14:textId="77777777" w:rsidTr="00AB09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03F5FD55" w14:textId="77777777" w:rsidR="00BE657A" w:rsidRDefault="00BE657A" w:rsidP="00AB095E">
            <w:r>
              <w:t>Competencias educativo-tecnológicas</w:t>
            </w:r>
          </w:p>
        </w:tc>
        <w:tc>
          <w:tcPr>
            <w:tcW w:w="3099" w:type="dxa"/>
          </w:tcPr>
          <w:p w14:paraId="0F046858" w14:textId="77777777" w:rsidR="00BE657A" w:rsidRDefault="00BE657A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Manejo de aplicaciones web</w:t>
            </w:r>
          </w:p>
        </w:tc>
        <w:tc>
          <w:tcPr>
            <w:tcW w:w="2960" w:type="dxa"/>
          </w:tcPr>
          <w:p w14:paraId="3723AFDE" w14:textId="2363E2FD" w:rsidR="00BE657A" w:rsidRDefault="007C394E" w:rsidP="00AB09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B03B9FE" wp14:editId="15290FC9">
                  <wp:extent cx="1622470" cy="142875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815" b="-24619"/>
                          <a:stretch/>
                        </pic:blipFill>
                        <pic:spPr bwMode="auto">
                          <a:xfrm>
                            <a:off x="0" y="0"/>
                            <a:ext cx="1666875" cy="14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57A" w14:paraId="4456D106" w14:textId="77777777" w:rsidTr="00AB09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04B1BAEF" w14:textId="77777777" w:rsidR="00BE657A" w:rsidRDefault="00BE657A" w:rsidP="00AB095E"/>
        </w:tc>
        <w:tc>
          <w:tcPr>
            <w:tcW w:w="3099" w:type="dxa"/>
          </w:tcPr>
          <w:p w14:paraId="315D20CB" w14:textId="6F40AE64" w:rsidR="00BE657A" w:rsidRDefault="00BE657A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Experiencia e-</w:t>
            </w:r>
            <w:proofErr w:type="spellStart"/>
            <w:r w:rsidR="001A6D7B">
              <w:t>teaching</w:t>
            </w:r>
            <w:proofErr w:type="spellEnd"/>
          </w:p>
        </w:tc>
        <w:tc>
          <w:tcPr>
            <w:tcW w:w="2960" w:type="dxa"/>
          </w:tcPr>
          <w:p w14:paraId="5CBFC78A" w14:textId="390D5C1B" w:rsidR="00BE657A" w:rsidRDefault="009B4DB2" w:rsidP="00AB09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314681E" wp14:editId="267DF0A7">
                  <wp:extent cx="1640908" cy="139148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-23671"/>
                          <a:stretch/>
                        </pic:blipFill>
                        <pic:spPr bwMode="auto">
                          <a:xfrm>
                            <a:off x="0" y="0"/>
                            <a:ext cx="1666875" cy="14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57A" w14:paraId="78E39E8E" w14:textId="77777777" w:rsidTr="001E41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288755F5" w14:textId="77777777" w:rsidR="00BE657A" w:rsidRDefault="00BE657A" w:rsidP="00AB095E">
            <w:r>
              <w:t>Personalidad e historia</w:t>
            </w:r>
          </w:p>
        </w:tc>
        <w:tc>
          <w:tcPr>
            <w:tcW w:w="6059" w:type="dxa"/>
            <w:gridSpan w:val="2"/>
          </w:tcPr>
          <w:p w14:paraId="6AF96E8B" w14:textId="78F70C17" w:rsidR="00BE657A" w:rsidRDefault="00BE657A" w:rsidP="00BE657A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 una persona </w:t>
            </w:r>
            <w:r w:rsidR="002F217F">
              <w:t xml:space="preserve">muy </w:t>
            </w:r>
            <w:r w:rsidR="002F217F" w:rsidRPr="003D7937">
              <w:rPr>
                <w:b/>
                <w:bCs/>
              </w:rPr>
              <w:t>abierta</w:t>
            </w:r>
            <w:r w:rsidR="00CE1215" w:rsidRPr="003D7937">
              <w:rPr>
                <w:b/>
                <w:bCs/>
              </w:rPr>
              <w:t xml:space="preserve"> y carismática</w:t>
            </w:r>
            <w:r w:rsidR="002F217F">
              <w:t>, puedes hablar de cualquier cosa con ella.</w:t>
            </w:r>
          </w:p>
          <w:p w14:paraId="7E12C2D4" w14:textId="6239CB71" w:rsidR="00BE657A" w:rsidRDefault="00BE657A" w:rsidP="00BE657A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 lo que se refiere al ambiente académico y laboral, </w:t>
            </w:r>
            <w:r w:rsidR="009E2ACA" w:rsidRPr="003D7937">
              <w:rPr>
                <w:b/>
                <w:bCs/>
              </w:rPr>
              <w:t>trabaja realmente muy bien en equipo</w:t>
            </w:r>
            <w:r>
              <w:t>.</w:t>
            </w:r>
            <w:r w:rsidR="009E2ACA">
              <w:t xml:space="preserve"> Su reputación le precede, ha ganado 2 premios en proyectos sobre la educación a distancia</w:t>
            </w:r>
            <w:r w:rsidR="0005103C">
              <w:t>.</w:t>
            </w:r>
          </w:p>
          <w:p w14:paraId="31ED2BB7" w14:textId="048B43B1" w:rsidR="00BE657A" w:rsidRDefault="00F57ECB" w:rsidP="00BE657A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 </w:t>
            </w:r>
            <w:r w:rsidRPr="003D7937">
              <w:rPr>
                <w:b/>
                <w:bCs/>
              </w:rPr>
              <w:t>apasionada</w:t>
            </w:r>
            <w:r>
              <w:t xml:space="preserve"> de</w:t>
            </w:r>
            <w:r w:rsidR="00BE657A">
              <w:t xml:space="preserve"> lo que hace, </w:t>
            </w:r>
            <w:r w:rsidR="000D4E9A">
              <w:t>le gusta enseñ</w:t>
            </w:r>
            <w:r w:rsidR="00F923CF">
              <w:t>ar, que los alumnos no se sientan perdidos en las explicaciones</w:t>
            </w:r>
            <w:r w:rsidR="00096C1C">
              <w:t>, haciendo que sean mucho más amenas</w:t>
            </w:r>
            <w:r w:rsidR="00A77C05">
              <w:t>, y se esfuerza todo lo posible para ello.</w:t>
            </w:r>
          </w:p>
          <w:p w14:paraId="50289F55" w14:textId="708F4C7B" w:rsidR="00004A4C" w:rsidRDefault="00004A4C" w:rsidP="00BE657A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7937">
              <w:rPr>
                <w:b/>
                <w:bCs/>
              </w:rPr>
              <w:t xml:space="preserve">Su máxima es tratar de “reducir la </w:t>
            </w:r>
            <w:r w:rsidR="00B11830" w:rsidRPr="003D7937">
              <w:rPr>
                <w:b/>
                <w:bCs/>
              </w:rPr>
              <w:t>brecha</w:t>
            </w:r>
            <w:r w:rsidRPr="003D7937">
              <w:rPr>
                <w:b/>
                <w:bCs/>
              </w:rPr>
              <w:t xml:space="preserve"> en una educación a distancia</w:t>
            </w:r>
            <w:r w:rsidR="00B11830" w:rsidRPr="003D7937">
              <w:rPr>
                <w:b/>
                <w:bCs/>
              </w:rPr>
              <w:t>”</w:t>
            </w:r>
            <w:r>
              <w:t xml:space="preserve">. No concibe una educación a distancia </w:t>
            </w:r>
            <w:r w:rsidR="00AB7F44">
              <w:t xml:space="preserve">sin un profesor que esté ahí apoyando a los alumnos y </w:t>
            </w:r>
            <w:r w:rsidR="009635EC">
              <w:t>explicándoles las lecciones</w:t>
            </w:r>
            <w:r w:rsidR="003A645A">
              <w:t xml:space="preserve"> y facilitándoles su comprensión.</w:t>
            </w:r>
          </w:p>
          <w:p w14:paraId="52008463" w14:textId="18152097" w:rsidR="00BE657A" w:rsidRDefault="00A77C05" w:rsidP="00D54548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C4D59">
              <w:rPr>
                <w:b/>
                <w:bCs/>
              </w:rPr>
              <w:t>Sin embargo</w:t>
            </w:r>
            <w:r>
              <w:t>, en el CIFP Carlos III</w:t>
            </w:r>
            <w:r w:rsidR="008C0B19">
              <w:t xml:space="preserve"> no se encuentra </w:t>
            </w:r>
            <w:r w:rsidR="0072681B">
              <w:t>cómoda</w:t>
            </w:r>
            <w:r w:rsidR="008C0B19">
              <w:t xml:space="preserve">, </w:t>
            </w:r>
            <w:r w:rsidR="0050772A" w:rsidRPr="00CC4D59">
              <w:rPr>
                <w:b/>
                <w:bCs/>
              </w:rPr>
              <w:t xml:space="preserve">y </w:t>
            </w:r>
            <w:r w:rsidR="008479EC" w:rsidRPr="00CC4D59">
              <w:rPr>
                <w:b/>
                <w:bCs/>
              </w:rPr>
              <w:t xml:space="preserve">está convencida de que </w:t>
            </w:r>
            <w:r w:rsidR="005C1B17" w:rsidRPr="00CC4D59">
              <w:rPr>
                <w:b/>
                <w:bCs/>
              </w:rPr>
              <w:t>se puede</w:t>
            </w:r>
            <w:r w:rsidR="008479EC" w:rsidRPr="00CC4D59">
              <w:rPr>
                <w:b/>
                <w:bCs/>
              </w:rPr>
              <w:t xml:space="preserve"> mejorar</w:t>
            </w:r>
            <w:r w:rsidR="005C1B17" w:rsidRPr="00CC4D59">
              <w:rPr>
                <w:b/>
                <w:bCs/>
              </w:rPr>
              <w:t xml:space="preserve"> notablemente</w:t>
            </w:r>
            <w:r w:rsidR="008479EC" w:rsidRPr="00CC4D59">
              <w:rPr>
                <w:b/>
                <w:bCs/>
              </w:rPr>
              <w:t xml:space="preserve"> la calidad de la enseñanza de los alumnos que estudian a distancia</w:t>
            </w:r>
            <w:r w:rsidR="008479EC">
              <w:t>.</w:t>
            </w:r>
            <w:r w:rsidR="00E1212D">
              <w:t xml:space="preserve"> Para ello, es una de los miembros del equipo docente que ha propuesto una serie de </w:t>
            </w:r>
            <w:r w:rsidR="00B83A78">
              <w:t xml:space="preserve">ideas y </w:t>
            </w:r>
            <w:r w:rsidR="00E1212D">
              <w:t>mejoras</w:t>
            </w:r>
            <w:r w:rsidR="009B4305">
              <w:t xml:space="preserve"> al equipo de desarrollo de la aplicación web.</w:t>
            </w:r>
          </w:p>
        </w:tc>
      </w:tr>
      <w:tr w:rsidR="00BE657A" w14:paraId="49DA080C" w14:textId="77777777" w:rsidTr="001E41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4F46B08F" w14:textId="77777777" w:rsidR="00BE657A" w:rsidRDefault="00BE657A" w:rsidP="00AB095E">
            <w:r>
              <w:t>Objetivos y motivaciones</w:t>
            </w:r>
          </w:p>
        </w:tc>
        <w:tc>
          <w:tcPr>
            <w:tcW w:w="6059" w:type="dxa"/>
            <w:gridSpan w:val="2"/>
          </w:tcPr>
          <w:p w14:paraId="550E1EE9" w14:textId="74B0E240" w:rsidR="0048594D" w:rsidRDefault="0048594D" w:rsidP="00BE657A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Mayor interacción con los alumnos de educación a distancia.</w:t>
            </w:r>
          </w:p>
          <w:p w14:paraId="0C6C64F8" w14:textId="10F3C130" w:rsidR="00D54548" w:rsidRDefault="00E82F74" w:rsidP="00BE657A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Desea poder impartir </w:t>
            </w:r>
            <w:r w:rsidR="00F55F90">
              <w:t>clases</w:t>
            </w:r>
            <w:r w:rsidR="009D2E3E">
              <w:t xml:space="preserve"> </w:t>
            </w:r>
            <w:r w:rsidR="00F55F90">
              <w:t xml:space="preserve">en las que </w:t>
            </w:r>
            <w:r w:rsidR="004301CD">
              <w:t xml:space="preserve">tanto </w:t>
            </w:r>
            <w:r w:rsidR="008F4325">
              <w:t xml:space="preserve">alumnos de enseñanza a distancia </w:t>
            </w:r>
            <w:r w:rsidR="004301CD">
              <w:t>como de</w:t>
            </w:r>
            <w:r w:rsidR="008F4325">
              <w:t xml:space="preserve"> presencial puedan compartir una experiencia </w:t>
            </w:r>
            <w:r w:rsidR="00B32C8E">
              <w:t>íntegra</w:t>
            </w:r>
            <w:r w:rsidR="00C756F0">
              <w:t xml:space="preserve"> </w:t>
            </w:r>
            <w:r w:rsidR="004301CD">
              <w:t>en</w:t>
            </w:r>
            <w:r w:rsidR="008F4325">
              <w:t xml:space="preserve"> la calidad de su aprendizaje</w:t>
            </w:r>
            <w:r w:rsidR="004301CD">
              <w:t xml:space="preserve">, </w:t>
            </w:r>
            <w:r w:rsidR="009D2E3E">
              <w:t>proporcionándoles la experiencia educativa que se merece</w:t>
            </w:r>
            <w:r w:rsidR="00F55F90">
              <w:t>n</w:t>
            </w:r>
            <w:r w:rsidR="00C17347">
              <w:t>.</w:t>
            </w:r>
          </w:p>
          <w:p w14:paraId="4E84706E" w14:textId="1404BFD7" w:rsidR="00BE657A" w:rsidRDefault="00696C46" w:rsidP="0048594D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Desea poder trabajar por proyectos con </w:t>
            </w:r>
            <w:r w:rsidR="00F87886">
              <w:t xml:space="preserve">todos </w:t>
            </w:r>
            <w:r w:rsidR="00971380">
              <w:t>los</w:t>
            </w:r>
            <w:r w:rsidR="00F87886">
              <w:t xml:space="preserve"> alumnos</w:t>
            </w:r>
            <w:r w:rsidR="00971380">
              <w:t>, sean del ciclo de Administración, o de ciclos relacionados con la informática, sean de enseñanza presencial o de distancia</w:t>
            </w:r>
            <w:r w:rsidR="00F87886">
              <w:t>.</w:t>
            </w:r>
          </w:p>
        </w:tc>
      </w:tr>
    </w:tbl>
    <w:p w14:paraId="15F99221" w14:textId="1CAC1FA8" w:rsidR="0090538B" w:rsidRDefault="0090538B" w:rsidP="00F65A20">
      <w:pPr>
        <w:spacing w:after="0"/>
      </w:pPr>
    </w:p>
    <w:p w14:paraId="356E4378" w14:textId="2665B49C" w:rsidR="000F4030" w:rsidRDefault="000F4030" w:rsidP="000F4030">
      <w:pPr>
        <w:pStyle w:val="Descripcin"/>
        <w:keepNext/>
        <w:jc w:val="center"/>
      </w:pPr>
      <w:bookmarkStart w:id="9" w:name="_Toc117981084"/>
      <w:r>
        <w:lastRenderedPageBreak/>
        <w:t xml:space="preserve">Tabla </w:t>
      </w:r>
      <w:r w:rsidR="00D874D7">
        <w:fldChar w:fldCharType="begin"/>
      </w:r>
      <w:r w:rsidR="00D874D7">
        <w:instrText xml:space="preserve"> SEQ Tabla \* ARABIC </w:instrText>
      </w:r>
      <w:r w:rsidR="00D874D7">
        <w:fldChar w:fldCharType="separate"/>
      </w:r>
      <w:r w:rsidR="006B333A">
        <w:rPr>
          <w:noProof/>
        </w:rPr>
        <w:t>3</w:t>
      </w:r>
      <w:r w:rsidR="00D874D7">
        <w:rPr>
          <w:noProof/>
        </w:rPr>
        <w:fldChar w:fldCharType="end"/>
      </w:r>
      <w:r>
        <w:t>: Perfil digital persona: jefe de proyectos en empresa</w:t>
      </w:r>
      <w:bookmarkEnd w:id="9"/>
    </w:p>
    <w:tbl>
      <w:tblPr>
        <w:tblStyle w:val="Estiloprofesional"/>
        <w:tblW w:w="0" w:type="auto"/>
        <w:tblInd w:w="-5" w:type="dxa"/>
        <w:tblLook w:val="06A0" w:firstRow="1" w:lastRow="0" w:firstColumn="1" w:lastColumn="0" w:noHBand="1" w:noVBand="1"/>
      </w:tblPr>
      <w:tblGrid>
        <w:gridCol w:w="2435"/>
        <w:gridCol w:w="3099"/>
        <w:gridCol w:w="2960"/>
      </w:tblGrid>
      <w:tr w:rsidR="0090538B" w14:paraId="740CB2C8" w14:textId="77777777" w:rsidTr="000F40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tcMar>
              <w:left w:w="0" w:type="dxa"/>
              <w:right w:w="0" w:type="dxa"/>
            </w:tcMar>
          </w:tcPr>
          <w:p w14:paraId="33D2B5E1" w14:textId="77777777" w:rsidR="0090538B" w:rsidRDefault="0090538B" w:rsidP="00AB095E">
            <w:r>
              <w:rPr>
                <w:noProof/>
              </w:rPr>
              <w:drawing>
                <wp:inline distT="0" distB="0" distL="0" distR="0" wp14:anchorId="364DDF79" wp14:editId="0D29C4C6">
                  <wp:extent cx="1514475" cy="1514475"/>
                  <wp:effectExtent l="0" t="0" r="9525" b="952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</w:tcPr>
          <w:p w14:paraId="35983CD9" w14:textId="6899FB64" w:rsidR="0090538B" w:rsidRPr="001020BF" w:rsidRDefault="00ED6753" w:rsidP="00AB09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 w:rsidRPr="00ED6753"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Luis Alberto Ortiz</w:t>
            </w:r>
          </w:p>
        </w:tc>
        <w:tc>
          <w:tcPr>
            <w:tcW w:w="2960" w:type="dxa"/>
          </w:tcPr>
          <w:p w14:paraId="2C632EF2" w14:textId="3B3C90F7" w:rsidR="0090538B" w:rsidRPr="001020BF" w:rsidRDefault="006E5322" w:rsidP="00AB095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</w:pPr>
            <w:r>
              <w:rPr>
                <w:rStyle w:val="Referenciasutil"/>
                <w:b w:val="0"/>
                <w:bCs w:val="0"/>
                <w:color w:val="FFFFFF" w:themeColor="background1"/>
                <w:sz w:val="28"/>
                <w:szCs w:val="28"/>
              </w:rPr>
              <w:t>Jefe de proyectos en Empresa</w:t>
            </w:r>
          </w:p>
        </w:tc>
      </w:tr>
      <w:tr w:rsidR="0090538B" w14:paraId="70BA7FAF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26339DB1" w14:textId="77777777" w:rsidR="0090538B" w:rsidRDefault="0090538B" w:rsidP="00AB095E">
            <w:r>
              <w:t>Datos demográficos</w:t>
            </w:r>
          </w:p>
        </w:tc>
        <w:tc>
          <w:tcPr>
            <w:tcW w:w="3099" w:type="dxa"/>
          </w:tcPr>
          <w:p w14:paraId="25354CAB" w14:textId="04014016" w:rsidR="0090538B" w:rsidRDefault="001D042C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  <w:r w:rsidR="0090538B">
              <w:t xml:space="preserve"> años</w:t>
            </w:r>
          </w:p>
        </w:tc>
        <w:tc>
          <w:tcPr>
            <w:tcW w:w="2960" w:type="dxa"/>
          </w:tcPr>
          <w:p w14:paraId="08CB0CE6" w14:textId="1019EE2E" w:rsidR="0090538B" w:rsidRDefault="0090538B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Trabaja en </w:t>
            </w:r>
            <w:r w:rsidR="00164557">
              <w:t>una empresa</w:t>
            </w:r>
            <w:r>
              <w:t xml:space="preserve"> (Cartagena)</w:t>
            </w:r>
          </w:p>
        </w:tc>
      </w:tr>
      <w:tr w:rsidR="0090538B" w14:paraId="505E5211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3DC15C41" w14:textId="77777777" w:rsidR="0090538B" w:rsidRDefault="0090538B" w:rsidP="00AB095E"/>
        </w:tc>
        <w:tc>
          <w:tcPr>
            <w:tcW w:w="3099" w:type="dxa"/>
          </w:tcPr>
          <w:p w14:paraId="3DFCF0DF" w14:textId="24222346" w:rsidR="0090538B" w:rsidRDefault="00503DFD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Casado</w:t>
            </w:r>
          </w:p>
        </w:tc>
        <w:tc>
          <w:tcPr>
            <w:tcW w:w="2960" w:type="dxa"/>
          </w:tcPr>
          <w:p w14:paraId="2BB16AE3" w14:textId="796CA922" w:rsidR="0090538B" w:rsidRDefault="0090538B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Vive en </w:t>
            </w:r>
            <w:r w:rsidR="00503DFD">
              <w:t>Cartagena</w:t>
            </w:r>
          </w:p>
        </w:tc>
      </w:tr>
      <w:tr w:rsidR="0090538B" w14:paraId="4B807845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 w:val="restart"/>
          </w:tcPr>
          <w:p w14:paraId="4D7F3A94" w14:textId="77777777" w:rsidR="0090538B" w:rsidRDefault="0090538B" w:rsidP="00AB095E">
            <w:r>
              <w:t>Competencias educativo-tecnológicas</w:t>
            </w:r>
          </w:p>
        </w:tc>
        <w:tc>
          <w:tcPr>
            <w:tcW w:w="3099" w:type="dxa"/>
          </w:tcPr>
          <w:p w14:paraId="24F728E4" w14:textId="77777777" w:rsidR="0090538B" w:rsidRDefault="0090538B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Manejo de aplicaciones web</w:t>
            </w:r>
          </w:p>
        </w:tc>
        <w:tc>
          <w:tcPr>
            <w:tcW w:w="2960" w:type="dxa"/>
          </w:tcPr>
          <w:p w14:paraId="38E88699" w14:textId="4A920FE8" w:rsidR="0090538B" w:rsidRDefault="00FF677C" w:rsidP="00AB09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791145" wp14:editId="1F9863AD">
                  <wp:extent cx="1640908" cy="139148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-23671"/>
                          <a:stretch/>
                        </pic:blipFill>
                        <pic:spPr bwMode="auto">
                          <a:xfrm>
                            <a:off x="0" y="0"/>
                            <a:ext cx="1666875" cy="14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38B" w14:paraId="72D297E4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  <w:vMerge/>
          </w:tcPr>
          <w:p w14:paraId="1A92BCFF" w14:textId="77777777" w:rsidR="0090538B" w:rsidRDefault="0090538B" w:rsidP="00AB095E"/>
        </w:tc>
        <w:tc>
          <w:tcPr>
            <w:tcW w:w="3099" w:type="dxa"/>
          </w:tcPr>
          <w:p w14:paraId="0A693285" w14:textId="1AE340EE" w:rsidR="0090538B" w:rsidRDefault="0090538B" w:rsidP="00AB09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Experiencia </w:t>
            </w:r>
            <w:r w:rsidR="00AA292B">
              <w:t xml:space="preserve">en </w:t>
            </w:r>
            <w:proofErr w:type="spellStart"/>
            <w:r w:rsidR="00AA292B">
              <w:t>teleworking</w:t>
            </w:r>
            <w:proofErr w:type="spellEnd"/>
          </w:p>
        </w:tc>
        <w:tc>
          <w:tcPr>
            <w:tcW w:w="2960" w:type="dxa"/>
          </w:tcPr>
          <w:p w14:paraId="00C3CE6B" w14:textId="5A5C447F" w:rsidR="0090538B" w:rsidRDefault="0093595E" w:rsidP="00AB09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BC9035" wp14:editId="7CF51372">
                  <wp:extent cx="1622470" cy="142875"/>
                  <wp:effectExtent l="0" t="0" r="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815" b="-24619"/>
                          <a:stretch/>
                        </pic:blipFill>
                        <pic:spPr bwMode="auto">
                          <a:xfrm>
                            <a:off x="0" y="0"/>
                            <a:ext cx="1666875" cy="14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38B" w14:paraId="200E71CC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48BC63B4" w14:textId="77777777" w:rsidR="0090538B" w:rsidRDefault="0090538B" w:rsidP="00AB095E">
            <w:r>
              <w:t>Personalidad e historia</w:t>
            </w:r>
          </w:p>
        </w:tc>
        <w:tc>
          <w:tcPr>
            <w:tcW w:w="6059" w:type="dxa"/>
            <w:gridSpan w:val="2"/>
          </w:tcPr>
          <w:p w14:paraId="4B5C6150" w14:textId="50938343" w:rsidR="009D135A" w:rsidRDefault="00CF3BC4" w:rsidP="0090538B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Coordina todo el trabajo de los alumnos que entran en prácticas a su empresa.</w:t>
            </w:r>
          </w:p>
          <w:p w14:paraId="5680A388" w14:textId="557BD7A4" w:rsidR="00434B8D" w:rsidRDefault="001B4C4E" w:rsidP="008208A0">
            <w:pPr>
              <w:pStyle w:val="Prrafode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4C4E">
              <w:t xml:space="preserve">Planifica, supervisa, coordina, controla y optimiza el desarrollo de todos los proyectos, programas y actividades relacionados con las </w:t>
            </w:r>
            <w:r w:rsidR="0008640F" w:rsidRPr="001B4C4E">
              <w:t>prácticas</w:t>
            </w:r>
            <w:r w:rsidRPr="001B4C4E">
              <w:t xml:space="preserve"> de para los estudiantes de ciclo</w:t>
            </w:r>
            <w:r>
              <w:t>s</w:t>
            </w:r>
            <w:r w:rsidRPr="001B4C4E">
              <w:t xml:space="preserve"> formativo</w:t>
            </w:r>
            <w:r>
              <w:t>s.</w:t>
            </w:r>
          </w:p>
        </w:tc>
      </w:tr>
      <w:tr w:rsidR="0090538B" w14:paraId="1A0E6BE5" w14:textId="77777777" w:rsidTr="000F40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5" w:type="dxa"/>
          </w:tcPr>
          <w:p w14:paraId="65306D55" w14:textId="77777777" w:rsidR="0090538B" w:rsidRDefault="0090538B" w:rsidP="00AB095E">
            <w:r>
              <w:t>Objetivos y motivaciones</w:t>
            </w:r>
          </w:p>
        </w:tc>
        <w:tc>
          <w:tcPr>
            <w:tcW w:w="6059" w:type="dxa"/>
            <w:gridSpan w:val="2"/>
          </w:tcPr>
          <w:p w14:paraId="6A483F6B" w14:textId="77777777" w:rsidR="0090538B" w:rsidRDefault="00380BA4" w:rsidP="00861D97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4B8D">
              <w:t>Favorece la integración de los/las estudiantes.</w:t>
            </w:r>
          </w:p>
          <w:p w14:paraId="43B1E0EB" w14:textId="70F47974" w:rsidR="00380BA4" w:rsidRDefault="00861D97" w:rsidP="00861D97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640F">
              <w:t>Controla y asegura la correcta ejecución de los contenidos de las prácticas en empresa.</w:t>
            </w:r>
          </w:p>
        </w:tc>
      </w:tr>
    </w:tbl>
    <w:p w14:paraId="4A72DE9B" w14:textId="57FEB3E0" w:rsidR="00507175" w:rsidRDefault="00507175" w:rsidP="00F65A20">
      <w:pPr>
        <w:spacing w:after="0"/>
      </w:pPr>
    </w:p>
    <w:p w14:paraId="61478DB6" w14:textId="77777777" w:rsidR="00507175" w:rsidRDefault="00507175">
      <w:r>
        <w:br w:type="page"/>
      </w:r>
    </w:p>
    <w:p w14:paraId="4C894617" w14:textId="30C81E83" w:rsidR="00183A13" w:rsidRDefault="00183A13" w:rsidP="00E87859">
      <w:pPr>
        <w:pStyle w:val="Ttulo1"/>
        <w:spacing w:before="0"/>
      </w:pPr>
      <w:bookmarkStart w:id="10" w:name="_Toc117981066"/>
      <w:r>
        <w:lastRenderedPageBreak/>
        <w:t xml:space="preserve">3.- </w:t>
      </w:r>
      <w:r w:rsidR="00785ECF">
        <w:t>Descripción de funcionalidades (2 puntos).</w:t>
      </w:r>
      <w:bookmarkEnd w:id="10"/>
    </w:p>
    <w:p w14:paraId="7BA5F84A" w14:textId="5A6B4F94" w:rsidR="00453292" w:rsidRDefault="00453292" w:rsidP="00453292">
      <w:r>
        <w:t xml:space="preserve">Una vez establecidos los perfiles de usuarios (digital persona) </w:t>
      </w:r>
      <w:r w:rsidRPr="00453292">
        <w:rPr>
          <w:b/>
          <w:bCs/>
        </w:rPr>
        <w:t>desarrolla las funcionalidades o acciones que podrán realizar estos usuarios dentro de la página web</w:t>
      </w:r>
      <w:r>
        <w:t>. Deberás dividir las funcionalidades en globales, si las pueden hacer todos los tipos de usuario o específicas si solo las pueden hacer algunos tipos de usuarios.</w:t>
      </w:r>
    </w:p>
    <w:p w14:paraId="4952B134" w14:textId="40A1621F" w:rsidR="00183A13" w:rsidRDefault="00453292" w:rsidP="00453292">
      <w:r>
        <w:t xml:space="preserve">Para la realización de este apartado </w:t>
      </w:r>
      <w:r w:rsidRPr="00453292">
        <w:rPr>
          <w:b/>
          <w:bCs/>
        </w:rPr>
        <w:t>simplemente se tiene que enunciar las funcionalidades que puede hacer cada tipo de usuario</w:t>
      </w:r>
      <w:r>
        <w:t>.</w:t>
      </w:r>
    </w:p>
    <w:p w14:paraId="2F8C0541" w14:textId="75771BEB" w:rsidR="00183A13" w:rsidRDefault="00183A13" w:rsidP="0013750E">
      <w:pPr>
        <w:pStyle w:val="Ttulo2"/>
        <w:spacing w:before="0"/>
      </w:pPr>
      <w:bookmarkStart w:id="11" w:name="_Toc117981067"/>
      <w:r>
        <w:t xml:space="preserve">3.1.- </w:t>
      </w:r>
      <w:r w:rsidR="001B5A4E">
        <w:t>Solución propuesta al apartado 3.</w:t>
      </w:r>
      <w:bookmarkEnd w:id="11"/>
    </w:p>
    <w:p w14:paraId="439E3FCB" w14:textId="7AFEC6C3" w:rsidR="00833D76" w:rsidRPr="00833D76" w:rsidRDefault="003422C2" w:rsidP="00833D76">
      <w:r>
        <w:t>Ver siguientes páginas donde está la tabla de funcionalidades y los perfiles de usuario que las pueden desempeñar.</w:t>
      </w:r>
    </w:p>
    <w:p w14:paraId="44D404F5" w14:textId="7BBCECBA" w:rsidR="00460589" w:rsidRDefault="00460589" w:rsidP="00833D76">
      <w:pPr>
        <w:sectPr w:rsidR="00460589" w:rsidSect="007D526A">
          <w:headerReference w:type="first" r:id="rId24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291F4576" w14:textId="7F34989E" w:rsidR="006B333A" w:rsidRDefault="006B333A" w:rsidP="006B333A">
      <w:pPr>
        <w:pStyle w:val="Descripcin"/>
        <w:keepNext/>
        <w:jc w:val="center"/>
      </w:pPr>
      <w:bookmarkStart w:id="12" w:name="_Toc117981085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: </w:t>
      </w:r>
      <w:r w:rsidRPr="003931B1">
        <w:t>Funcionalidades que puede hacer cada tipo de usuario</w:t>
      </w:r>
      <w:bookmarkEnd w:id="12"/>
    </w:p>
    <w:tbl>
      <w:tblPr>
        <w:tblStyle w:val="Estiloprofesional"/>
        <w:tblW w:w="0" w:type="auto"/>
        <w:tblLook w:val="06A0" w:firstRow="1" w:lastRow="0" w:firstColumn="1" w:lastColumn="0" w:noHBand="1" w:noVBand="1"/>
      </w:tblPr>
      <w:tblGrid>
        <w:gridCol w:w="2581"/>
        <w:gridCol w:w="4785"/>
        <w:gridCol w:w="1985"/>
        <w:gridCol w:w="1843"/>
        <w:gridCol w:w="1701"/>
        <w:gridCol w:w="1665"/>
      </w:tblGrid>
      <w:tr w:rsidR="00E73EA0" w14:paraId="6EE418CF" w14:textId="77777777" w:rsidTr="000E22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567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shd w:val="clear" w:color="auto" w:fill="auto"/>
          </w:tcPr>
          <w:p w14:paraId="0CCDF98A" w14:textId="08905B34" w:rsidR="00460589" w:rsidRPr="00460589" w:rsidRDefault="00460589" w:rsidP="002837B1">
            <w:pPr>
              <w:jc w:val="both"/>
              <w:rPr>
                <w:color w:val="auto"/>
              </w:rPr>
            </w:pPr>
          </w:p>
        </w:tc>
        <w:tc>
          <w:tcPr>
            <w:tcW w:w="4785" w:type="dxa"/>
            <w:shd w:val="clear" w:color="auto" w:fill="auto"/>
          </w:tcPr>
          <w:p w14:paraId="4543F289" w14:textId="77777777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5" w:type="dxa"/>
          </w:tcPr>
          <w:p w14:paraId="54EADB1A" w14:textId="11214AEC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Perfil profesores</w:t>
            </w:r>
          </w:p>
        </w:tc>
        <w:tc>
          <w:tcPr>
            <w:tcW w:w="1843" w:type="dxa"/>
          </w:tcPr>
          <w:p w14:paraId="4D7C131C" w14:textId="7D80FFA2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Perfil alumnos</w:t>
            </w:r>
          </w:p>
        </w:tc>
        <w:tc>
          <w:tcPr>
            <w:tcW w:w="1701" w:type="dxa"/>
          </w:tcPr>
          <w:p w14:paraId="50E46895" w14:textId="7F7B08BC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Perfil padres</w:t>
            </w:r>
          </w:p>
        </w:tc>
        <w:tc>
          <w:tcPr>
            <w:tcW w:w="1665" w:type="dxa"/>
          </w:tcPr>
          <w:p w14:paraId="658D0ACC" w14:textId="31B075CA" w:rsidR="00E73EA0" w:rsidRDefault="00E73EA0" w:rsidP="00833D7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Perfil empresa</w:t>
            </w:r>
          </w:p>
        </w:tc>
      </w:tr>
      <w:tr w:rsidR="00E73EA0" w14:paraId="341D88AF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</w:tcPr>
          <w:p w14:paraId="3F98C233" w14:textId="3FA9AF0C" w:rsidR="00E73EA0" w:rsidRDefault="00E73EA0" w:rsidP="00833D76">
            <w:r>
              <w:t>Funciones globales</w:t>
            </w:r>
          </w:p>
        </w:tc>
        <w:tc>
          <w:tcPr>
            <w:tcW w:w="4785" w:type="dxa"/>
          </w:tcPr>
          <w:p w14:paraId="59C10576" w14:textId="4293194B" w:rsidR="00E73EA0" w:rsidRDefault="00E73EA0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Comunicación con los profesores</w:t>
            </w:r>
            <w:r w:rsidR="00945053">
              <w:t xml:space="preserve"> mediante mensajería interna</w:t>
            </w:r>
            <w:r w:rsidR="00AA0C23">
              <w:t>.</w:t>
            </w:r>
          </w:p>
        </w:tc>
        <w:tc>
          <w:tcPr>
            <w:tcW w:w="1985" w:type="dxa"/>
          </w:tcPr>
          <w:p w14:paraId="625EE1E3" w14:textId="00C127C6" w:rsidR="00E73EA0" w:rsidRDefault="00A70454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D1F7774" wp14:editId="0B364A2D">
                  <wp:extent cx="360000" cy="360000"/>
                  <wp:effectExtent l="0" t="0" r="2540" b="0"/>
                  <wp:docPr id="14" name="Gráfico 14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59D7C40F" w14:textId="20E52656" w:rsidR="00E73EA0" w:rsidRDefault="00A70454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FC73DB" wp14:editId="1CF55E65">
                  <wp:extent cx="360000" cy="360000"/>
                  <wp:effectExtent l="0" t="0" r="2540" b="0"/>
                  <wp:docPr id="15" name="Gráfico 15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6D0CA69E" w14:textId="68D7C22E" w:rsidR="00E73EA0" w:rsidRDefault="00A70454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8414E21" wp14:editId="3C5F25A6">
                  <wp:extent cx="360000" cy="360000"/>
                  <wp:effectExtent l="0" t="0" r="2540" b="0"/>
                  <wp:docPr id="17" name="Gráfico 17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1960DD7B" w14:textId="6FFDAD32" w:rsidR="00E73EA0" w:rsidRDefault="00A70454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EA586A" wp14:editId="464EC116">
                  <wp:extent cx="360000" cy="360000"/>
                  <wp:effectExtent l="0" t="0" r="2540" b="0"/>
                  <wp:docPr id="19" name="Gráfico 19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DAA" w14:paraId="51D488DC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 w:val="restart"/>
          </w:tcPr>
          <w:p w14:paraId="6C11629C" w14:textId="722ABDA8" w:rsidR="00BB2DAA" w:rsidRDefault="00BB2DAA" w:rsidP="00833D76">
            <w:r>
              <w:t>Funciones específicas</w:t>
            </w:r>
          </w:p>
        </w:tc>
        <w:tc>
          <w:tcPr>
            <w:tcW w:w="4785" w:type="dxa"/>
          </w:tcPr>
          <w:p w14:paraId="0F7E3535" w14:textId="4FC527C6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Crear recursos como cuestionarios y tareas completamente personalizables, tanto evaluables como no evaluables.</w:t>
            </w:r>
          </w:p>
        </w:tc>
        <w:tc>
          <w:tcPr>
            <w:tcW w:w="1985" w:type="dxa"/>
          </w:tcPr>
          <w:p w14:paraId="7200EDFC" w14:textId="117E1ACF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DD7304C" wp14:editId="336496D2">
                  <wp:extent cx="360000" cy="360000"/>
                  <wp:effectExtent l="0" t="0" r="2540" b="0"/>
                  <wp:docPr id="13" name="Gráfico 13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3B326730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8B6CB5E" w14:textId="5303286B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07A4A181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DAA" w14:paraId="0BEE196E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394A7F86" w14:textId="77777777" w:rsidR="00BB2DAA" w:rsidRDefault="00BB2DAA" w:rsidP="00833D76"/>
        </w:tc>
        <w:tc>
          <w:tcPr>
            <w:tcW w:w="4785" w:type="dxa"/>
          </w:tcPr>
          <w:p w14:paraId="7A0B0946" w14:textId="56BFB2C7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Poner calificaciones a sus alumnos en las distintas tareas y exámenes.</w:t>
            </w:r>
          </w:p>
        </w:tc>
        <w:tc>
          <w:tcPr>
            <w:tcW w:w="1985" w:type="dxa"/>
          </w:tcPr>
          <w:p w14:paraId="146FBB38" w14:textId="51D17374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471B67" wp14:editId="21F33EB3">
                  <wp:extent cx="360000" cy="360000"/>
                  <wp:effectExtent l="0" t="0" r="2540" b="0"/>
                  <wp:docPr id="12" name="Gráfico 12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1D6DFF54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FE904E5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96D94B1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DAA" w14:paraId="4DA86181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39E1883A" w14:textId="77777777" w:rsidR="00BB2DAA" w:rsidRDefault="00BB2DAA" w:rsidP="00833D76"/>
        </w:tc>
        <w:tc>
          <w:tcPr>
            <w:tcW w:w="4785" w:type="dxa"/>
          </w:tcPr>
          <w:p w14:paraId="1C33EBDE" w14:textId="664FF2C4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Proponer trabajos por proyectos colaborativos entre clases (de un mismo curso), modalidades (presencial y a distancia) y cursos.</w:t>
            </w:r>
          </w:p>
        </w:tc>
        <w:tc>
          <w:tcPr>
            <w:tcW w:w="1985" w:type="dxa"/>
          </w:tcPr>
          <w:p w14:paraId="0EEC727A" w14:textId="1501BFB8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24B53B" wp14:editId="3E498BE6">
                  <wp:extent cx="360000" cy="360000"/>
                  <wp:effectExtent l="0" t="0" r="2540" b="0"/>
                  <wp:docPr id="10" name="Gráfico 10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1FF06918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64FC8F17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80A493C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DAA" w14:paraId="67CFBC43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28D0FBC8" w14:textId="77777777" w:rsidR="00BB2DAA" w:rsidRDefault="00BB2DAA" w:rsidP="00833D76"/>
        </w:tc>
        <w:tc>
          <w:tcPr>
            <w:tcW w:w="4785" w:type="dxa"/>
          </w:tcPr>
          <w:p w14:paraId="7457E7CB" w14:textId="5AE972F5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Informar a los estudiantes. Por ejemplo: sobre cómo se desarrollará el proyecto de fin de ciclo formativo, detallando fechas de entrega, entregables y fecha de presentación.</w:t>
            </w:r>
          </w:p>
        </w:tc>
        <w:tc>
          <w:tcPr>
            <w:tcW w:w="1985" w:type="dxa"/>
          </w:tcPr>
          <w:p w14:paraId="6B64432A" w14:textId="7E998A98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366ED51" wp14:editId="7EAB1F41">
                  <wp:extent cx="360000" cy="360000"/>
                  <wp:effectExtent l="0" t="0" r="2540" b="0"/>
                  <wp:docPr id="9" name="Gráfico 9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00719C2C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180E57B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68F05A94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DAA" w14:paraId="17F714CA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7E018E4C" w14:textId="77777777" w:rsidR="00BB2DAA" w:rsidRDefault="00BB2DAA" w:rsidP="00833D76"/>
        </w:tc>
        <w:tc>
          <w:tcPr>
            <w:tcW w:w="4785" w:type="dxa"/>
          </w:tcPr>
          <w:p w14:paraId="1CBCFE3C" w14:textId="3C35FF47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Gestionar los contenidos de los módulos</w:t>
            </w:r>
            <w:r w:rsidR="00A605F8">
              <w:t>.</w:t>
            </w:r>
          </w:p>
        </w:tc>
        <w:tc>
          <w:tcPr>
            <w:tcW w:w="1985" w:type="dxa"/>
          </w:tcPr>
          <w:p w14:paraId="19720AC2" w14:textId="3EC6C9CF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38DA39" wp14:editId="7F18A1B5">
                  <wp:extent cx="360000" cy="360000"/>
                  <wp:effectExtent l="0" t="0" r="2540" b="0"/>
                  <wp:docPr id="24" name="Gráfico 24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4713687A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E9BEC68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EC934B0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2DAA" w14:paraId="58D216DE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33C781FA" w14:textId="77777777" w:rsidR="00BB2DAA" w:rsidRDefault="00BB2DAA" w:rsidP="00833D76"/>
        </w:tc>
        <w:tc>
          <w:tcPr>
            <w:tcW w:w="4785" w:type="dxa"/>
          </w:tcPr>
          <w:p w14:paraId="07D22220" w14:textId="40DC695E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Realizar un seguimiento de cerca de las tareas encomendadas a los estudiantes durante sus prácticas en la empresa.</w:t>
            </w:r>
          </w:p>
        </w:tc>
        <w:tc>
          <w:tcPr>
            <w:tcW w:w="1985" w:type="dxa"/>
          </w:tcPr>
          <w:p w14:paraId="2373D1FC" w14:textId="060A8291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3FB50A" wp14:editId="13111B99">
                  <wp:extent cx="360000" cy="360000"/>
                  <wp:effectExtent l="0" t="0" r="2540" b="0"/>
                  <wp:docPr id="20" name="Gráfico 20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2D4B7868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356E8AD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782905D8" w14:textId="3F272B03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CA9F717" wp14:editId="7F7927DC">
                  <wp:extent cx="360000" cy="360000"/>
                  <wp:effectExtent l="0" t="0" r="2540" b="0"/>
                  <wp:docPr id="21" name="Gráfico 21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DAA" w14:paraId="74F7DA0E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6A83A2A0" w14:textId="43F50BD2" w:rsidR="00BB2DAA" w:rsidRDefault="00BB2DAA" w:rsidP="00833D76"/>
        </w:tc>
        <w:tc>
          <w:tcPr>
            <w:tcW w:w="4785" w:type="dxa"/>
          </w:tcPr>
          <w:p w14:paraId="5702CEDC" w14:textId="15C6A8BB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Encomendar tareas a los estudiantes que están realizando sus prácticas en su empresa.</w:t>
            </w:r>
          </w:p>
        </w:tc>
        <w:tc>
          <w:tcPr>
            <w:tcW w:w="1985" w:type="dxa"/>
          </w:tcPr>
          <w:p w14:paraId="21C6A118" w14:textId="5C4C8C2B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5C1EE105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7AB6BB6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764FF85C" w14:textId="5860AFB9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422992" wp14:editId="554185F4">
                  <wp:extent cx="360000" cy="360000"/>
                  <wp:effectExtent l="0" t="0" r="2540" b="0"/>
                  <wp:docPr id="6" name="Gráfico 6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DAA" w14:paraId="671D628D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735583C6" w14:textId="77777777" w:rsidR="00BB2DAA" w:rsidRDefault="00BB2DAA" w:rsidP="00833D76"/>
        </w:tc>
        <w:tc>
          <w:tcPr>
            <w:tcW w:w="4785" w:type="dxa"/>
          </w:tcPr>
          <w:p w14:paraId="32AD2F6D" w14:textId="330251F7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Matricularse y registrarse en el mismo acto en un ciclo formativo.</w:t>
            </w:r>
          </w:p>
        </w:tc>
        <w:tc>
          <w:tcPr>
            <w:tcW w:w="1985" w:type="dxa"/>
          </w:tcPr>
          <w:p w14:paraId="39014309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00759354" w14:textId="50534C8E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6ACD3AE" wp14:editId="4F4189DC">
                  <wp:extent cx="360000" cy="360000"/>
                  <wp:effectExtent l="0" t="0" r="2540" b="0"/>
                  <wp:docPr id="22" name="Gráfico 22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39A1B5F0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0BCD896A" w14:textId="2298F8F1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490B1F5A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683D0065" w14:textId="77777777" w:rsidR="00BB2DAA" w:rsidRDefault="00BB2DAA" w:rsidP="00833D76"/>
        </w:tc>
        <w:tc>
          <w:tcPr>
            <w:tcW w:w="4785" w:type="dxa"/>
          </w:tcPr>
          <w:p w14:paraId="074510EA" w14:textId="3E7F6996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Acceder a todos los contenidos de los módulos desde el principio del curso, para que, aquel que quiera y pueda ir adelantado, pueda hacerlo.</w:t>
            </w:r>
          </w:p>
        </w:tc>
        <w:tc>
          <w:tcPr>
            <w:tcW w:w="1985" w:type="dxa"/>
          </w:tcPr>
          <w:p w14:paraId="7FA69BE6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35B7BDEB" w14:textId="084F8FE6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01ABB" wp14:editId="6F1E7044">
                  <wp:extent cx="360000" cy="360000"/>
                  <wp:effectExtent l="0" t="0" r="2540" b="0"/>
                  <wp:docPr id="25" name="Gráfico 25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64FDA17B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7128E5F7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1C7D5034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5D596EC4" w14:textId="77777777" w:rsidR="00BB2DAA" w:rsidRDefault="00BB2DAA" w:rsidP="00833D76"/>
        </w:tc>
        <w:tc>
          <w:tcPr>
            <w:tcW w:w="4785" w:type="dxa"/>
          </w:tcPr>
          <w:p w14:paraId="4AFB33D6" w14:textId="646B3B71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Descargar los contenidos de los módulos para poder visualizarlos offline.</w:t>
            </w:r>
          </w:p>
        </w:tc>
        <w:tc>
          <w:tcPr>
            <w:tcW w:w="1985" w:type="dxa"/>
          </w:tcPr>
          <w:p w14:paraId="22008265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08971484" w14:textId="00D458CA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5EDEB9" wp14:editId="6B9358E4">
                  <wp:extent cx="360000" cy="360000"/>
                  <wp:effectExtent l="0" t="0" r="2540" b="0"/>
                  <wp:docPr id="26" name="Gráfico 26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26FACBCB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7E68FB4A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0AF9B071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22B3F308" w14:textId="77777777" w:rsidR="00BB2DAA" w:rsidRDefault="00BB2DAA" w:rsidP="00833D76"/>
        </w:tc>
        <w:tc>
          <w:tcPr>
            <w:tcW w:w="4785" w:type="dxa"/>
          </w:tcPr>
          <w:p w14:paraId="6C7F359F" w14:textId="051FDE6B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Podrá y deberá entregar tareas, realizar </w:t>
            </w:r>
            <w:proofErr w:type="spellStart"/>
            <w:r>
              <w:t>tests</w:t>
            </w:r>
            <w:proofErr w:type="spellEnd"/>
            <w:r>
              <w:t xml:space="preserve"> y examinarse online (si son de modalidad de educación a distancia, o, si por circunstancias justificadas, aquel de modalidad presencial lo necesita).</w:t>
            </w:r>
          </w:p>
        </w:tc>
        <w:tc>
          <w:tcPr>
            <w:tcW w:w="1985" w:type="dxa"/>
          </w:tcPr>
          <w:p w14:paraId="67390C0C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129008CC" w14:textId="32A47155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CA823" wp14:editId="39EB33E3">
                  <wp:extent cx="360000" cy="360000"/>
                  <wp:effectExtent l="0" t="0" r="2540" b="0"/>
                  <wp:docPr id="28" name="Gráfico 28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3AAE24D2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5C7544C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0458637E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74B271D4" w14:textId="77777777" w:rsidR="00BB2DAA" w:rsidRDefault="00BB2DAA" w:rsidP="00833D76"/>
        </w:tc>
        <w:tc>
          <w:tcPr>
            <w:tcW w:w="4785" w:type="dxa"/>
          </w:tcPr>
          <w:p w14:paraId="7CC5CB3F" w14:textId="7DA95DC6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Videoclases</w:t>
            </w:r>
            <w:proofErr w:type="spellEnd"/>
            <w:r>
              <w:t xml:space="preserve"> y comunicación vía foros</w:t>
            </w:r>
          </w:p>
        </w:tc>
        <w:tc>
          <w:tcPr>
            <w:tcW w:w="1985" w:type="dxa"/>
          </w:tcPr>
          <w:p w14:paraId="4B132C31" w14:textId="657F7C79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D71E6C" wp14:editId="65B707B9">
                  <wp:extent cx="360000" cy="360000"/>
                  <wp:effectExtent l="0" t="0" r="2540" b="0"/>
                  <wp:docPr id="31" name="Gráfico 31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39933AD4" w14:textId="432640A2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8A5DC5" wp14:editId="303C1D05">
                  <wp:extent cx="360000" cy="360000"/>
                  <wp:effectExtent l="0" t="0" r="2540" b="0"/>
                  <wp:docPr id="32" name="Gráfico 32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6044A77D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65" w:type="dxa"/>
          </w:tcPr>
          <w:p w14:paraId="44DA4365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62D59B1F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2F157DE5" w14:textId="77777777" w:rsidR="00BB2DAA" w:rsidRDefault="00BB2DAA" w:rsidP="00833D76"/>
        </w:tc>
        <w:tc>
          <w:tcPr>
            <w:tcW w:w="4785" w:type="dxa"/>
          </w:tcPr>
          <w:p w14:paraId="2EE95EA9" w14:textId="77777777" w:rsidR="00BB2DAA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7D94">
              <w:rPr>
                <w:b/>
                <w:bCs/>
              </w:rPr>
              <w:t>Consultar información sobre</w:t>
            </w:r>
            <w:r>
              <w:t>:</w:t>
            </w:r>
          </w:p>
          <w:p w14:paraId="7322A0DF" w14:textId="77777777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Quiénes son sus profesores y solicitar tutorías con ellos.</w:t>
            </w:r>
          </w:p>
          <w:p w14:paraId="128276FD" w14:textId="77777777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Sus calificaciones.</w:t>
            </w:r>
          </w:p>
          <w:p w14:paraId="321B71A5" w14:textId="77777777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 valoración actual en las prácticas en empresas por parte de su jefe de proyectos.</w:t>
            </w:r>
          </w:p>
          <w:p w14:paraId="6E2BF306" w14:textId="77777777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proyecto de fin de ciclo formativo.</w:t>
            </w:r>
          </w:p>
          <w:p w14:paraId="668B850B" w14:textId="28555F0B" w:rsidR="00BB2DAA" w:rsidRDefault="00BB2DAA" w:rsidP="00897D94">
            <w:pPr>
              <w:pStyle w:val="Prrafodelista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Actividades organizadas por el centro para todos los estudiantes.</w:t>
            </w:r>
          </w:p>
        </w:tc>
        <w:tc>
          <w:tcPr>
            <w:tcW w:w="1985" w:type="dxa"/>
          </w:tcPr>
          <w:p w14:paraId="117BE272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58AAF505" w14:textId="49E139E8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7622E" wp14:editId="5EFE63F0">
                  <wp:extent cx="360000" cy="360000"/>
                  <wp:effectExtent l="0" t="0" r="2540" b="0"/>
                  <wp:docPr id="33" name="Gráfico 33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3186B734" w14:textId="6E2FBECC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8B78BE0" wp14:editId="747DDC46">
                  <wp:extent cx="360000" cy="360000"/>
                  <wp:effectExtent l="0" t="0" r="2540" b="0"/>
                  <wp:docPr id="34" name="Gráfico 34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</w:tcPr>
          <w:p w14:paraId="182F1F6F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BB2DAA" w14:paraId="2D587178" w14:textId="77777777" w:rsidTr="000E220F">
        <w:trPr>
          <w:cantSplit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1" w:type="dxa"/>
            <w:vMerge/>
          </w:tcPr>
          <w:p w14:paraId="76C4A9D3" w14:textId="77777777" w:rsidR="00BB2DAA" w:rsidRDefault="00BB2DAA" w:rsidP="00833D76"/>
        </w:tc>
        <w:tc>
          <w:tcPr>
            <w:tcW w:w="4785" w:type="dxa"/>
          </w:tcPr>
          <w:p w14:paraId="71B3F2EB" w14:textId="063937F8" w:rsidR="00BB2DAA" w:rsidRPr="00107AE1" w:rsidRDefault="00BB2DAA" w:rsidP="00833D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Dar partes de las jornadas laborales en prácticas en empresas</w:t>
            </w:r>
          </w:p>
        </w:tc>
        <w:tc>
          <w:tcPr>
            <w:tcW w:w="1985" w:type="dxa"/>
          </w:tcPr>
          <w:p w14:paraId="1F7B1789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843" w:type="dxa"/>
          </w:tcPr>
          <w:p w14:paraId="5042A77A" w14:textId="1126CF2F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E6FB4B" wp14:editId="70432F14">
                  <wp:extent cx="360000" cy="360000"/>
                  <wp:effectExtent l="0" t="0" r="2540" b="0"/>
                  <wp:docPr id="37" name="Gráfico 37" descr="Marca de verificación con relleno sóli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Gráfico 6" descr="Marca de verificación con relleno sólido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281FE2D1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665" w:type="dxa"/>
          </w:tcPr>
          <w:p w14:paraId="6A4D2A30" w14:textId="77777777" w:rsidR="00BB2DAA" w:rsidRDefault="00BB2DAA" w:rsidP="00E303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14:paraId="634CCF0E" w14:textId="77777777" w:rsidR="00833D76" w:rsidRDefault="00833D76" w:rsidP="00833D76"/>
    <w:p w14:paraId="484C27A5" w14:textId="77777777" w:rsidR="00833D76" w:rsidRDefault="00833D76" w:rsidP="00833D76">
      <w:pPr>
        <w:sectPr w:rsidR="00833D76" w:rsidSect="003422C2">
          <w:headerReference w:type="default" r:id="rId27"/>
          <w:headerReference w:type="first" r:id="rId28"/>
          <w:pgSz w:w="16838" w:h="11906" w:orient="landscape"/>
          <w:pgMar w:top="851" w:right="1134" w:bottom="851" w:left="1134" w:header="737" w:footer="737" w:gutter="0"/>
          <w:pgNumType w:start="8"/>
          <w:cols w:space="708"/>
          <w:docGrid w:linePitch="360"/>
        </w:sectPr>
      </w:pPr>
    </w:p>
    <w:p w14:paraId="29B2563F" w14:textId="12EA0CA5" w:rsidR="00183A13" w:rsidRDefault="00183A13" w:rsidP="00E87859">
      <w:pPr>
        <w:pStyle w:val="Ttulo1"/>
        <w:spacing w:before="0"/>
      </w:pPr>
      <w:bookmarkStart w:id="13" w:name="_Toc117981068"/>
      <w:r>
        <w:lastRenderedPageBreak/>
        <w:t xml:space="preserve">4.- </w:t>
      </w:r>
      <w:r w:rsidR="00785ECF">
        <w:t>Test de usabilidad de la página web actual (3 puntos).</w:t>
      </w:r>
      <w:bookmarkEnd w:id="13"/>
    </w:p>
    <w:p w14:paraId="506483D4" w14:textId="795A34A1" w:rsidR="00AD0CEF" w:rsidRDefault="00AD0CEF" w:rsidP="00AD0CEF">
      <w:r>
        <w:t xml:space="preserve">Accede a la página actual del CIFP Carlos III </w:t>
      </w:r>
      <w:hyperlink r:id="rId29" w:history="1">
        <w:r w:rsidRPr="001E417C">
          <w:rPr>
            <w:rStyle w:val="Hipervnculo"/>
          </w:rPr>
          <w:t>https://cifpcarlos3.es/</w:t>
        </w:r>
      </w:hyperlink>
      <w:r>
        <w:t xml:space="preserve"> y realiza un informe sobre la usabilidad indicando al menos 5 fallos o problemas de usabilidad para después plantear la solución a dichos fallos.</w:t>
      </w:r>
    </w:p>
    <w:p w14:paraId="39A37B3D" w14:textId="61EE515C" w:rsidR="00183A13" w:rsidRDefault="00AD0CEF" w:rsidP="00AD0CEF">
      <w:r>
        <w:t>Para cada fallo se deberá adjuntar una captura de pantalla mostrando el fallo de usabilidad planteado.</w:t>
      </w:r>
      <w:r w:rsidR="00A30D35">
        <w:t xml:space="preserve"> </w:t>
      </w:r>
      <w:r>
        <w:t>Los fallos pueden ser estéticos o de usabilidad.</w:t>
      </w:r>
    </w:p>
    <w:p w14:paraId="4FBBB085" w14:textId="044D6F63" w:rsidR="00183A13" w:rsidRDefault="00183A13" w:rsidP="00E87859">
      <w:pPr>
        <w:pStyle w:val="Ttulo2"/>
        <w:spacing w:before="0"/>
      </w:pPr>
      <w:bookmarkStart w:id="14" w:name="_Toc117981069"/>
      <w:r>
        <w:t xml:space="preserve">4.1.- </w:t>
      </w:r>
      <w:r w:rsidR="001B5A4E">
        <w:t>Solución propuesta al apartado 4.</w:t>
      </w:r>
      <w:bookmarkEnd w:id="14"/>
    </w:p>
    <w:p w14:paraId="69D72E54" w14:textId="787D0A7B" w:rsidR="001B5A4E" w:rsidRDefault="00C77D38" w:rsidP="00C77D38">
      <w:pPr>
        <w:pStyle w:val="Prrafodelista"/>
        <w:numPr>
          <w:ilvl w:val="0"/>
          <w:numId w:val="7"/>
        </w:numPr>
      </w:pPr>
      <w:r w:rsidRPr="003C6CC5">
        <w:rPr>
          <w:b/>
          <w:bCs/>
        </w:rPr>
        <w:t xml:space="preserve">El </w:t>
      </w:r>
      <w:proofErr w:type="spellStart"/>
      <w:r w:rsidRPr="003C6CC5">
        <w:rPr>
          <w:b/>
          <w:bCs/>
        </w:rPr>
        <w:t>header</w:t>
      </w:r>
      <w:proofErr w:type="spellEnd"/>
      <w:r w:rsidR="009717A0" w:rsidRPr="003C6CC5">
        <w:rPr>
          <w:b/>
          <w:bCs/>
        </w:rPr>
        <w:t xml:space="preserve"> o encabezado</w:t>
      </w:r>
      <w:r w:rsidRPr="003C6CC5">
        <w:rPr>
          <w:b/>
          <w:bCs/>
        </w:rPr>
        <w:t xml:space="preserve"> no se adapta correctamente al redimensionar la ventana</w:t>
      </w:r>
      <w:r>
        <w:t xml:space="preserve"> del navegador, provocando que se monten los </w:t>
      </w:r>
      <w:r w:rsidR="00F55B5B">
        <w:t>elementos de navegación</w:t>
      </w:r>
      <w:r>
        <w:t xml:space="preserve"> encima del logo del centro:</w:t>
      </w:r>
    </w:p>
    <w:p w14:paraId="444249D0" w14:textId="77777777" w:rsidR="00533EB4" w:rsidRDefault="00C77D38" w:rsidP="00533EB4">
      <w:pPr>
        <w:keepNext/>
      </w:pPr>
      <w:r>
        <w:rPr>
          <w:noProof/>
        </w:rPr>
        <w:drawing>
          <wp:inline distT="0" distB="0" distL="0" distR="0" wp14:anchorId="36F56162" wp14:editId="0A7ACBA9">
            <wp:extent cx="5400040" cy="4732020"/>
            <wp:effectExtent l="0" t="0" r="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AB27" w14:textId="35FC7411" w:rsidR="00C77D38" w:rsidRDefault="00533EB4" w:rsidP="00533EB4">
      <w:pPr>
        <w:pStyle w:val="Descripcin"/>
        <w:jc w:val="center"/>
      </w:pPr>
      <w:bookmarkStart w:id="15" w:name="_Toc117981072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 w:rsidR="00B423DA">
        <w:rPr>
          <w:noProof/>
        </w:rPr>
        <w:t>1</w:t>
      </w:r>
      <w:r w:rsidR="0009130C">
        <w:rPr>
          <w:noProof/>
        </w:rPr>
        <w:fldChar w:fldCharType="end"/>
      </w:r>
      <w:r>
        <w:t xml:space="preserve">: </w:t>
      </w:r>
      <w:proofErr w:type="spellStart"/>
      <w:r>
        <w:t>Header</w:t>
      </w:r>
      <w:proofErr w:type="spellEnd"/>
      <w:r>
        <w:t xml:space="preserve"> no se adapta a la ventana del navegador</w:t>
      </w:r>
      <w:bookmarkEnd w:id="15"/>
    </w:p>
    <w:p w14:paraId="7138CB5D" w14:textId="3072761B" w:rsidR="004B1BAC" w:rsidRDefault="004B1BAC" w:rsidP="004B1BAC">
      <w:pPr>
        <w:pStyle w:val="Prrafodelista"/>
        <w:numPr>
          <w:ilvl w:val="0"/>
          <w:numId w:val="7"/>
        </w:numPr>
      </w:pPr>
      <w:r w:rsidRPr="003C6CC5">
        <w:rPr>
          <w:b/>
          <w:bCs/>
        </w:rPr>
        <w:t xml:space="preserve">La navegación en este tamaño de ventana </w:t>
      </w:r>
      <w:r w:rsidR="00F11A97" w:rsidRPr="003C6CC5">
        <w:rPr>
          <w:b/>
          <w:bCs/>
        </w:rPr>
        <w:t>se dificulta</w:t>
      </w:r>
      <w:r w:rsidR="00F11A97">
        <w:t xml:space="preserve">, ya </w:t>
      </w:r>
      <w:r w:rsidR="003C6CC5">
        <w:t>que,</w:t>
      </w:r>
      <w:r w:rsidR="00F11A97">
        <w:t xml:space="preserve"> por ejemplo, al mover el cursor hacia abajo, </w:t>
      </w:r>
      <w:r w:rsidR="00F75B73">
        <w:t>se despliega el menú Erasmus, dejándonos sin poder</w:t>
      </w:r>
      <w:r w:rsidR="00D942F5">
        <w:t xml:space="preserve"> entrar a las opciones del desplegable “El centro”.</w:t>
      </w:r>
    </w:p>
    <w:p w14:paraId="40E4EB85" w14:textId="77777777" w:rsidR="00533EB4" w:rsidRDefault="00D942F5" w:rsidP="00533EB4">
      <w:pPr>
        <w:keepNext/>
      </w:pPr>
      <w:r>
        <w:rPr>
          <w:noProof/>
        </w:rPr>
        <w:lastRenderedPageBreak/>
        <w:drawing>
          <wp:inline distT="0" distB="0" distL="0" distR="0" wp14:anchorId="0D3455A1" wp14:editId="0213CD43">
            <wp:extent cx="5400040" cy="4749165"/>
            <wp:effectExtent l="0" t="0" r="0" b="0"/>
            <wp:docPr id="39" name="Imagen 3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838B" w14:textId="7FACE054" w:rsidR="00D942F5" w:rsidRDefault="00533EB4" w:rsidP="00533EB4">
      <w:pPr>
        <w:pStyle w:val="Descripcin"/>
      </w:pPr>
      <w:bookmarkStart w:id="16" w:name="_Toc117981073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 w:rsidR="00B423DA">
        <w:rPr>
          <w:noProof/>
        </w:rPr>
        <w:t>2</w:t>
      </w:r>
      <w:r w:rsidR="0009130C">
        <w:rPr>
          <w:noProof/>
        </w:rPr>
        <w:fldChar w:fldCharType="end"/>
      </w:r>
      <w:r>
        <w:t xml:space="preserve">: Navegación </w:t>
      </w:r>
      <w:proofErr w:type="spellStart"/>
      <w:r>
        <w:t>dificil</w:t>
      </w:r>
      <w:bookmarkEnd w:id="16"/>
      <w:proofErr w:type="spellEnd"/>
    </w:p>
    <w:p w14:paraId="0D888902" w14:textId="695CEF01" w:rsidR="00D942F5" w:rsidRDefault="00322F45" w:rsidP="004B1BAC">
      <w:pPr>
        <w:pStyle w:val="Prrafodelista"/>
        <w:numPr>
          <w:ilvl w:val="0"/>
          <w:numId w:val="7"/>
        </w:numPr>
      </w:pPr>
      <w:r>
        <w:t xml:space="preserve">En la zona de contenido, </w:t>
      </w:r>
      <w:r w:rsidRPr="003C6CC5">
        <w:rPr>
          <w:b/>
          <w:bCs/>
        </w:rPr>
        <w:t>se muestran inconsistencias</w:t>
      </w:r>
      <w:r>
        <w:t xml:space="preserve">, </w:t>
      </w:r>
      <w:r w:rsidRPr="003C6CC5">
        <w:rPr>
          <w:b/>
          <w:bCs/>
        </w:rPr>
        <w:t xml:space="preserve">dejando espacios en blanco innecesarios </w:t>
      </w:r>
      <w:r>
        <w:t xml:space="preserve">que hacen que el usuario pierda </w:t>
      </w:r>
      <w:r w:rsidR="004A1DE2">
        <w:t>el foco de atención en lo que realmente le interesa:</w:t>
      </w:r>
    </w:p>
    <w:p w14:paraId="1FA30599" w14:textId="77777777" w:rsidR="008569A2" w:rsidRDefault="001B61B3" w:rsidP="008569A2">
      <w:pPr>
        <w:keepNext/>
      </w:pPr>
      <w:r w:rsidRPr="001B61B3">
        <w:rPr>
          <w:noProof/>
        </w:rPr>
        <w:lastRenderedPageBreak/>
        <w:drawing>
          <wp:inline distT="0" distB="0" distL="0" distR="0" wp14:anchorId="6D2EBB26" wp14:editId="1C4D1D0B">
            <wp:extent cx="5400040" cy="3606800"/>
            <wp:effectExtent l="0" t="0" r="0" b="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42A5" w14:textId="2A3C4A8D" w:rsidR="004A1DE2" w:rsidRPr="001B5A4E" w:rsidRDefault="008569A2" w:rsidP="008569A2">
      <w:pPr>
        <w:pStyle w:val="Descripcin"/>
        <w:jc w:val="center"/>
      </w:pPr>
      <w:bookmarkStart w:id="17" w:name="_Toc117981074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 w:rsidR="00B423DA">
        <w:rPr>
          <w:noProof/>
        </w:rPr>
        <w:t>3</w:t>
      </w:r>
      <w:r w:rsidR="0009130C">
        <w:rPr>
          <w:noProof/>
        </w:rPr>
        <w:fldChar w:fldCharType="end"/>
      </w:r>
      <w:r>
        <w:t>: Espacios en blanco que no aportan nada (1)</w:t>
      </w:r>
      <w:bookmarkEnd w:id="17"/>
    </w:p>
    <w:p w14:paraId="6F2D5BCB" w14:textId="77777777" w:rsidR="008569A2" w:rsidRDefault="00B37F52" w:rsidP="008569A2">
      <w:pPr>
        <w:keepNext/>
      </w:pPr>
      <w:r w:rsidRPr="00B37F52">
        <w:rPr>
          <w:noProof/>
        </w:rPr>
        <w:drawing>
          <wp:inline distT="0" distB="0" distL="0" distR="0" wp14:anchorId="15E03851" wp14:editId="301A3C1B">
            <wp:extent cx="5400040" cy="4248150"/>
            <wp:effectExtent l="0" t="0" r="0" b="0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C497" w14:textId="763ACB45" w:rsidR="00183A13" w:rsidRDefault="008569A2" w:rsidP="008569A2">
      <w:pPr>
        <w:pStyle w:val="Descripcin"/>
        <w:jc w:val="center"/>
      </w:pPr>
      <w:bookmarkStart w:id="18" w:name="_Toc117981075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 w:rsidR="00B423DA">
        <w:rPr>
          <w:noProof/>
        </w:rPr>
        <w:t>4</w:t>
      </w:r>
      <w:r w:rsidR="0009130C">
        <w:rPr>
          <w:noProof/>
        </w:rPr>
        <w:fldChar w:fldCharType="end"/>
      </w:r>
      <w:r>
        <w:t>: Espacios en blanco que no aportan nada (2)</w:t>
      </w:r>
      <w:bookmarkEnd w:id="18"/>
    </w:p>
    <w:p w14:paraId="551640B3" w14:textId="46CBE31C" w:rsidR="00E95077" w:rsidRDefault="00E95077" w:rsidP="00E95077">
      <w:pPr>
        <w:pStyle w:val="Prrafodelista"/>
        <w:numPr>
          <w:ilvl w:val="0"/>
          <w:numId w:val="7"/>
        </w:numPr>
      </w:pPr>
      <w:r w:rsidRPr="0046513C">
        <w:rPr>
          <w:b/>
          <w:bCs/>
        </w:rPr>
        <w:lastRenderedPageBreak/>
        <w:t>Carece de opciones de accesibilidad</w:t>
      </w:r>
      <w:r>
        <w:t xml:space="preserve"> para usuarios con discapacidades.</w:t>
      </w:r>
    </w:p>
    <w:p w14:paraId="224C0B6D" w14:textId="547CD415" w:rsidR="00036621" w:rsidRDefault="006E7977" w:rsidP="00E95077">
      <w:pPr>
        <w:pStyle w:val="Prrafodelista"/>
        <w:numPr>
          <w:ilvl w:val="0"/>
          <w:numId w:val="7"/>
        </w:numPr>
      </w:pPr>
      <w:r>
        <w:rPr>
          <w:b/>
          <w:bCs/>
        </w:rPr>
        <w:t>Algun</w:t>
      </w:r>
      <w:r w:rsidR="003915B1">
        <w:rPr>
          <w:b/>
          <w:bCs/>
        </w:rPr>
        <w:t>o</w:t>
      </w:r>
      <w:r>
        <w:rPr>
          <w:b/>
          <w:bCs/>
        </w:rPr>
        <w:t xml:space="preserve">s </w:t>
      </w:r>
      <w:r w:rsidR="00961D15">
        <w:rPr>
          <w:b/>
          <w:bCs/>
        </w:rPr>
        <w:t>componentes de las páginas</w:t>
      </w:r>
      <w:r>
        <w:rPr>
          <w:b/>
          <w:bCs/>
        </w:rPr>
        <w:t xml:space="preserve"> </w:t>
      </w:r>
      <w:r w:rsidR="00961D15">
        <w:rPr>
          <w:b/>
          <w:bCs/>
        </w:rPr>
        <w:t>no se visualizan correctamente</w:t>
      </w:r>
      <w:r w:rsidR="00961D15">
        <w:t>:</w:t>
      </w:r>
      <w:r w:rsidR="00B05BCD">
        <w:t xml:space="preserve"> en este caso, se ven las etiquetas HTML</w:t>
      </w:r>
      <w:r w:rsidR="003E11F3">
        <w:t xml:space="preserve"> en lugar de mostrarse el contenido</w:t>
      </w:r>
      <w:r w:rsidR="006A0599">
        <w:t xml:space="preserve"> que se deseó mostrar.</w:t>
      </w:r>
    </w:p>
    <w:p w14:paraId="599ED6F3" w14:textId="77777777" w:rsidR="008569A2" w:rsidRDefault="00B05BCD" w:rsidP="008569A2">
      <w:pPr>
        <w:keepNext/>
      </w:pPr>
      <w:r w:rsidRPr="00B05BCD">
        <w:rPr>
          <w:noProof/>
        </w:rPr>
        <w:drawing>
          <wp:inline distT="0" distB="0" distL="0" distR="0" wp14:anchorId="0D62454C" wp14:editId="705BEE50">
            <wp:extent cx="5400040" cy="4802505"/>
            <wp:effectExtent l="0" t="0" r="0" b="0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3D7D" w14:textId="4E3A7B68" w:rsidR="00961D15" w:rsidRDefault="008569A2" w:rsidP="008569A2">
      <w:pPr>
        <w:pStyle w:val="Descripcin"/>
        <w:jc w:val="center"/>
      </w:pPr>
      <w:bookmarkStart w:id="19" w:name="_Toc117981076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 w:rsidR="00B423DA">
        <w:rPr>
          <w:noProof/>
        </w:rPr>
        <w:t>5</w:t>
      </w:r>
      <w:r w:rsidR="0009130C">
        <w:rPr>
          <w:noProof/>
        </w:rPr>
        <w:fldChar w:fldCharType="end"/>
      </w:r>
      <w:r>
        <w:t>: Etiquetas no procesadas por el navegador por algún extraño motivo</w:t>
      </w:r>
      <w:bookmarkEnd w:id="19"/>
    </w:p>
    <w:p w14:paraId="497C2C89" w14:textId="04EF0813" w:rsidR="003B3D4B" w:rsidRDefault="003B3D4B" w:rsidP="003C6CC5">
      <w:pPr>
        <w:pStyle w:val="Prrafodelista"/>
        <w:numPr>
          <w:ilvl w:val="0"/>
          <w:numId w:val="7"/>
        </w:numPr>
      </w:pPr>
      <w:r>
        <w:t xml:space="preserve">En general, la página web se plantea como un blog, lo que provoca que </w:t>
      </w:r>
      <w:r w:rsidRPr="0046513C">
        <w:rPr>
          <w:b/>
          <w:bCs/>
        </w:rPr>
        <w:t>algunas funcionalidades, páginas u opciones estén bastante ocultas para el usuario</w:t>
      </w:r>
      <w:r>
        <w:t xml:space="preserve">. </w:t>
      </w:r>
      <w:r w:rsidRPr="0046513C">
        <w:rPr>
          <w:b/>
          <w:bCs/>
        </w:rPr>
        <w:t>Ejemplos</w:t>
      </w:r>
      <w:r>
        <w:t>:</w:t>
      </w:r>
    </w:p>
    <w:p w14:paraId="07E7619C" w14:textId="38525463" w:rsidR="003C6CC5" w:rsidRDefault="003D1078" w:rsidP="003B3D4B">
      <w:pPr>
        <w:pStyle w:val="Prrafodelista"/>
        <w:numPr>
          <w:ilvl w:val="1"/>
          <w:numId w:val="7"/>
        </w:numPr>
      </w:pPr>
      <w:r>
        <w:t>El acceso a la plataforma de educación a distancia</w:t>
      </w:r>
      <w:r w:rsidR="00F75411">
        <w:t xml:space="preserve"> no se encuentra</w:t>
      </w:r>
      <w:r w:rsidR="008F2AA7">
        <w:t xml:space="preserve"> fácilmente disponible</w:t>
      </w:r>
      <w:r w:rsidR="00E95077">
        <w:t xml:space="preserve"> al no estar integrado en la propia página</w:t>
      </w:r>
      <w:r w:rsidR="008F2AA7">
        <w:t xml:space="preserve">. Hay que </w:t>
      </w:r>
      <w:r w:rsidR="008B6078">
        <w:t xml:space="preserve">desplegar el menú Oferta Educativa &gt; </w:t>
      </w:r>
      <w:r w:rsidR="002517D4">
        <w:t>Enseñanza a Distancia, y una vez dentro de la página, viene</w:t>
      </w:r>
      <w:r w:rsidR="0058012E">
        <w:t xml:space="preserve"> el enlace a la plataforma:</w:t>
      </w:r>
    </w:p>
    <w:p w14:paraId="2A93C069" w14:textId="77777777" w:rsidR="008569A2" w:rsidRDefault="00AA1414" w:rsidP="008569A2">
      <w:pPr>
        <w:keepNext/>
      </w:pPr>
      <w:r w:rsidRPr="00AA1414">
        <w:rPr>
          <w:noProof/>
        </w:rPr>
        <w:lastRenderedPageBreak/>
        <w:drawing>
          <wp:inline distT="0" distB="0" distL="0" distR="0" wp14:anchorId="4B3563AC" wp14:editId="01C3C296">
            <wp:extent cx="5400040" cy="4248150"/>
            <wp:effectExtent l="0" t="0" r="0" b="0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013" w14:textId="5299940F" w:rsidR="00AA1414" w:rsidRDefault="008569A2" w:rsidP="008569A2">
      <w:pPr>
        <w:pStyle w:val="Descripcin"/>
        <w:jc w:val="center"/>
      </w:pPr>
      <w:bookmarkStart w:id="20" w:name="_Toc117981077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 w:rsidR="00B423DA">
        <w:rPr>
          <w:noProof/>
        </w:rPr>
        <w:t>6</w:t>
      </w:r>
      <w:r w:rsidR="0009130C">
        <w:rPr>
          <w:noProof/>
        </w:rPr>
        <w:fldChar w:fldCharType="end"/>
      </w:r>
      <w:r>
        <w:t xml:space="preserve">: Acceso a la plataforma </w:t>
      </w:r>
      <w:proofErr w:type="spellStart"/>
      <w:r>
        <w:t>EaD</w:t>
      </w:r>
      <w:proofErr w:type="spellEnd"/>
      <w:r>
        <w:t xml:space="preserve"> algo "escondido"</w:t>
      </w:r>
      <w:bookmarkEnd w:id="20"/>
    </w:p>
    <w:p w14:paraId="0E06586F" w14:textId="78784652" w:rsidR="00573FC5" w:rsidRDefault="00573FC5" w:rsidP="00B31E64">
      <w:pPr>
        <w:ind w:left="708"/>
      </w:pPr>
      <w:r w:rsidRPr="004F380F">
        <w:rPr>
          <w:b/>
          <w:bCs/>
        </w:rPr>
        <w:t>Mejora propuesta</w:t>
      </w:r>
      <w:r>
        <w:t>: integrar un botón “Iniciar sesión” en la esquina superior derecha</w:t>
      </w:r>
      <w:r w:rsidR="00F64919">
        <w:t xml:space="preserve"> podría facilitar el acceso a la plataforma</w:t>
      </w:r>
      <w:r w:rsidR="002D3749">
        <w:t>, al desplegarse un</w:t>
      </w:r>
      <w:r w:rsidR="002A4C7C">
        <w:t xml:space="preserve"> botón más de navegación exclusivo para estudiantes que les permitiese acceder, sin rodeos, a la plataforma.</w:t>
      </w:r>
    </w:p>
    <w:p w14:paraId="2452BF1A" w14:textId="44F00A89" w:rsidR="004F380F" w:rsidRDefault="004F380F" w:rsidP="003B3D4B">
      <w:pPr>
        <w:pStyle w:val="Prrafodelista"/>
        <w:numPr>
          <w:ilvl w:val="1"/>
          <w:numId w:val="8"/>
        </w:numPr>
      </w:pPr>
      <w:r>
        <w:t>El registro de los alumnos</w:t>
      </w:r>
      <w:r w:rsidR="007A1240">
        <w:t xml:space="preserve"> en la plataforma de educación a distancia, no es inmediato</w:t>
      </w:r>
      <w:r w:rsidR="00BC7ACD">
        <w:t>. E</w:t>
      </w:r>
      <w:r w:rsidR="007A1240">
        <w:t xml:space="preserve">s necesario entrar en una página web adicional </w:t>
      </w:r>
      <w:r w:rsidR="00BC7ACD">
        <w:t>(</w:t>
      </w:r>
      <w:hyperlink r:id="rId36" w:anchor="/home" w:history="1">
        <w:r w:rsidR="006A6679" w:rsidRPr="007537C7">
          <w:rPr>
            <w:rStyle w:val="Hipervnculo"/>
          </w:rPr>
          <w:t>https://ares.murciaeduca.es/nre/#/home</w:t>
        </w:r>
      </w:hyperlink>
      <w:r w:rsidR="00BC7ACD">
        <w:t xml:space="preserve">) </w:t>
      </w:r>
      <w:r w:rsidR="007A1240">
        <w:t xml:space="preserve">que no está </w:t>
      </w:r>
      <w:r w:rsidR="00C2071F">
        <w:t xml:space="preserve">fácilmente </w:t>
      </w:r>
      <w:r w:rsidR="007A1240">
        <w:t>disponible desde</w:t>
      </w:r>
      <w:r w:rsidR="00AD1415">
        <w:t xml:space="preserve"> la página web del centro</w:t>
      </w:r>
      <w:r w:rsidR="00C2071F">
        <w:t>, al estar en una entrada de blog.</w:t>
      </w:r>
    </w:p>
    <w:p w14:paraId="332D7D4E" w14:textId="3D99DE33" w:rsidR="00C2071F" w:rsidRDefault="00B31E64" w:rsidP="00B31E64">
      <w:pPr>
        <w:ind w:left="708"/>
      </w:pPr>
      <w:r>
        <w:rPr>
          <w:b/>
          <w:bCs/>
        </w:rPr>
        <w:t>Mejora</w:t>
      </w:r>
      <w:r w:rsidRPr="00B31E64">
        <w:rPr>
          <w:b/>
          <w:bCs/>
        </w:rPr>
        <w:t xml:space="preserve"> propuesta</w:t>
      </w:r>
      <w:r>
        <w:t xml:space="preserve">: </w:t>
      </w:r>
      <w:r w:rsidR="00DB7DB8" w:rsidRPr="00B31E64">
        <w:t>Se</w:t>
      </w:r>
      <w:r w:rsidR="00DB7DB8">
        <w:t xml:space="preserve"> puede ver como</w:t>
      </w:r>
      <w:r w:rsidR="001A1A08">
        <w:t xml:space="preserve"> el planteamiento de página web como blog</w:t>
      </w:r>
      <w:r w:rsidR="00DB7DB8">
        <w:t xml:space="preserve"> lastra la experiencia del usuario.</w:t>
      </w:r>
      <w:r w:rsidR="001A1A08">
        <w:t xml:space="preserve"> </w:t>
      </w:r>
      <w:r w:rsidR="00DB7DB8">
        <w:t>M</w:t>
      </w:r>
      <w:r w:rsidR="002351D7">
        <w:t>ezclar</w:t>
      </w:r>
      <w:r w:rsidR="00DB7DB8">
        <w:t xml:space="preserve"> </w:t>
      </w:r>
      <w:r w:rsidR="002351D7">
        <w:t xml:space="preserve">las </w:t>
      </w:r>
      <w:r w:rsidR="00DB7DB8">
        <w:t>páginas con las entradas del blog</w:t>
      </w:r>
      <w:r w:rsidR="003675A9">
        <w:t xml:space="preserve"> </w:t>
      </w:r>
      <w:r w:rsidR="002351D7">
        <w:t>sin hacer una distinción clara de qué son páginas normales y qué son entradas del blog, es</w:t>
      </w:r>
      <w:r w:rsidR="00ED469E">
        <w:t xml:space="preserve"> problemático, incluso a</w:t>
      </w:r>
      <w:r w:rsidR="00495368">
        <w:t xml:space="preserve">l momento </w:t>
      </w:r>
      <w:r w:rsidR="00ED469E">
        <w:t>de realizar</w:t>
      </w:r>
      <w:r w:rsidR="006A2152">
        <w:t xml:space="preserve"> futuras</w:t>
      </w:r>
      <w:r w:rsidR="00ED469E">
        <w:t xml:space="preserve"> mejoras de usabilidad.</w:t>
      </w:r>
      <w:r w:rsidR="00B93774">
        <w:t xml:space="preserve"> </w:t>
      </w:r>
      <w:r w:rsidR="00FA2A5B">
        <w:t xml:space="preserve">Carece de sentido </w:t>
      </w:r>
      <w:proofErr w:type="spellStart"/>
      <w:r w:rsidR="00B93774">
        <w:t>sentido</w:t>
      </w:r>
      <w:proofErr w:type="spellEnd"/>
      <w:r w:rsidR="00B93774">
        <w:t xml:space="preserve"> que dentro de las entradas de</w:t>
      </w:r>
      <w:r w:rsidR="001B2727">
        <w:t xml:space="preserve"> la parte blog </w:t>
      </w:r>
      <w:r w:rsidR="00FA2A5B">
        <w:t>aparezcan</w:t>
      </w:r>
      <w:r w:rsidR="001B2727">
        <w:t xml:space="preserve"> mezcladas noticias con </w:t>
      </w:r>
      <w:proofErr w:type="spellStart"/>
      <w:r w:rsidR="00C6252D">
        <w:t>FAQs</w:t>
      </w:r>
      <w:proofErr w:type="spellEnd"/>
      <w:r w:rsidR="00C6252D">
        <w:t xml:space="preserve"> tan importantes como la de la creación de la cuenta con NRE (cosa que debería ir incluida en el proceso</w:t>
      </w:r>
      <w:r w:rsidR="00167D55">
        <w:t xml:space="preserve"> de matriculación y admisión</w:t>
      </w:r>
      <w:r w:rsidR="00205B61">
        <w:t>, ya que los alumnos no saben que tienen que hacerlo hasta que no empieza el curso, la primera tutoría, que suele ser una semana después de que empieza el curso).</w:t>
      </w:r>
    </w:p>
    <w:p w14:paraId="3234B0F8" w14:textId="2AE51975" w:rsidR="00150C26" w:rsidRDefault="00150C26" w:rsidP="00150C26">
      <w:pPr>
        <w:pStyle w:val="Prrafodelista"/>
        <w:numPr>
          <w:ilvl w:val="0"/>
          <w:numId w:val="7"/>
        </w:numPr>
      </w:pPr>
      <w:r w:rsidRPr="00B005AA">
        <w:rPr>
          <w:b/>
          <w:bCs/>
        </w:rPr>
        <w:t>La plataforma de educación a distancia tiene un diseño moderno</w:t>
      </w:r>
      <w:r w:rsidR="00A95563">
        <w:rPr>
          <w:b/>
          <w:bCs/>
        </w:rPr>
        <w:t xml:space="preserve"> (más que el anterior)</w:t>
      </w:r>
      <w:r w:rsidRPr="00B005AA">
        <w:rPr>
          <w:b/>
          <w:bCs/>
        </w:rPr>
        <w:t>, pero con una usabilidad muy</w:t>
      </w:r>
      <w:r w:rsidR="00455407" w:rsidRPr="00B005AA">
        <w:rPr>
          <w:b/>
          <w:bCs/>
        </w:rPr>
        <w:t xml:space="preserve"> mermada por su bajo rendimiento</w:t>
      </w:r>
      <w:r w:rsidR="00194437" w:rsidRPr="00B005AA">
        <w:rPr>
          <w:b/>
          <w:bCs/>
        </w:rPr>
        <w:t xml:space="preserve"> y sus </w:t>
      </w:r>
      <w:r w:rsidR="00194437" w:rsidRPr="00B005AA">
        <w:rPr>
          <w:b/>
          <w:bCs/>
        </w:rPr>
        <w:lastRenderedPageBreak/>
        <w:t>caídas</w:t>
      </w:r>
      <w:r w:rsidR="00D1165F">
        <w:t>.</w:t>
      </w:r>
      <w:r w:rsidR="006C4B97">
        <w:t xml:space="preserve"> En las herramientas de depuración del navegador, podemos comprobar </w:t>
      </w:r>
      <w:r w:rsidR="00BE6445">
        <w:t>cómo</w:t>
      </w:r>
      <w:r w:rsidR="006C4B97">
        <w:t xml:space="preserve">, tan solo </w:t>
      </w:r>
      <w:r w:rsidR="005B42BE">
        <w:t xml:space="preserve">para </w:t>
      </w:r>
      <w:r w:rsidR="006C4B97">
        <w:t xml:space="preserve">cargar la página de inicio (una vez </w:t>
      </w:r>
      <w:r w:rsidR="00050ECF">
        <w:t>identificados con nuestro usuario y contraseña</w:t>
      </w:r>
      <w:r w:rsidR="006C4B97">
        <w:t>), tarda hasta 6 segundos</w:t>
      </w:r>
      <w:r w:rsidR="005B42BE">
        <w:t xml:space="preserve">, con una conexión </w:t>
      </w:r>
      <w:r w:rsidR="00846112">
        <w:t xml:space="preserve">a Internet </w:t>
      </w:r>
      <w:r w:rsidR="005B42BE">
        <w:t>de 1 Gbps de fibra óptica simétrica</w:t>
      </w:r>
      <w:r w:rsidR="00604AFC">
        <w:t xml:space="preserve"> (con caché habilitada)</w:t>
      </w:r>
      <w:r w:rsidR="006C4B97">
        <w:t>:</w:t>
      </w:r>
    </w:p>
    <w:p w14:paraId="5CF2FB15" w14:textId="77777777" w:rsidR="00050ECF" w:rsidRDefault="00BC1DCF" w:rsidP="00050EC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7" behindDoc="0" locked="0" layoutInCell="1" allowOverlap="1" wp14:anchorId="72E6C74A" wp14:editId="71823FB8">
                <wp:simplePos x="0" y="0"/>
                <wp:positionH relativeFrom="column">
                  <wp:posOffset>1620203</wp:posOffset>
                </wp:positionH>
                <wp:positionV relativeFrom="paragraph">
                  <wp:posOffset>4811078</wp:posOffset>
                </wp:positionV>
                <wp:extent cx="500062" cy="185737"/>
                <wp:effectExtent l="0" t="0" r="14605" b="2413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" cy="1857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17FD6" id="Rectángulo 48" o:spid="_x0000_s1026" style="position:absolute;margin-left:127.6pt;margin-top:378.85pt;width:39.35pt;height:14.6pt;z-index:251661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" filled="f" strokecolor="red" strokeweight="1pt"/>
            </w:pict>
          </mc:Fallback>
        </mc:AlternateContent>
      </w:r>
      <w:r w:rsidR="00F5552D">
        <w:rPr>
          <w:noProof/>
        </w:rPr>
        <mc:AlternateContent>
          <mc:Choice Requires="wps">
            <w:drawing>
              <wp:anchor distT="0" distB="0" distL="114300" distR="114300" simplePos="0" relativeHeight="251659269" behindDoc="0" locked="0" layoutInCell="1" allowOverlap="1" wp14:anchorId="15BC5DF4" wp14:editId="495B4683">
                <wp:simplePos x="0" y="0"/>
                <wp:positionH relativeFrom="column">
                  <wp:posOffset>5082540</wp:posOffset>
                </wp:positionH>
                <wp:positionV relativeFrom="paragraph">
                  <wp:posOffset>3853814</wp:posOffset>
                </wp:positionV>
                <wp:extent cx="318453" cy="485775"/>
                <wp:effectExtent l="0" t="0" r="24765" b="2857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53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EE4AA" id="Rectángulo 47" o:spid="_x0000_s1026" style="position:absolute;margin-left:400.2pt;margin-top:303.45pt;width:25.1pt;height:38.25pt;z-index:2516592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" filled="f" strokecolor="red" strokeweight="1pt"/>
            </w:pict>
          </mc:Fallback>
        </mc:AlternateContent>
      </w:r>
      <w:r w:rsidR="006C4B97">
        <w:rPr>
          <w:noProof/>
        </w:rPr>
        <w:drawing>
          <wp:inline distT="0" distB="0" distL="0" distR="0" wp14:anchorId="2D67548D" wp14:editId="4C54C985">
            <wp:extent cx="5400040" cy="5003800"/>
            <wp:effectExtent l="0" t="0" r="0" b="6350"/>
            <wp:docPr id="46" name="Imagen 4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D7B2" w14:textId="797E2974" w:rsidR="006C4B97" w:rsidRDefault="00050ECF" w:rsidP="00050ECF">
      <w:pPr>
        <w:pStyle w:val="Descripcin"/>
        <w:jc w:val="center"/>
      </w:pPr>
      <w:bookmarkStart w:id="21" w:name="_Toc117981078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 w:rsidR="00B423DA">
        <w:rPr>
          <w:noProof/>
        </w:rPr>
        <w:t>7</w:t>
      </w:r>
      <w:r w:rsidR="0009130C">
        <w:rPr>
          <w:noProof/>
        </w:rPr>
        <w:fldChar w:fldCharType="end"/>
      </w:r>
      <w:r>
        <w:t xml:space="preserve">: Tiempo de carga de la plataforma </w:t>
      </w:r>
      <w:proofErr w:type="spellStart"/>
      <w:r>
        <w:t>EaD</w:t>
      </w:r>
      <w:proofErr w:type="spellEnd"/>
      <w:r>
        <w:t xml:space="preserve"> con caché</w:t>
      </w:r>
      <w:bookmarkEnd w:id="21"/>
    </w:p>
    <w:p w14:paraId="3E2B2254" w14:textId="638E279F" w:rsidR="00D27C25" w:rsidRDefault="00D27C25" w:rsidP="00101266">
      <w:pPr>
        <w:ind w:left="708"/>
      </w:pPr>
      <w:r>
        <w:t>Con</w:t>
      </w:r>
      <w:r w:rsidR="00846112">
        <w:t xml:space="preserve"> la</w:t>
      </w:r>
      <w:r>
        <w:t xml:space="preserve"> caché deshabilitada, el tiempo de carga se dispara hasta casi los 7 segundos:</w:t>
      </w:r>
    </w:p>
    <w:p w14:paraId="791451A2" w14:textId="77777777" w:rsidR="00050ECF" w:rsidRDefault="00B005AA" w:rsidP="00050EC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13" behindDoc="0" locked="0" layoutInCell="1" allowOverlap="1" wp14:anchorId="1418CDFA" wp14:editId="09E69C3E">
                <wp:simplePos x="0" y="0"/>
                <wp:positionH relativeFrom="column">
                  <wp:posOffset>4715192</wp:posOffset>
                </wp:positionH>
                <wp:positionV relativeFrom="paragraph">
                  <wp:posOffset>3866515</wp:posOffset>
                </wp:positionV>
                <wp:extent cx="318453" cy="485775"/>
                <wp:effectExtent l="0" t="0" r="24765" b="2857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53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3EB50" id="Rectángulo 51" o:spid="_x0000_s1026" style="position:absolute;margin-left:371.25pt;margin-top:304.45pt;width:25.1pt;height:38.25pt;z-index:2516654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5" behindDoc="0" locked="0" layoutInCell="1" allowOverlap="1" wp14:anchorId="1D144CFA" wp14:editId="1A0FB380">
                <wp:simplePos x="0" y="0"/>
                <wp:positionH relativeFrom="column">
                  <wp:posOffset>1619885</wp:posOffset>
                </wp:positionH>
                <wp:positionV relativeFrom="paragraph">
                  <wp:posOffset>4808538</wp:posOffset>
                </wp:positionV>
                <wp:extent cx="500062" cy="185737"/>
                <wp:effectExtent l="0" t="0" r="14605" b="2413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062" cy="1857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5269B" id="Rectángulo 50" o:spid="_x0000_s1026" style="position:absolute;margin-left:127.55pt;margin-top:378.65pt;width:39.35pt;height:14.6pt;z-index:251663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" filled="f" strokecolor="red" strokeweight="1pt"/>
            </w:pict>
          </mc:Fallback>
        </mc:AlternateContent>
      </w:r>
      <w:r w:rsidR="00D27C25">
        <w:rPr>
          <w:noProof/>
        </w:rPr>
        <w:drawing>
          <wp:inline distT="0" distB="0" distL="0" distR="0" wp14:anchorId="3A844D9B" wp14:editId="488D2591">
            <wp:extent cx="5400040" cy="5003800"/>
            <wp:effectExtent l="0" t="0" r="0" b="635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9C85" w14:textId="1E64F4D2" w:rsidR="00D27C25" w:rsidRDefault="00050ECF" w:rsidP="00050ECF">
      <w:pPr>
        <w:pStyle w:val="Descripcin"/>
        <w:jc w:val="center"/>
      </w:pPr>
      <w:bookmarkStart w:id="22" w:name="_Toc117981079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 w:rsidR="00B423DA">
        <w:rPr>
          <w:noProof/>
        </w:rPr>
        <w:t>8</w:t>
      </w:r>
      <w:r w:rsidR="0009130C">
        <w:rPr>
          <w:noProof/>
        </w:rPr>
        <w:fldChar w:fldCharType="end"/>
      </w:r>
      <w:r>
        <w:t xml:space="preserve">: Tiempo de carga de la plataforma </w:t>
      </w:r>
      <w:proofErr w:type="spellStart"/>
      <w:r>
        <w:t>EaD</w:t>
      </w:r>
      <w:proofErr w:type="spellEnd"/>
      <w:r>
        <w:t xml:space="preserve"> sin caché</w:t>
      </w:r>
      <w:bookmarkEnd w:id="22"/>
    </w:p>
    <w:p w14:paraId="5206E4AD" w14:textId="69E970D3" w:rsidR="006C4B97" w:rsidRDefault="00846112" w:rsidP="00101266">
      <w:pPr>
        <w:ind w:left="708"/>
      </w:pPr>
      <w:r>
        <w:t>Esto,</w:t>
      </w:r>
      <w:r w:rsidR="006C4B97">
        <w:t xml:space="preserve"> para una aplicación web</w:t>
      </w:r>
      <w:r w:rsidR="000C2C62">
        <w:t xml:space="preserve"> de este estilo en </w:t>
      </w:r>
      <w:r>
        <w:t>el año</w:t>
      </w:r>
      <w:r w:rsidR="000C2C62">
        <w:t xml:space="preserve"> 2022</w:t>
      </w:r>
      <w:r>
        <w:t>, a punto de entrar en el 2023</w:t>
      </w:r>
      <w:r w:rsidR="000C2C62">
        <w:t xml:space="preserve">, </w:t>
      </w:r>
      <w:r w:rsidR="00BC7199">
        <w:t>dista de ser una experiencia de usuario agradable. Si cada vez que un estudiante pincha</w:t>
      </w:r>
      <w:r w:rsidR="00AF1642">
        <w:t>ra</w:t>
      </w:r>
      <w:r w:rsidR="00BC7199">
        <w:t xml:space="preserve"> en</w:t>
      </w:r>
      <w:r w:rsidR="00C050DD">
        <w:t xml:space="preserve"> un enlace de los resultados de una búsqueda de Google</w:t>
      </w:r>
      <w:r w:rsidR="004B590F">
        <w:t xml:space="preserve"> (solo para ver si encuentra lo que busca en dicha página)</w:t>
      </w:r>
      <w:r w:rsidR="00C050DD">
        <w:t xml:space="preserve">, tardase ese tiempo en cargar la página web, </w:t>
      </w:r>
      <w:r w:rsidR="00885357">
        <w:t>es</w:t>
      </w:r>
      <w:r w:rsidR="005D7B5B">
        <w:t xml:space="preserve"> muy</w:t>
      </w:r>
      <w:r w:rsidR="00241A2D">
        <w:t xml:space="preserve"> probable que aún se </w:t>
      </w:r>
      <w:r w:rsidR="00885357">
        <w:t>utilizaran</w:t>
      </w:r>
      <w:r w:rsidR="00241A2D">
        <w:t xml:space="preserve"> las enciclopedias en papel para buscar cualquier cosa.</w:t>
      </w:r>
    </w:p>
    <w:p w14:paraId="49BFDA5F" w14:textId="6E1EA33B" w:rsidR="00AF1642" w:rsidRDefault="00AF1642" w:rsidP="00101266">
      <w:pPr>
        <w:ind w:left="708"/>
      </w:pPr>
      <w:r>
        <w:t xml:space="preserve">Por tanto, </w:t>
      </w:r>
      <w:r w:rsidR="002F4A5E">
        <w:t xml:space="preserve">en una aplicación web que tiene como objetivo ser el centro de </w:t>
      </w:r>
      <w:r w:rsidR="00BB6FF3">
        <w:t>todos los estudios online</w:t>
      </w:r>
      <w:r w:rsidR="002F4A5E">
        <w:t>, es aún más relevante y grave que</w:t>
      </w:r>
      <w:r>
        <w:t xml:space="preserve"> </w:t>
      </w:r>
      <w:r w:rsidR="002F4A5E">
        <w:t>tarde</w:t>
      </w:r>
      <w:r>
        <w:t xml:space="preserve"> esa cantidad tan grande de tiempo para una plataforma de educación</w:t>
      </w:r>
      <w:r w:rsidR="00B005AA">
        <w:t xml:space="preserve"> a distancia</w:t>
      </w:r>
      <w:r>
        <w:t>.</w:t>
      </w:r>
    </w:p>
    <w:p w14:paraId="77AE7E31" w14:textId="77777777" w:rsidR="00755F8B" w:rsidRDefault="00AA2222" w:rsidP="00AA2222">
      <w:pPr>
        <w:pStyle w:val="Prrafodelista"/>
        <w:numPr>
          <w:ilvl w:val="0"/>
          <w:numId w:val="7"/>
        </w:numPr>
      </w:pPr>
      <w:r w:rsidRPr="00050ECF">
        <w:rPr>
          <w:b/>
          <w:bCs/>
        </w:rPr>
        <w:t xml:space="preserve">La plataforma, a pesar de tener un diseño </w:t>
      </w:r>
      <w:r w:rsidR="001E2488" w:rsidRPr="00050ECF">
        <w:rPr>
          <w:b/>
          <w:bCs/>
        </w:rPr>
        <w:t>moderno, su interfaz no es la mejor</w:t>
      </w:r>
      <w:r w:rsidR="001E2488">
        <w:t>:</w:t>
      </w:r>
      <w:r w:rsidR="006B7582">
        <w:t xml:space="preserve"> tenemos arriba un elemento de navegación llamado “</w:t>
      </w:r>
      <w:r w:rsidR="006B7582" w:rsidRPr="00050ECF">
        <w:rPr>
          <w:b/>
          <w:bCs/>
        </w:rPr>
        <w:t>Cursos</w:t>
      </w:r>
      <w:r w:rsidR="006B7582">
        <w:t>”, que en lugar de llevarnos</w:t>
      </w:r>
      <w:r w:rsidR="00496235">
        <w:t xml:space="preserve"> a los cursos en los que estamos matriculados, </w:t>
      </w:r>
      <w:r w:rsidR="00496235" w:rsidRPr="00050ECF">
        <w:rPr>
          <w:b/>
          <w:bCs/>
        </w:rPr>
        <w:t>nos lleva a una lista de cursos de todos los centros de la Región de Murcia, tanto para estudiantes como profesores</w:t>
      </w:r>
      <w:r w:rsidR="00496235">
        <w:t>. Esto</w:t>
      </w:r>
      <w:r w:rsidR="00187A68">
        <w:t xml:space="preserve"> es confuso para el usuario, ya que no sabrá que para acceder a</w:t>
      </w:r>
      <w:r w:rsidR="0071193A">
        <w:t xml:space="preserve"> los</w:t>
      </w:r>
      <w:r w:rsidR="00187A68">
        <w:t xml:space="preserve"> cursos</w:t>
      </w:r>
      <w:r w:rsidR="0071193A">
        <w:t xml:space="preserve"> en los que está matriculado</w:t>
      </w:r>
      <w:r w:rsidR="00187A68">
        <w:t>, tiene que desplegar el menú de la izquierda</w:t>
      </w:r>
      <w:r w:rsidR="00755F8B">
        <w:t>.</w:t>
      </w:r>
    </w:p>
    <w:p w14:paraId="06176C24" w14:textId="77777777" w:rsidR="00050ECF" w:rsidRDefault="00050ECF" w:rsidP="00050ECF">
      <w:pPr>
        <w:keepNext/>
      </w:pPr>
      <w:r w:rsidRPr="003E7F6D">
        <w:rPr>
          <w:noProof/>
        </w:rPr>
        <w:lastRenderedPageBreak/>
        <w:drawing>
          <wp:inline distT="0" distB="0" distL="0" distR="0" wp14:anchorId="6266D431" wp14:editId="4E874C56">
            <wp:extent cx="5400040" cy="5003800"/>
            <wp:effectExtent l="0" t="0" r="0" b="6350"/>
            <wp:docPr id="53" name="Imagen 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50C0" w14:textId="06D941FE" w:rsidR="00050ECF" w:rsidRDefault="00050ECF" w:rsidP="00B423DA">
      <w:pPr>
        <w:pStyle w:val="Descripcin"/>
        <w:jc w:val="center"/>
      </w:pPr>
      <w:bookmarkStart w:id="23" w:name="_Toc117981080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 w:rsidR="00B423DA">
        <w:rPr>
          <w:noProof/>
        </w:rPr>
        <w:t>9</w:t>
      </w:r>
      <w:r w:rsidR="0009130C">
        <w:rPr>
          <w:noProof/>
        </w:rPr>
        <w:fldChar w:fldCharType="end"/>
      </w:r>
      <w:r>
        <w:t xml:space="preserve">: Página de cursos de la plataforma </w:t>
      </w:r>
      <w:proofErr w:type="spellStart"/>
      <w:r>
        <w:t>EaD</w:t>
      </w:r>
      <w:bookmarkEnd w:id="23"/>
      <w:proofErr w:type="spellEnd"/>
    </w:p>
    <w:p w14:paraId="4AE07EDE" w14:textId="742173EE" w:rsidR="00AA2222" w:rsidRDefault="00755F8B" w:rsidP="00AA2222">
      <w:pPr>
        <w:pStyle w:val="Prrafodelista"/>
        <w:numPr>
          <w:ilvl w:val="0"/>
          <w:numId w:val="7"/>
        </w:numPr>
      </w:pPr>
      <w:r w:rsidRPr="00C003ED">
        <w:rPr>
          <w:b/>
          <w:bCs/>
        </w:rPr>
        <w:t>Dicho menú de la izquierda</w:t>
      </w:r>
      <w:r w:rsidR="002A0225" w:rsidRPr="00C003ED">
        <w:rPr>
          <w:b/>
          <w:bCs/>
        </w:rPr>
        <w:t>,</w:t>
      </w:r>
      <w:r w:rsidR="00B30DDB" w:rsidRPr="00C003ED">
        <w:rPr>
          <w:b/>
          <w:bCs/>
        </w:rPr>
        <w:t xml:space="preserve"> a priori</w:t>
      </w:r>
      <w:r w:rsidR="00B30DDB">
        <w:t>, al estar en una esquina, en concreto en la superior izquierda</w:t>
      </w:r>
      <w:r w:rsidR="009478BF">
        <w:t>, y de color oscuro, contrastando con el blanco del resto de la página</w:t>
      </w:r>
      <w:r w:rsidR="00B30DDB">
        <w:t xml:space="preserve">, </w:t>
      </w:r>
      <w:r w:rsidR="00B30DDB" w:rsidRPr="00C003ED">
        <w:rPr>
          <w:b/>
          <w:bCs/>
        </w:rPr>
        <w:t>no</w:t>
      </w:r>
      <w:r w:rsidR="00292BF2" w:rsidRPr="00C003ED">
        <w:rPr>
          <w:b/>
          <w:bCs/>
        </w:rPr>
        <w:t xml:space="preserve"> parece indicar que eso </w:t>
      </w:r>
      <w:r w:rsidR="00C003ED">
        <w:rPr>
          <w:b/>
          <w:bCs/>
        </w:rPr>
        <w:t>sea</w:t>
      </w:r>
      <w:r w:rsidR="00292BF2" w:rsidRPr="00C003ED">
        <w:rPr>
          <w:b/>
          <w:bCs/>
        </w:rPr>
        <w:t xml:space="preserve"> un desplegable</w:t>
      </w:r>
      <w:r w:rsidR="00292BF2">
        <w:t>, ya que normalmente el patrón que se suele ver en este tipo de elementos es que se suelen posicionar en el lado derecho de las páginas web</w:t>
      </w:r>
      <w:r w:rsidR="00143451">
        <w:t>, o al menos, a la derecha del logotipo de la empresa (en este caso, el logotipo de la plataforma)</w:t>
      </w:r>
      <w:r w:rsidR="00CA0AD3">
        <w:t>, y no suelen ocupar todo el lateral</w:t>
      </w:r>
      <w:r w:rsidR="00187A68">
        <w:t>.</w:t>
      </w:r>
    </w:p>
    <w:p w14:paraId="24FBB9C1" w14:textId="77777777" w:rsidR="00233FB1" w:rsidRDefault="00AA06E2" w:rsidP="00AA06E2">
      <w:pPr>
        <w:pStyle w:val="Prrafodelista"/>
        <w:numPr>
          <w:ilvl w:val="1"/>
          <w:numId w:val="7"/>
        </w:numPr>
      </w:pPr>
      <w:r>
        <w:t>Una solución podría ser, cambiar de color de fondo esa barra lateral izquierda que contiene el desplegable</w:t>
      </w:r>
      <w:r w:rsidR="00097FB0">
        <w:t>, incluso desplazar el encabezado de la página hacia la izquierda, y poner dicho panel lateral justo debajo</w:t>
      </w:r>
      <w:r w:rsidR="00233FB1">
        <w:t>.</w:t>
      </w:r>
    </w:p>
    <w:p w14:paraId="049CCE70" w14:textId="390267EC" w:rsidR="00AA06E2" w:rsidRDefault="00233FB1" w:rsidP="00AA06E2">
      <w:pPr>
        <w:pStyle w:val="Prrafodelista"/>
        <w:numPr>
          <w:ilvl w:val="1"/>
          <w:numId w:val="7"/>
        </w:numPr>
      </w:pPr>
      <w:r>
        <w:t xml:space="preserve">Otra solución, podría ser volver a un diseño más conservador, poniendo como elementos de navegación, una pestaña Mis Cursos, en la que poder tener acceso a los cursos en los que estamos matriculados. </w:t>
      </w:r>
    </w:p>
    <w:p w14:paraId="3E0BAFC3" w14:textId="28CFFDDD" w:rsidR="00187A68" w:rsidRDefault="00187A68" w:rsidP="00187A68"/>
    <w:p w14:paraId="4C70A081" w14:textId="77777777" w:rsidR="00B423DA" w:rsidRDefault="00C57156" w:rsidP="00B423DA">
      <w:pPr>
        <w:keepNext/>
      </w:pPr>
      <w:r w:rsidRPr="00C57156">
        <w:rPr>
          <w:noProof/>
        </w:rPr>
        <w:lastRenderedPageBreak/>
        <w:drawing>
          <wp:inline distT="0" distB="0" distL="0" distR="0" wp14:anchorId="79B5F468" wp14:editId="2E5CD507">
            <wp:extent cx="5400040" cy="5003800"/>
            <wp:effectExtent l="0" t="0" r="0" b="6350"/>
            <wp:docPr id="54" name="Imagen 5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9186" w14:textId="517D2D15" w:rsidR="00C57156" w:rsidRDefault="00B423DA" w:rsidP="00B423DA">
      <w:pPr>
        <w:pStyle w:val="Descripcin"/>
        <w:jc w:val="center"/>
      </w:pPr>
      <w:bookmarkStart w:id="24" w:name="_Toc117981081"/>
      <w:r>
        <w:t xml:space="preserve">Ilustración </w:t>
      </w:r>
      <w:r w:rsidR="0009130C">
        <w:fldChar w:fldCharType="begin"/>
      </w:r>
      <w:r w:rsidR="0009130C">
        <w:instrText xml:space="preserve"> SEQ Ilustración \* ARABIC </w:instrText>
      </w:r>
      <w:r w:rsidR="0009130C">
        <w:fldChar w:fldCharType="separate"/>
      </w:r>
      <w:r>
        <w:rPr>
          <w:noProof/>
        </w:rPr>
        <w:t>10</w:t>
      </w:r>
      <w:r w:rsidR="0009130C">
        <w:rPr>
          <w:noProof/>
        </w:rPr>
        <w:fldChar w:fldCharType="end"/>
      </w:r>
      <w:r>
        <w:t>: Menú de los cursos en panel izquierdo "se ve raro"</w:t>
      </w:r>
      <w:bookmarkEnd w:id="24"/>
    </w:p>
    <w:p w14:paraId="34968B28" w14:textId="2715EB89" w:rsidR="00961095" w:rsidRDefault="00961095" w:rsidP="00961095">
      <w:pPr>
        <w:pStyle w:val="Ttulo3"/>
      </w:pPr>
      <w:bookmarkStart w:id="25" w:name="_Toc117981070"/>
      <w:r>
        <w:t>4.1.1.- Conclusiones sobre el estado actual de la página web.</w:t>
      </w:r>
      <w:bookmarkEnd w:id="25"/>
    </w:p>
    <w:p w14:paraId="06565041" w14:textId="4F7D266E" w:rsidR="002061B0" w:rsidRDefault="00C3302D" w:rsidP="00FA2A5B">
      <w:pPr>
        <w:pStyle w:val="Prrafodelista"/>
        <w:numPr>
          <w:ilvl w:val="0"/>
          <w:numId w:val="7"/>
        </w:numPr>
      </w:pPr>
      <w:r w:rsidRPr="00EE7D8C">
        <w:rPr>
          <w:b/>
          <w:bCs/>
        </w:rPr>
        <w:t>Necesita un rediseño absoluto de toda la página</w:t>
      </w:r>
      <w:r w:rsidR="00EE7D8C">
        <w:t xml:space="preserve"> </w:t>
      </w:r>
      <w:r w:rsidR="00EE7D8C">
        <w:rPr>
          <w:b/>
          <w:bCs/>
        </w:rPr>
        <w:t>web</w:t>
      </w:r>
      <w:r>
        <w:t>, desde su estructura, pasando por su contenido</w:t>
      </w:r>
      <w:r w:rsidR="002A5CFF">
        <w:t>, mal organizado,</w:t>
      </w:r>
      <w:r>
        <w:t xml:space="preserve"> desactualizado</w:t>
      </w:r>
      <w:r w:rsidR="002A5CFF">
        <w:t xml:space="preserve"> y a veces, incluso confuso.</w:t>
      </w:r>
      <w:r w:rsidR="006A2152">
        <w:t xml:space="preserve"> No basta con hacer </w:t>
      </w:r>
      <w:r w:rsidR="00317F17">
        <w:t xml:space="preserve">mejoras simples, es necesario </w:t>
      </w:r>
      <w:r w:rsidR="00C03CD7">
        <w:t>un planteamiento y un enfoque diferente en todo el diseño.</w:t>
      </w:r>
    </w:p>
    <w:p w14:paraId="381069C3" w14:textId="1A1735FE" w:rsidR="00FF2850" w:rsidRDefault="002061B0" w:rsidP="00533EB4">
      <w:pPr>
        <w:pStyle w:val="Prrafodelista"/>
        <w:numPr>
          <w:ilvl w:val="0"/>
          <w:numId w:val="7"/>
        </w:numPr>
      </w:pPr>
      <w:r w:rsidRPr="00EE7D8C">
        <w:rPr>
          <w:b/>
          <w:bCs/>
        </w:rPr>
        <w:t>Veo necesario</w:t>
      </w:r>
      <w:r w:rsidR="001F5AB8" w:rsidRPr="00EE7D8C">
        <w:rPr>
          <w:b/>
          <w:bCs/>
        </w:rPr>
        <w:t xml:space="preserve"> unificar la plataforma y la página web en una única aplicación web</w:t>
      </w:r>
      <w:r w:rsidR="001F5AB8">
        <w:t xml:space="preserve">, tal como se ha intentado introducir en la nota de prensa que </w:t>
      </w:r>
      <w:r w:rsidR="009B7354">
        <w:t>he hecho en el ejercicio 1 de la tarea.</w:t>
      </w:r>
      <w:r w:rsidR="00FB2C5E">
        <w:t xml:space="preserve"> El registro y acceso a la plataforma están extremadamente “escondidos” como para que un usuario promedio, sin que le digan cómo hacerlo, pueda acometer estas tareas por su cuenta.</w:t>
      </w:r>
      <w:r w:rsidR="00FF2850">
        <w:br w:type="page"/>
      </w:r>
    </w:p>
    <w:p w14:paraId="68B61F40" w14:textId="77777777" w:rsidR="00FF2850" w:rsidRDefault="00FF2850" w:rsidP="00FF2850">
      <w:pPr>
        <w:pStyle w:val="Ttulo1"/>
      </w:pPr>
      <w:bookmarkStart w:id="26" w:name="_Toc117981071"/>
      <w:r>
        <w:lastRenderedPageBreak/>
        <w:t>Bibliografía.</w:t>
      </w:r>
      <w:bookmarkEnd w:id="26"/>
    </w:p>
    <w:p w14:paraId="2DD9CA0B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2E0EFB87" w14:textId="6FB34AC9" w:rsidR="00220B6C" w:rsidRDefault="00D874D7" w:rsidP="007003D9">
      <w:pPr>
        <w:pStyle w:val="Prrafodelista"/>
        <w:numPr>
          <w:ilvl w:val="0"/>
          <w:numId w:val="1"/>
        </w:numPr>
      </w:pPr>
      <w:hyperlink r:id="rId41" w:anchor="tabs-tree-start" w:history="1">
        <w:r w:rsidR="00220B6C" w:rsidRPr="000F4030">
          <w:rPr>
            <w:rStyle w:val="Hipervnculo"/>
          </w:rPr>
          <w:t>Apuntes y recursos de la plataforma de Educación a Distancia de la Región de Murcia</w:t>
        </w:r>
      </w:hyperlink>
      <w:r w:rsidR="00220B6C">
        <w:t>.</w:t>
      </w:r>
    </w:p>
    <w:p w14:paraId="16781FE6" w14:textId="5471D541" w:rsidR="00FF2850" w:rsidRDefault="00D874D7" w:rsidP="007003D9">
      <w:pPr>
        <w:pStyle w:val="Prrafodelista"/>
        <w:numPr>
          <w:ilvl w:val="0"/>
          <w:numId w:val="1"/>
        </w:numPr>
      </w:pPr>
      <w:hyperlink r:id="rId42" w:history="1">
        <w:r w:rsidR="00623F60">
          <w:rPr>
            <w:rStyle w:val="Hipervnculo"/>
          </w:rPr>
          <w:t xml:space="preserve">Generador de nombres aleatorios de personas 2021 | </w:t>
        </w:r>
        <w:proofErr w:type="spellStart"/>
        <w:r w:rsidR="00623F60">
          <w:rPr>
            <w:rStyle w:val="Hipervnculo"/>
          </w:rPr>
          <w:t>GeneradorDeNombres.online</w:t>
        </w:r>
        <w:proofErr w:type="spellEnd"/>
      </w:hyperlink>
    </w:p>
    <w:p w14:paraId="02A9F70D" w14:textId="059C3F55" w:rsidR="00623F60" w:rsidRPr="00FF2850" w:rsidRDefault="00D874D7" w:rsidP="007003D9">
      <w:pPr>
        <w:pStyle w:val="Prrafodelista"/>
        <w:numPr>
          <w:ilvl w:val="0"/>
          <w:numId w:val="1"/>
        </w:numPr>
      </w:pPr>
      <w:hyperlink r:id="rId43" w:history="1">
        <w:proofErr w:type="spellStart"/>
        <w:r w:rsidR="0066474D">
          <w:rPr>
            <w:rStyle w:val="Hipervnculo"/>
          </w:rPr>
          <w:t>This</w:t>
        </w:r>
        <w:proofErr w:type="spellEnd"/>
        <w:r w:rsidR="0066474D">
          <w:rPr>
            <w:rStyle w:val="Hipervnculo"/>
          </w:rPr>
          <w:t xml:space="preserve"> </w:t>
        </w:r>
        <w:proofErr w:type="spellStart"/>
        <w:r w:rsidR="0066474D">
          <w:rPr>
            <w:rStyle w:val="Hipervnculo"/>
          </w:rPr>
          <w:t>Person</w:t>
        </w:r>
        <w:proofErr w:type="spellEnd"/>
        <w:r w:rsidR="0066474D">
          <w:rPr>
            <w:rStyle w:val="Hipervnculo"/>
          </w:rPr>
          <w:t xml:space="preserve"> </w:t>
        </w:r>
        <w:proofErr w:type="spellStart"/>
        <w:r w:rsidR="0066474D">
          <w:rPr>
            <w:rStyle w:val="Hipervnculo"/>
          </w:rPr>
          <w:t>Does</w:t>
        </w:r>
        <w:proofErr w:type="spellEnd"/>
        <w:r w:rsidR="0066474D">
          <w:rPr>
            <w:rStyle w:val="Hipervnculo"/>
          </w:rPr>
          <w:t xml:space="preserve"> </w:t>
        </w:r>
        <w:proofErr w:type="spellStart"/>
        <w:r w:rsidR="0066474D">
          <w:rPr>
            <w:rStyle w:val="Hipervnculo"/>
          </w:rPr>
          <w:t>Not</w:t>
        </w:r>
        <w:proofErr w:type="spellEnd"/>
        <w:r w:rsidR="0066474D">
          <w:rPr>
            <w:rStyle w:val="Hipervnculo"/>
          </w:rPr>
          <w:t xml:space="preserve"> </w:t>
        </w:r>
        <w:proofErr w:type="spellStart"/>
        <w:r w:rsidR="0066474D">
          <w:rPr>
            <w:rStyle w:val="Hipervnculo"/>
          </w:rPr>
          <w:t>Exist</w:t>
        </w:r>
        <w:proofErr w:type="spellEnd"/>
      </w:hyperlink>
    </w:p>
    <w:sectPr w:rsidR="00623F60" w:rsidRPr="00FF2850" w:rsidSect="003422C2">
      <w:headerReference w:type="default" r:id="rId44"/>
      <w:footerReference w:type="default" r:id="rId45"/>
      <w:pgSz w:w="11906" w:h="16838"/>
      <w:pgMar w:top="1417" w:right="1701" w:bottom="1417" w:left="1701" w:header="708" w:footer="708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97674" w14:textId="77777777" w:rsidR="00922074" w:rsidRDefault="00922074" w:rsidP="00D05700">
      <w:pPr>
        <w:spacing w:after="0" w:line="240" w:lineRule="auto"/>
      </w:pPr>
      <w:r>
        <w:separator/>
      </w:r>
    </w:p>
  </w:endnote>
  <w:endnote w:type="continuationSeparator" w:id="0">
    <w:p w14:paraId="544A9BA7" w14:textId="77777777" w:rsidR="00922074" w:rsidRDefault="00922074" w:rsidP="00D05700">
      <w:pPr>
        <w:spacing w:after="0" w:line="240" w:lineRule="auto"/>
      </w:pPr>
      <w:r>
        <w:continuationSeparator/>
      </w:r>
    </w:p>
  </w:endnote>
  <w:endnote w:type="continuationNotice" w:id="1">
    <w:p w14:paraId="7DBB3031" w14:textId="77777777" w:rsidR="00513AED" w:rsidRDefault="00513AE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5BEFCDE9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3094CA51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57225A52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19BB407C" w14:textId="77777777" w:rsidR="00E37E28" w:rsidRDefault="00E37E2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BC4C48" w14:paraId="727A48A8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278082027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CEA8B16" w14:textId="77777777" w:rsidR="00BC4C48" w:rsidRDefault="00BC4C4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3CE6849D" w14:textId="77777777" w:rsidR="00BC4C48" w:rsidRDefault="00BC4C4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58425C20" w14:textId="77777777" w:rsidR="00BC4C48" w:rsidRDefault="00BC4C4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426FE6" w14:textId="77777777" w:rsidR="00922074" w:rsidRDefault="00922074" w:rsidP="00D05700">
      <w:pPr>
        <w:spacing w:after="0" w:line="240" w:lineRule="auto"/>
      </w:pPr>
      <w:r>
        <w:separator/>
      </w:r>
    </w:p>
  </w:footnote>
  <w:footnote w:type="continuationSeparator" w:id="0">
    <w:p w14:paraId="1980A124" w14:textId="77777777" w:rsidR="00922074" w:rsidRDefault="00922074" w:rsidP="00D05700">
      <w:pPr>
        <w:spacing w:after="0" w:line="240" w:lineRule="auto"/>
      </w:pPr>
      <w:r>
        <w:continuationSeparator/>
      </w:r>
    </w:p>
  </w:footnote>
  <w:footnote w:type="continuationNotice" w:id="1">
    <w:p w14:paraId="3CF7D08F" w14:textId="77777777" w:rsidR="00513AED" w:rsidRDefault="00513AE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0"/>
      <w:gridCol w:w="4214"/>
    </w:tblGrid>
    <w:tr w:rsidR="00D05700" w14:paraId="36DF64EF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B537EC2" w14:textId="1BAA70B6" w:rsidR="00D05700" w:rsidRDefault="0010054E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Diseño de Interfaces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2-10-23T00:00:00Z">
            <w:dateFormat w:val="d-M-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1D3289DB" w14:textId="5CFD653F" w:rsidR="00D05700" w:rsidRDefault="006D7A40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23-10-2022</w:t>
              </w:r>
            </w:p>
          </w:tc>
        </w:sdtContent>
      </w:sdt>
    </w:tr>
    <w:tr w:rsidR="00D05700" w14:paraId="6BD02E91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332FFE84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5343D1B0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2C976484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0EADC" w14:textId="77777777" w:rsidR="00243517" w:rsidRDefault="00243517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0"/>
      <w:gridCol w:w="4214"/>
    </w:tblGrid>
    <w:tr w:rsidR="00BC4C48" w14:paraId="395F7394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1570229439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600366B" w14:textId="77777777" w:rsidR="00BC4C48" w:rsidRDefault="00BC4C48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Diseño de Interfaces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376280388"/>
          <w:dataBinding w:prefixMappings="xmlns:ns0='http://schemas.microsoft.com/office/2006/coverPageProps' " w:xpath="/ns0:CoverPageProperties[1]/ns0:PublishDate[1]" w:storeItemID="{55AF091B-3C7A-41E3-B477-F2FDAA23CFDA}"/>
          <w:date w:fullDate="2022-10-23T00:00:00Z">
            <w:dateFormat w:val="d-M-yyyy"/>
            <w:lid w:val="es-E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613495B0" w14:textId="77777777" w:rsidR="00BC4C48" w:rsidRDefault="00BC4C48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23-10-2022</w:t>
              </w:r>
            </w:p>
          </w:tc>
        </w:sdtContent>
      </w:sdt>
    </w:tr>
    <w:tr w:rsidR="00BC4C48" w14:paraId="5DA62C9A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1DE1CB29" w14:textId="77777777" w:rsidR="00BC4C48" w:rsidRDefault="00BC4C48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7A3BA7ED" w14:textId="77777777" w:rsidR="00BC4C48" w:rsidRDefault="00BC4C48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B09F360" w14:textId="77777777" w:rsidR="00BC4C48" w:rsidRDefault="00BC4C48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C7A18" w14:textId="77777777" w:rsidR="00833D76" w:rsidRDefault="00833D76">
    <w:pPr>
      <w:pStyle w:val="Encabezad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90"/>
      <w:gridCol w:w="4214"/>
    </w:tblGrid>
    <w:tr w:rsidR="00BC4C48" w14:paraId="70AD21D7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-155045448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48004A0" w14:textId="77777777" w:rsidR="00BC4C48" w:rsidRDefault="00BC4C48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Diseño de Interfaces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887302539"/>
          <w:dataBinding w:prefixMappings="xmlns:ns0='http://schemas.microsoft.com/office/2006/coverPageProps' " w:xpath="/ns0:CoverPageProperties[1]/ns0:PublishDate[1]" w:storeItemID="{55AF091B-3C7A-41E3-B477-F2FDAA23CFDA}"/>
          <w:date w:fullDate="2022-10-23T00:00:00Z">
            <w:dateFormat w:val="d-M-yyyy"/>
            <w:lid w:val="es-E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3E3E220D" w14:textId="77777777" w:rsidR="00BC4C48" w:rsidRDefault="00BC4C48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23-10-2022</w:t>
              </w:r>
            </w:p>
          </w:tc>
        </w:sdtContent>
      </w:sdt>
    </w:tr>
    <w:tr w:rsidR="00BC4C48" w14:paraId="089A9F83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3CF81C22" w14:textId="77777777" w:rsidR="00BC4C48" w:rsidRDefault="00BC4C48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155C14E7" w14:textId="77777777" w:rsidR="00BC4C48" w:rsidRDefault="00BC4C48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2EE623E8" w14:textId="77777777" w:rsidR="00BC4C48" w:rsidRDefault="00BC4C4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82442"/>
    <w:multiLevelType w:val="hybridMultilevel"/>
    <w:tmpl w:val="5664B1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18308D"/>
    <w:multiLevelType w:val="hybridMultilevel"/>
    <w:tmpl w:val="2A6E499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44F58CD"/>
    <w:multiLevelType w:val="hybridMultilevel"/>
    <w:tmpl w:val="007E5BC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7F53F6E"/>
    <w:multiLevelType w:val="hybridMultilevel"/>
    <w:tmpl w:val="2606097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AAE4911"/>
    <w:multiLevelType w:val="hybridMultilevel"/>
    <w:tmpl w:val="B770B8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EA5C8C"/>
    <w:multiLevelType w:val="hybridMultilevel"/>
    <w:tmpl w:val="7AB6F4E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FA97227"/>
    <w:multiLevelType w:val="hybridMultilevel"/>
    <w:tmpl w:val="32DEDB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AA1B23"/>
    <w:multiLevelType w:val="hybridMultilevel"/>
    <w:tmpl w:val="7B38B9C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32776373">
    <w:abstractNumId w:val="6"/>
  </w:num>
  <w:num w:numId="2" w16cid:durableId="920912745">
    <w:abstractNumId w:val="2"/>
  </w:num>
  <w:num w:numId="3" w16cid:durableId="593630142">
    <w:abstractNumId w:val="3"/>
  </w:num>
  <w:num w:numId="4" w16cid:durableId="1017196013">
    <w:abstractNumId w:val="5"/>
  </w:num>
  <w:num w:numId="5" w16cid:durableId="2064254588">
    <w:abstractNumId w:val="7"/>
  </w:num>
  <w:num w:numId="6" w16cid:durableId="1330476903">
    <w:abstractNumId w:val="1"/>
  </w:num>
  <w:num w:numId="7" w16cid:durableId="1101100006">
    <w:abstractNumId w:val="4"/>
  </w:num>
  <w:num w:numId="8" w16cid:durableId="14982247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C44"/>
    <w:rsid w:val="00000AF3"/>
    <w:rsid w:val="00004A4C"/>
    <w:rsid w:val="00010D13"/>
    <w:rsid w:val="000124EA"/>
    <w:rsid w:val="000136A4"/>
    <w:rsid w:val="00015A09"/>
    <w:rsid w:val="00023145"/>
    <w:rsid w:val="00035FDA"/>
    <w:rsid w:val="00036621"/>
    <w:rsid w:val="00050ECF"/>
    <w:rsid w:val="0005103C"/>
    <w:rsid w:val="0006190E"/>
    <w:rsid w:val="0007592C"/>
    <w:rsid w:val="0008640F"/>
    <w:rsid w:val="0009130C"/>
    <w:rsid w:val="00096C1C"/>
    <w:rsid w:val="00097FB0"/>
    <w:rsid w:val="000A0A62"/>
    <w:rsid w:val="000A6EA3"/>
    <w:rsid w:val="000A7624"/>
    <w:rsid w:val="000B2943"/>
    <w:rsid w:val="000C2C62"/>
    <w:rsid w:val="000D283A"/>
    <w:rsid w:val="000D4E9A"/>
    <w:rsid w:val="000D6130"/>
    <w:rsid w:val="000D6FB7"/>
    <w:rsid w:val="000E2049"/>
    <w:rsid w:val="000E220F"/>
    <w:rsid w:val="000F4030"/>
    <w:rsid w:val="0010054E"/>
    <w:rsid w:val="00101266"/>
    <w:rsid w:val="001014A1"/>
    <w:rsid w:val="001020BF"/>
    <w:rsid w:val="00102FD0"/>
    <w:rsid w:val="001037F6"/>
    <w:rsid w:val="001066D2"/>
    <w:rsid w:val="00107AE1"/>
    <w:rsid w:val="00107B1D"/>
    <w:rsid w:val="0011352A"/>
    <w:rsid w:val="00116A68"/>
    <w:rsid w:val="0012319B"/>
    <w:rsid w:val="00136B61"/>
    <w:rsid w:val="0013750E"/>
    <w:rsid w:val="00142997"/>
    <w:rsid w:val="00143451"/>
    <w:rsid w:val="00150C26"/>
    <w:rsid w:val="00161BE5"/>
    <w:rsid w:val="00164557"/>
    <w:rsid w:val="00167D55"/>
    <w:rsid w:val="00183A13"/>
    <w:rsid w:val="001842D3"/>
    <w:rsid w:val="00187A68"/>
    <w:rsid w:val="00194437"/>
    <w:rsid w:val="001A08EC"/>
    <w:rsid w:val="001A1A08"/>
    <w:rsid w:val="001A344F"/>
    <w:rsid w:val="001A416C"/>
    <w:rsid w:val="001A6D7B"/>
    <w:rsid w:val="001A71A8"/>
    <w:rsid w:val="001A766D"/>
    <w:rsid w:val="001B09B2"/>
    <w:rsid w:val="001B2727"/>
    <w:rsid w:val="001B4C4E"/>
    <w:rsid w:val="001B5A4E"/>
    <w:rsid w:val="001B61B3"/>
    <w:rsid w:val="001B628D"/>
    <w:rsid w:val="001C53E4"/>
    <w:rsid w:val="001D042C"/>
    <w:rsid w:val="001E0CEB"/>
    <w:rsid w:val="001E2488"/>
    <w:rsid w:val="001E417C"/>
    <w:rsid w:val="001E6A0F"/>
    <w:rsid w:val="001F0974"/>
    <w:rsid w:val="001F111D"/>
    <w:rsid w:val="001F5AB8"/>
    <w:rsid w:val="00200E08"/>
    <w:rsid w:val="00205B61"/>
    <w:rsid w:val="002061B0"/>
    <w:rsid w:val="0021232A"/>
    <w:rsid w:val="00212999"/>
    <w:rsid w:val="002133F8"/>
    <w:rsid w:val="00215943"/>
    <w:rsid w:val="00220B6C"/>
    <w:rsid w:val="00224731"/>
    <w:rsid w:val="00233C6A"/>
    <w:rsid w:val="00233FB1"/>
    <w:rsid w:val="002351D7"/>
    <w:rsid w:val="00235E90"/>
    <w:rsid w:val="002375DE"/>
    <w:rsid w:val="00241A2D"/>
    <w:rsid w:val="00243517"/>
    <w:rsid w:val="00246EA3"/>
    <w:rsid w:val="002517D4"/>
    <w:rsid w:val="00255865"/>
    <w:rsid w:val="00255E3F"/>
    <w:rsid w:val="00276C88"/>
    <w:rsid w:val="002837B1"/>
    <w:rsid w:val="00283B23"/>
    <w:rsid w:val="00292BF2"/>
    <w:rsid w:val="00297BAD"/>
    <w:rsid w:val="002A0225"/>
    <w:rsid w:val="002A4C7C"/>
    <w:rsid w:val="002A5CFF"/>
    <w:rsid w:val="002B302F"/>
    <w:rsid w:val="002D265F"/>
    <w:rsid w:val="002D3749"/>
    <w:rsid w:val="002D456C"/>
    <w:rsid w:val="002D6619"/>
    <w:rsid w:val="002D7059"/>
    <w:rsid w:val="002D7FE3"/>
    <w:rsid w:val="002E539C"/>
    <w:rsid w:val="002F217F"/>
    <w:rsid w:val="002F4A5E"/>
    <w:rsid w:val="002F5114"/>
    <w:rsid w:val="003107B6"/>
    <w:rsid w:val="00317F17"/>
    <w:rsid w:val="00322F45"/>
    <w:rsid w:val="0033236F"/>
    <w:rsid w:val="0033622E"/>
    <w:rsid w:val="00337369"/>
    <w:rsid w:val="003422C2"/>
    <w:rsid w:val="00342B0A"/>
    <w:rsid w:val="00346627"/>
    <w:rsid w:val="003507F0"/>
    <w:rsid w:val="0035179A"/>
    <w:rsid w:val="00353D43"/>
    <w:rsid w:val="003675A9"/>
    <w:rsid w:val="003741C0"/>
    <w:rsid w:val="00375A41"/>
    <w:rsid w:val="00377C3C"/>
    <w:rsid w:val="00380BA4"/>
    <w:rsid w:val="003915B1"/>
    <w:rsid w:val="003A3B3F"/>
    <w:rsid w:val="003A6369"/>
    <w:rsid w:val="003A645A"/>
    <w:rsid w:val="003B0752"/>
    <w:rsid w:val="003B3D4B"/>
    <w:rsid w:val="003B77E8"/>
    <w:rsid w:val="003B78F4"/>
    <w:rsid w:val="003C1303"/>
    <w:rsid w:val="003C481F"/>
    <w:rsid w:val="003C54E0"/>
    <w:rsid w:val="003C6CC5"/>
    <w:rsid w:val="003D1078"/>
    <w:rsid w:val="003D2705"/>
    <w:rsid w:val="003D7937"/>
    <w:rsid w:val="003E07D6"/>
    <w:rsid w:val="003E11F3"/>
    <w:rsid w:val="003E7F6D"/>
    <w:rsid w:val="003F6F33"/>
    <w:rsid w:val="004001A3"/>
    <w:rsid w:val="004038EF"/>
    <w:rsid w:val="00414F93"/>
    <w:rsid w:val="0041742A"/>
    <w:rsid w:val="00427E9C"/>
    <w:rsid w:val="004301CD"/>
    <w:rsid w:val="00434B8D"/>
    <w:rsid w:val="00437BC3"/>
    <w:rsid w:val="00451EA3"/>
    <w:rsid w:val="00453292"/>
    <w:rsid w:val="00455407"/>
    <w:rsid w:val="00460589"/>
    <w:rsid w:val="0046513C"/>
    <w:rsid w:val="00466464"/>
    <w:rsid w:val="00473814"/>
    <w:rsid w:val="00484FDE"/>
    <w:rsid w:val="0048594D"/>
    <w:rsid w:val="004860A6"/>
    <w:rsid w:val="00487EE8"/>
    <w:rsid w:val="004908F2"/>
    <w:rsid w:val="00492E72"/>
    <w:rsid w:val="00493A80"/>
    <w:rsid w:val="00495368"/>
    <w:rsid w:val="00496235"/>
    <w:rsid w:val="004A1751"/>
    <w:rsid w:val="004A1DE2"/>
    <w:rsid w:val="004A3246"/>
    <w:rsid w:val="004A7159"/>
    <w:rsid w:val="004B00A9"/>
    <w:rsid w:val="004B1BAC"/>
    <w:rsid w:val="004B590F"/>
    <w:rsid w:val="004C18EC"/>
    <w:rsid w:val="004D0500"/>
    <w:rsid w:val="004D0E37"/>
    <w:rsid w:val="004F19FB"/>
    <w:rsid w:val="004F380F"/>
    <w:rsid w:val="004F466D"/>
    <w:rsid w:val="004F785E"/>
    <w:rsid w:val="005016D3"/>
    <w:rsid w:val="00503DFD"/>
    <w:rsid w:val="00507175"/>
    <w:rsid w:val="0050772A"/>
    <w:rsid w:val="00507AFB"/>
    <w:rsid w:val="00512286"/>
    <w:rsid w:val="00513AED"/>
    <w:rsid w:val="00521957"/>
    <w:rsid w:val="00533EB4"/>
    <w:rsid w:val="00543F59"/>
    <w:rsid w:val="005477D6"/>
    <w:rsid w:val="00553962"/>
    <w:rsid w:val="00557E21"/>
    <w:rsid w:val="00562C90"/>
    <w:rsid w:val="00563763"/>
    <w:rsid w:val="00572C15"/>
    <w:rsid w:val="00573FC5"/>
    <w:rsid w:val="00580103"/>
    <w:rsid w:val="0058012E"/>
    <w:rsid w:val="00592E88"/>
    <w:rsid w:val="005970AF"/>
    <w:rsid w:val="005A270A"/>
    <w:rsid w:val="005A3D76"/>
    <w:rsid w:val="005B1797"/>
    <w:rsid w:val="005B42BE"/>
    <w:rsid w:val="005B4521"/>
    <w:rsid w:val="005B4D7D"/>
    <w:rsid w:val="005B5277"/>
    <w:rsid w:val="005C0081"/>
    <w:rsid w:val="005C0A8A"/>
    <w:rsid w:val="005C1B17"/>
    <w:rsid w:val="005C75E7"/>
    <w:rsid w:val="005D2069"/>
    <w:rsid w:val="005D4A80"/>
    <w:rsid w:val="005D5D32"/>
    <w:rsid w:val="005D7B5B"/>
    <w:rsid w:val="005D7B8A"/>
    <w:rsid w:val="005E1064"/>
    <w:rsid w:val="005E56C6"/>
    <w:rsid w:val="005E6E3B"/>
    <w:rsid w:val="005E7189"/>
    <w:rsid w:val="005E7343"/>
    <w:rsid w:val="005F1E6C"/>
    <w:rsid w:val="005F210E"/>
    <w:rsid w:val="00604AFC"/>
    <w:rsid w:val="0061232D"/>
    <w:rsid w:val="00612FD4"/>
    <w:rsid w:val="006218B4"/>
    <w:rsid w:val="00622474"/>
    <w:rsid w:val="00623F60"/>
    <w:rsid w:val="00625314"/>
    <w:rsid w:val="006426F1"/>
    <w:rsid w:val="0066474D"/>
    <w:rsid w:val="006647AD"/>
    <w:rsid w:val="00672714"/>
    <w:rsid w:val="0069134B"/>
    <w:rsid w:val="00695A6A"/>
    <w:rsid w:val="00696C46"/>
    <w:rsid w:val="006A0599"/>
    <w:rsid w:val="006A2152"/>
    <w:rsid w:val="006A2801"/>
    <w:rsid w:val="006A6679"/>
    <w:rsid w:val="006B333A"/>
    <w:rsid w:val="006B7582"/>
    <w:rsid w:val="006C0E8D"/>
    <w:rsid w:val="006C4B97"/>
    <w:rsid w:val="006C4F55"/>
    <w:rsid w:val="006D74B0"/>
    <w:rsid w:val="006D7A40"/>
    <w:rsid w:val="006E5322"/>
    <w:rsid w:val="006E7977"/>
    <w:rsid w:val="006F50C1"/>
    <w:rsid w:val="006F6A44"/>
    <w:rsid w:val="006F751F"/>
    <w:rsid w:val="007003D9"/>
    <w:rsid w:val="007115FC"/>
    <w:rsid w:val="0071193A"/>
    <w:rsid w:val="007159F3"/>
    <w:rsid w:val="00716381"/>
    <w:rsid w:val="00721ACA"/>
    <w:rsid w:val="0072681B"/>
    <w:rsid w:val="00727D13"/>
    <w:rsid w:val="00731AFE"/>
    <w:rsid w:val="007363E2"/>
    <w:rsid w:val="00742C5F"/>
    <w:rsid w:val="00751C2C"/>
    <w:rsid w:val="00755F8B"/>
    <w:rsid w:val="00762849"/>
    <w:rsid w:val="00762BC5"/>
    <w:rsid w:val="00764A98"/>
    <w:rsid w:val="00767885"/>
    <w:rsid w:val="0078000B"/>
    <w:rsid w:val="007813D8"/>
    <w:rsid w:val="007848F2"/>
    <w:rsid w:val="00785ECF"/>
    <w:rsid w:val="007861A2"/>
    <w:rsid w:val="007976E0"/>
    <w:rsid w:val="007A0993"/>
    <w:rsid w:val="007A1240"/>
    <w:rsid w:val="007C394E"/>
    <w:rsid w:val="007C6414"/>
    <w:rsid w:val="007D526A"/>
    <w:rsid w:val="007D5740"/>
    <w:rsid w:val="007E1D04"/>
    <w:rsid w:val="007E2C06"/>
    <w:rsid w:val="007E7052"/>
    <w:rsid w:val="007F2971"/>
    <w:rsid w:val="007F2F26"/>
    <w:rsid w:val="00801C44"/>
    <w:rsid w:val="008027B4"/>
    <w:rsid w:val="008052D6"/>
    <w:rsid w:val="00820825"/>
    <w:rsid w:val="008208A0"/>
    <w:rsid w:val="00833D76"/>
    <w:rsid w:val="00842B0F"/>
    <w:rsid w:val="00846112"/>
    <w:rsid w:val="008479EC"/>
    <w:rsid w:val="00847AB5"/>
    <w:rsid w:val="0085125C"/>
    <w:rsid w:val="008542C1"/>
    <w:rsid w:val="00854574"/>
    <w:rsid w:val="008569A2"/>
    <w:rsid w:val="00861D97"/>
    <w:rsid w:val="00871B53"/>
    <w:rsid w:val="00876A9D"/>
    <w:rsid w:val="00881FC7"/>
    <w:rsid w:val="00885357"/>
    <w:rsid w:val="00887FA3"/>
    <w:rsid w:val="00893EE7"/>
    <w:rsid w:val="008951C8"/>
    <w:rsid w:val="00897D94"/>
    <w:rsid w:val="008A2D4C"/>
    <w:rsid w:val="008A7B05"/>
    <w:rsid w:val="008B29BF"/>
    <w:rsid w:val="008B6078"/>
    <w:rsid w:val="008B7705"/>
    <w:rsid w:val="008C0B19"/>
    <w:rsid w:val="008C6CE6"/>
    <w:rsid w:val="008F0DF1"/>
    <w:rsid w:val="008F2AA7"/>
    <w:rsid w:val="008F4325"/>
    <w:rsid w:val="00901931"/>
    <w:rsid w:val="0090538B"/>
    <w:rsid w:val="00912E02"/>
    <w:rsid w:val="00914792"/>
    <w:rsid w:val="00915CE3"/>
    <w:rsid w:val="00922074"/>
    <w:rsid w:val="0093595E"/>
    <w:rsid w:val="00940557"/>
    <w:rsid w:val="00941BD2"/>
    <w:rsid w:val="00945053"/>
    <w:rsid w:val="009469D2"/>
    <w:rsid w:val="009478BF"/>
    <w:rsid w:val="009554EC"/>
    <w:rsid w:val="00961095"/>
    <w:rsid w:val="00961D15"/>
    <w:rsid w:val="0096347E"/>
    <w:rsid w:val="009635EC"/>
    <w:rsid w:val="00971380"/>
    <w:rsid w:val="009717A0"/>
    <w:rsid w:val="00971A1C"/>
    <w:rsid w:val="009742FC"/>
    <w:rsid w:val="009807E4"/>
    <w:rsid w:val="00983892"/>
    <w:rsid w:val="009921F6"/>
    <w:rsid w:val="009A1C51"/>
    <w:rsid w:val="009B0C1C"/>
    <w:rsid w:val="009B2D48"/>
    <w:rsid w:val="009B4305"/>
    <w:rsid w:val="009B4DB2"/>
    <w:rsid w:val="009B5554"/>
    <w:rsid w:val="009B7354"/>
    <w:rsid w:val="009D135A"/>
    <w:rsid w:val="009D2E3E"/>
    <w:rsid w:val="009D362F"/>
    <w:rsid w:val="009D6F13"/>
    <w:rsid w:val="009E2ACA"/>
    <w:rsid w:val="009E414D"/>
    <w:rsid w:val="009E7651"/>
    <w:rsid w:val="009F2F65"/>
    <w:rsid w:val="009F37EC"/>
    <w:rsid w:val="00A17377"/>
    <w:rsid w:val="00A201A4"/>
    <w:rsid w:val="00A20A3A"/>
    <w:rsid w:val="00A22048"/>
    <w:rsid w:val="00A22E13"/>
    <w:rsid w:val="00A24272"/>
    <w:rsid w:val="00A27B83"/>
    <w:rsid w:val="00A30D35"/>
    <w:rsid w:val="00A33860"/>
    <w:rsid w:val="00A372FD"/>
    <w:rsid w:val="00A4019C"/>
    <w:rsid w:val="00A40E72"/>
    <w:rsid w:val="00A43838"/>
    <w:rsid w:val="00A47B2D"/>
    <w:rsid w:val="00A52BDF"/>
    <w:rsid w:val="00A53405"/>
    <w:rsid w:val="00A539FB"/>
    <w:rsid w:val="00A575B2"/>
    <w:rsid w:val="00A605F8"/>
    <w:rsid w:val="00A64B40"/>
    <w:rsid w:val="00A67689"/>
    <w:rsid w:val="00A70454"/>
    <w:rsid w:val="00A70D17"/>
    <w:rsid w:val="00A71A02"/>
    <w:rsid w:val="00A75A31"/>
    <w:rsid w:val="00A77C05"/>
    <w:rsid w:val="00A834A7"/>
    <w:rsid w:val="00A83C2D"/>
    <w:rsid w:val="00A94472"/>
    <w:rsid w:val="00A95563"/>
    <w:rsid w:val="00AA06E2"/>
    <w:rsid w:val="00AA0C23"/>
    <w:rsid w:val="00AA0E2A"/>
    <w:rsid w:val="00AA1414"/>
    <w:rsid w:val="00AA2222"/>
    <w:rsid w:val="00AA292B"/>
    <w:rsid w:val="00AA5B64"/>
    <w:rsid w:val="00AB0B1E"/>
    <w:rsid w:val="00AB14DC"/>
    <w:rsid w:val="00AB7F44"/>
    <w:rsid w:val="00AC01E9"/>
    <w:rsid w:val="00AC0AA1"/>
    <w:rsid w:val="00AD0CEF"/>
    <w:rsid w:val="00AD1415"/>
    <w:rsid w:val="00AE19F4"/>
    <w:rsid w:val="00AE54C7"/>
    <w:rsid w:val="00AF132E"/>
    <w:rsid w:val="00AF1642"/>
    <w:rsid w:val="00AF24B6"/>
    <w:rsid w:val="00AF3072"/>
    <w:rsid w:val="00AF762C"/>
    <w:rsid w:val="00B005AA"/>
    <w:rsid w:val="00B05BCD"/>
    <w:rsid w:val="00B11830"/>
    <w:rsid w:val="00B13898"/>
    <w:rsid w:val="00B15A56"/>
    <w:rsid w:val="00B30DDB"/>
    <w:rsid w:val="00B31E64"/>
    <w:rsid w:val="00B32C8E"/>
    <w:rsid w:val="00B34A5E"/>
    <w:rsid w:val="00B356EC"/>
    <w:rsid w:val="00B35F26"/>
    <w:rsid w:val="00B37F52"/>
    <w:rsid w:val="00B423DA"/>
    <w:rsid w:val="00B501EF"/>
    <w:rsid w:val="00B66BDE"/>
    <w:rsid w:val="00B70039"/>
    <w:rsid w:val="00B71E51"/>
    <w:rsid w:val="00B72D63"/>
    <w:rsid w:val="00B776AD"/>
    <w:rsid w:val="00B83A78"/>
    <w:rsid w:val="00B85F41"/>
    <w:rsid w:val="00B90EB7"/>
    <w:rsid w:val="00B916DF"/>
    <w:rsid w:val="00B93774"/>
    <w:rsid w:val="00BB2DAA"/>
    <w:rsid w:val="00BB6FF3"/>
    <w:rsid w:val="00BC100C"/>
    <w:rsid w:val="00BC1DCF"/>
    <w:rsid w:val="00BC3FCF"/>
    <w:rsid w:val="00BC4C48"/>
    <w:rsid w:val="00BC56E6"/>
    <w:rsid w:val="00BC7199"/>
    <w:rsid w:val="00BC7ACD"/>
    <w:rsid w:val="00BD0442"/>
    <w:rsid w:val="00BE6445"/>
    <w:rsid w:val="00BE657A"/>
    <w:rsid w:val="00BF1A5F"/>
    <w:rsid w:val="00BF3C4C"/>
    <w:rsid w:val="00BF562A"/>
    <w:rsid w:val="00C003ED"/>
    <w:rsid w:val="00C0083F"/>
    <w:rsid w:val="00C03CD7"/>
    <w:rsid w:val="00C050DD"/>
    <w:rsid w:val="00C0579D"/>
    <w:rsid w:val="00C1336B"/>
    <w:rsid w:val="00C17347"/>
    <w:rsid w:val="00C2071F"/>
    <w:rsid w:val="00C224EE"/>
    <w:rsid w:val="00C26408"/>
    <w:rsid w:val="00C3302D"/>
    <w:rsid w:val="00C4070E"/>
    <w:rsid w:val="00C471B8"/>
    <w:rsid w:val="00C50E43"/>
    <w:rsid w:val="00C51354"/>
    <w:rsid w:val="00C51C9F"/>
    <w:rsid w:val="00C57156"/>
    <w:rsid w:val="00C6252D"/>
    <w:rsid w:val="00C73876"/>
    <w:rsid w:val="00C756F0"/>
    <w:rsid w:val="00C77D38"/>
    <w:rsid w:val="00C83110"/>
    <w:rsid w:val="00C85952"/>
    <w:rsid w:val="00C9123C"/>
    <w:rsid w:val="00C92D26"/>
    <w:rsid w:val="00CA0AD3"/>
    <w:rsid w:val="00CA409A"/>
    <w:rsid w:val="00CA75E6"/>
    <w:rsid w:val="00CB75F4"/>
    <w:rsid w:val="00CC1CD6"/>
    <w:rsid w:val="00CC45FE"/>
    <w:rsid w:val="00CC4D59"/>
    <w:rsid w:val="00CD24FB"/>
    <w:rsid w:val="00CD552C"/>
    <w:rsid w:val="00CD5558"/>
    <w:rsid w:val="00CD55AB"/>
    <w:rsid w:val="00CD6085"/>
    <w:rsid w:val="00CE03AE"/>
    <w:rsid w:val="00CE1215"/>
    <w:rsid w:val="00CE159B"/>
    <w:rsid w:val="00CF13FD"/>
    <w:rsid w:val="00CF3BC4"/>
    <w:rsid w:val="00D01B26"/>
    <w:rsid w:val="00D03353"/>
    <w:rsid w:val="00D05700"/>
    <w:rsid w:val="00D101C6"/>
    <w:rsid w:val="00D1165F"/>
    <w:rsid w:val="00D22F6E"/>
    <w:rsid w:val="00D24495"/>
    <w:rsid w:val="00D25C6F"/>
    <w:rsid w:val="00D26A7D"/>
    <w:rsid w:val="00D27C25"/>
    <w:rsid w:val="00D308B5"/>
    <w:rsid w:val="00D312E2"/>
    <w:rsid w:val="00D31C44"/>
    <w:rsid w:val="00D45D87"/>
    <w:rsid w:val="00D4711E"/>
    <w:rsid w:val="00D50E44"/>
    <w:rsid w:val="00D54548"/>
    <w:rsid w:val="00D602C3"/>
    <w:rsid w:val="00D60DE4"/>
    <w:rsid w:val="00D63217"/>
    <w:rsid w:val="00D66A95"/>
    <w:rsid w:val="00D874D7"/>
    <w:rsid w:val="00D924BD"/>
    <w:rsid w:val="00D92EA9"/>
    <w:rsid w:val="00D942F5"/>
    <w:rsid w:val="00D95D9B"/>
    <w:rsid w:val="00D97D8F"/>
    <w:rsid w:val="00DA14FC"/>
    <w:rsid w:val="00DA363F"/>
    <w:rsid w:val="00DB202E"/>
    <w:rsid w:val="00DB47F7"/>
    <w:rsid w:val="00DB7DB8"/>
    <w:rsid w:val="00DD0577"/>
    <w:rsid w:val="00DD0EA7"/>
    <w:rsid w:val="00DD4588"/>
    <w:rsid w:val="00DD5038"/>
    <w:rsid w:val="00DE073E"/>
    <w:rsid w:val="00DE4893"/>
    <w:rsid w:val="00DF1809"/>
    <w:rsid w:val="00E106EB"/>
    <w:rsid w:val="00E1127B"/>
    <w:rsid w:val="00E1212D"/>
    <w:rsid w:val="00E1344F"/>
    <w:rsid w:val="00E1783F"/>
    <w:rsid w:val="00E303FB"/>
    <w:rsid w:val="00E37E28"/>
    <w:rsid w:val="00E43C40"/>
    <w:rsid w:val="00E50770"/>
    <w:rsid w:val="00E52F72"/>
    <w:rsid w:val="00E53E70"/>
    <w:rsid w:val="00E60D2E"/>
    <w:rsid w:val="00E65034"/>
    <w:rsid w:val="00E6738E"/>
    <w:rsid w:val="00E71713"/>
    <w:rsid w:val="00E73EA0"/>
    <w:rsid w:val="00E750BD"/>
    <w:rsid w:val="00E82611"/>
    <w:rsid w:val="00E82F74"/>
    <w:rsid w:val="00E87859"/>
    <w:rsid w:val="00E95077"/>
    <w:rsid w:val="00E96F37"/>
    <w:rsid w:val="00EB18A0"/>
    <w:rsid w:val="00EB2263"/>
    <w:rsid w:val="00EB53DA"/>
    <w:rsid w:val="00EC0317"/>
    <w:rsid w:val="00EC06B5"/>
    <w:rsid w:val="00EC4B15"/>
    <w:rsid w:val="00EC63CF"/>
    <w:rsid w:val="00ED0DFC"/>
    <w:rsid w:val="00ED469E"/>
    <w:rsid w:val="00ED61A3"/>
    <w:rsid w:val="00ED6753"/>
    <w:rsid w:val="00ED77E8"/>
    <w:rsid w:val="00EE7D8C"/>
    <w:rsid w:val="00EF1733"/>
    <w:rsid w:val="00F0066C"/>
    <w:rsid w:val="00F11A97"/>
    <w:rsid w:val="00F21D3D"/>
    <w:rsid w:val="00F35250"/>
    <w:rsid w:val="00F514BE"/>
    <w:rsid w:val="00F519F5"/>
    <w:rsid w:val="00F5552D"/>
    <w:rsid w:val="00F55B5B"/>
    <w:rsid w:val="00F55F90"/>
    <w:rsid w:val="00F57ECB"/>
    <w:rsid w:val="00F64919"/>
    <w:rsid w:val="00F65A20"/>
    <w:rsid w:val="00F66B57"/>
    <w:rsid w:val="00F722B5"/>
    <w:rsid w:val="00F753C9"/>
    <w:rsid w:val="00F75411"/>
    <w:rsid w:val="00F75B73"/>
    <w:rsid w:val="00F83FCB"/>
    <w:rsid w:val="00F845C2"/>
    <w:rsid w:val="00F87886"/>
    <w:rsid w:val="00F923CF"/>
    <w:rsid w:val="00FA1FE8"/>
    <w:rsid w:val="00FA2A5B"/>
    <w:rsid w:val="00FA51A5"/>
    <w:rsid w:val="00FA7497"/>
    <w:rsid w:val="00FB2C5E"/>
    <w:rsid w:val="00FC00C5"/>
    <w:rsid w:val="00FC433B"/>
    <w:rsid w:val="00FD1365"/>
    <w:rsid w:val="00FD3F50"/>
    <w:rsid w:val="00FE3316"/>
    <w:rsid w:val="00FE4546"/>
    <w:rsid w:val="00FF0067"/>
    <w:rsid w:val="00FF2850"/>
    <w:rsid w:val="00FF3180"/>
    <w:rsid w:val="00FF3588"/>
    <w:rsid w:val="00FF5DE0"/>
    <w:rsid w:val="00FF677C"/>
    <w:rsid w:val="1FB1D88E"/>
    <w:rsid w:val="5CD1CAD5"/>
    <w:rsid w:val="72AEBE0E"/>
    <w:rsid w:val="73088641"/>
    <w:rsid w:val="7C70340F"/>
    <w:rsid w:val="7EA10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7E3A24"/>
  <w15:chartTrackingRefBased/>
  <w15:docId w15:val="{50931A6C-D286-4897-85E7-7F10305B3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538B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610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62C90"/>
    <w:pPr>
      <w:pBdr>
        <w:top w:val="single" w:sz="4" w:space="10" w:color="0F6FC6" w:themeColor="accent1"/>
        <w:bottom w:val="single" w:sz="4" w:space="10" w:color="0F6FC6" w:themeColor="accent1"/>
      </w:pBdr>
      <w:spacing w:before="360" w:after="360"/>
      <w:ind w:left="864" w:right="864"/>
      <w:jc w:val="center"/>
    </w:pPr>
    <w:rPr>
      <w:i/>
      <w:iCs/>
      <w:color w:val="0F6FC6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62C90"/>
    <w:rPr>
      <w:i/>
      <w:iCs/>
      <w:color w:val="0F6FC6" w:themeColor="accent1"/>
    </w:rPr>
  </w:style>
  <w:style w:type="character" w:styleId="Hipervnculo">
    <w:name w:val="Hyperlink"/>
    <w:basedOn w:val="Fuentedeprrafopredeter"/>
    <w:uiPriority w:val="99"/>
    <w:unhideWhenUsed/>
    <w:rsid w:val="00A22E13"/>
    <w:rPr>
      <w:color w:val="F49100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22E1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003D9"/>
    <w:pPr>
      <w:ind w:left="720"/>
      <w:contextualSpacing/>
    </w:pPr>
  </w:style>
  <w:style w:type="character" w:styleId="Referenciasutil">
    <w:name w:val="Subtle Reference"/>
    <w:basedOn w:val="Fuentedeprrafopredeter"/>
    <w:uiPriority w:val="31"/>
    <w:qFormat/>
    <w:rsid w:val="00A201A4"/>
    <w:rPr>
      <w:smallCaps/>
      <w:color w:val="5A5A5A" w:themeColor="text1" w:themeTint="A5"/>
    </w:rPr>
  </w:style>
  <w:style w:type="character" w:styleId="Refdecomentario">
    <w:name w:val="annotation reference"/>
    <w:basedOn w:val="Fuentedeprrafopredeter"/>
    <w:uiPriority w:val="99"/>
    <w:semiHidden/>
    <w:unhideWhenUsed/>
    <w:rsid w:val="00C756F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C756F0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C756F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756F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756F0"/>
    <w:rPr>
      <w:b/>
      <w:bCs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961095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533EB4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DC1">
    <w:name w:val="toc 1"/>
    <w:basedOn w:val="Normal"/>
    <w:next w:val="Normal"/>
    <w:autoRedefine/>
    <w:uiPriority w:val="39"/>
    <w:unhideWhenUsed/>
    <w:rsid w:val="00721AC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21ACA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721ACA"/>
    <w:pPr>
      <w:spacing w:after="100"/>
      <w:ind w:left="440"/>
    </w:pPr>
  </w:style>
  <w:style w:type="paragraph" w:styleId="Tabladeilustraciones">
    <w:name w:val="table of figures"/>
    <w:basedOn w:val="Normal"/>
    <w:next w:val="Normal"/>
    <w:uiPriority w:val="99"/>
    <w:unhideWhenUsed/>
    <w:rsid w:val="00721AC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26" Type="http://schemas.openxmlformats.org/officeDocument/2006/relationships/image" Target="media/image14.sv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hyperlink" Target="https://generadordenombres.online/" TargetMode="External"/><Relationship Id="rId47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hyperlink" Target="https://cifpcarlos3.e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svg"/><Relationship Id="rId24" Type="http://schemas.openxmlformats.org/officeDocument/2006/relationships/header" Target="header2.xm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hyperlink" Target="http://www.cifpcarlos3.es" TargetMode="External"/><Relationship Id="rId23" Type="http://schemas.openxmlformats.org/officeDocument/2006/relationships/image" Target="media/image12.jfif"/><Relationship Id="rId28" Type="http://schemas.openxmlformats.org/officeDocument/2006/relationships/header" Target="header4.xml"/><Relationship Id="rId36" Type="http://schemas.openxmlformats.org/officeDocument/2006/relationships/hyperlink" Target="https://ares.murciaeduca.es/nr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header" Target="header5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header" Target="header3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thispersondoesnotexist.com/" TargetMode="External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image" Target="media/image9.jfif"/><Relationship Id="rId41" Type="http://schemas.openxmlformats.org/officeDocument/2006/relationships/hyperlink" Target="https://ead.murciaeduca.es/course/view.php?id=7847&amp;section=3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4DC0538D90C45ADA5C00EC094F0A6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091B50-134D-46DF-930C-9DF0B58A112E}"/>
      </w:docPartPr>
      <w:docPartBody>
        <w:p w:rsidR="005D182F" w:rsidRDefault="009F75E3">
          <w:pPr>
            <w:pStyle w:val="F4DC0538D90C45ADA5C00EC094F0A60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8E653BE2B2904F8188B70208126AEF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6866A9-0621-432C-B6E6-3D1C978492F7}"/>
      </w:docPartPr>
      <w:docPartBody>
        <w:p w:rsidR="005D182F" w:rsidRDefault="009F75E3">
          <w:pPr>
            <w:pStyle w:val="8E653BE2B2904F8188B70208126AEFCB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21D"/>
    <w:rsid w:val="0018621D"/>
    <w:rsid w:val="005D182F"/>
    <w:rsid w:val="009F75E3"/>
    <w:rsid w:val="00FD5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4DC0538D90C45ADA5C00EC094F0A607">
    <w:name w:val="F4DC0538D90C45ADA5C00EC094F0A607"/>
  </w:style>
  <w:style w:type="paragraph" w:customStyle="1" w:styleId="8E653BE2B2904F8188B70208126AEFCB">
    <w:name w:val="8E653BE2B2904F8188B70208126AEFC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2022-10-23T00:00:00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1527</TotalTime>
  <Pages>21</Pages>
  <Words>3185</Words>
  <Characters>17519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nºtema – Nombre tarea</vt:lpstr>
    </vt:vector>
  </TitlesOfParts>
  <Company>CIFP Carlos III - Cartagena</Company>
  <LinksUpToDate>false</LinksUpToDate>
  <CharactersWithSpaces>20663</CharactersWithSpaces>
  <SharedDoc>false</SharedDoc>
  <HLinks>
    <vt:vector size="30" baseType="variant">
      <vt:variant>
        <vt:i4>7798881</vt:i4>
      </vt:variant>
      <vt:variant>
        <vt:i4>21</vt:i4>
      </vt:variant>
      <vt:variant>
        <vt:i4>0</vt:i4>
      </vt:variant>
      <vt:variant>
        <vt:i4>5</vt:i4>
      </vt:variant>
      <vt:variant>
        <vt:lpwstr>https://thispersondoesnotexist.com/</vt:lpwstr>
      </vt:variant>
      <vt:variant>
        <vt:lpwstr/>
      </vt:variant>
      <vt:variant>
        <vt:i4>3866732</vt:i4>
      </vt:variant>
      <vt:variant>
        <vt:i4>18</vt:i4>
      </vt:variant>
      <vt:variant>
        <vt:i4>0</vt:i4>
      </vt:variant>
      <vt:variant>
        <vt:i4>5</vt:i4>
      </vt:variant>
      <vt:variant>
        <vt:lpwstr>https://generadordenombres.online/</vt:lpwstr>
      </vt:variant>
      <vt:variant>
        <vt:lpwstr/>
      </vt:variant>
      <vt:variant>
        <vt:i4>327692</vt:i4>
      </vt:variant>
      <vt:variant>
        <vt:i4>15</vt:i4>
      </vt:variant>
      <vt:variant>
        <vt:i4>0</vt:i4>
      </vt:variant>
      <vt:variant>
        <vt:i4>5</vt:i4>
      </vt:variant>
      <vt:variant>
        <vt:lpwstr>https://ares.murciaeduca.es/nre/</vt:lpwstr>
      </vt:variant>
      <vt:variant>
        <vt:lpwstr>/home</vt:lpwstr>
      </vt:variant>
      <vt:variant>
        <vt:i4>2818157</vt:i4>
      </vt:variant>
      <vt:variant>
        <vt:i4>12</vt:i4>
      </vt:variant>
      <vt:variant>
        <vt:i4>0</vt:i4>
      </vt:variant>
      <vt:variant>
        <vt:i4>5</vt:i4>
      </vt:variant>
      <vt:variant>
        <vt:lpwstr>https://cifpcarlos3.es/</vt:lpwstr>
      </vt:variant>
      <vt:variant>
        <vt:lpwstr/>
      </vt:variant>
      <vt:variant>
        <vt:i4>2687082</vt:i4>
      </vt:variant>
      <vt:variant>
        <vt:i4>9</vt:i4>
      </vt:variant>
      <vt:variant>
        <vt:i4>0</vt:i4>
      </vt:variant>
      <vt:variant>
        <vt:i4>5</vt:i4>
      </vt:variant>
      <vt:variant>
        <vt:lpwstr>http://www.cifpcarlos3.es/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 2 – Usabilidad y experiencia de usuario</dc:title>
  <dc:subject>Diseño de Interfaces Web</dc:subject>
  <dc:creator>Santiago Francisco San Pablo Raposo</dc:creator>
  <cp:keywords/>
  <dc:description/>
  <cp:lastModifiedBy>SAN PABLO RAPOSO, SANTIAGO FRANCISCO</cp:lastModifiedBy>
  <cp:revision>561</cp:revision>
  <dcterms:created xsi:type="dcterms:W3CDTF">2022-10-23T12:10:00Z</dcterms:created>
  <dcterms:modified xsi:type="dcterms:W3CDTF">2022-10-29T22:11:00Z</dcterms:modified>
</cp:coreProperties>
</file>