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1AB66963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7DFEB0F3" wp14:editId="2ED76053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2F5BA81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0800C1E8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201B88FF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17972859" wp14:editId="1CF389CB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4A5B60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45F9F1B5" wp14:editId="20BA991A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853003F2BCC64A6AA254B03292679535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D36FD3B" w14:textId="4D21A5D5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Tarea </w:t>
                                    </w:r>
                                    <w:proofErr w:type="spellStart"/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nº</w:t>
                                    </w:r>
                                    <w:proofErr w:type="spellEnd"/>
                                    <w:r w:rsidR="006B6AF1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5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6B6AF1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Uso de Bootstrap para crear una interfaz web responsive</w:t>
                                    </w:r>
                                  </w:p>
                                </w:sdtContent>
                              </w:sdt>
                              <w:p w14:paraId="6159D1C5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B101D7D3F52F4E82A1FB5C568162787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DD14DFA" w14:textId="15D4892B" w:rsidR="00D05700" w:rsidRDefault="006B6AF1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Diseño de Interfaces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F9F1B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853003F2BCC64A6AA254B03292679535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1D36FD3B" w14:textId="4D21A5D5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6B6AF1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5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6B6AF1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Uso de Bootstrap para crear una interfaz web responsive</w:t>
                              </w:r>
                            </w:p>
                          </w:sdtContent>
                        </w:sdt>
                        <w:p w14:paraId="6159D1C5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B101D7D3F52F4E82A1FB5C5681627877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DD14DFA" w14:textId="15D4892B" w:rsidR="00D05700" w:rsidRDefault="006B6AF1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Diseño de Interfaces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319046F3" wp14:editId="06FE9D37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70E1FEA6" wp14:editId="28F324EF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2DCBDC4" wp14:editId="3968D2FB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28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9F1023D" w14:textId="19DB308C" w:rsidR="00D05700" w:rsidRPr="00D05700" w:rsidRDefault="006B6AF1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28 de enero de 2023</w:t>
                                    </w:r>
                                  </w:p>
                                </w:sdtContent>
                              </w:sdt>
                              <w:p w14:paraId="7DEF8E09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A28F218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FDC6241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2DCBDC4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28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9F1023D" w14:textId="19DB308C" w:rsidR="00D05700" w:rsidRPr="00D05700" w:rsidRDefault="006B6AF1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28 de enero de 2023</w:t>
                              </w:r>
                            </w:p>
                          </w:sdtContent>
                        </w:sdt>
                        <w:p w14:paraId="7DEF8E09" w14:textId="77777777" w:rsidR="00D05700" w:rsidRPr="00D05700" w:rsidRDefault="009A2A35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A28F218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FDC6241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B635C74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0DDEA25D" w14:textId="77777777" w:rsidR="00D05700" w:rsidRDefault="00000000"/>
      </w:sdtContent>
    </w:sdt>
    <w:p w14:paraId="3107838E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084EBA27" w14:textId="77777777" w:rsidR="00A71A02" w:rsidRDefault="00A71A02">
          <w:pPr>
            <w:pStyle w:val="TtuloTDC"/>
          </w:pPr>
          <w:r>
            <w:t>Contenido</w:t>
          </w:r>
        </w:p>
        <w:p w14:paraId="4C7F8C75" w14:textId="40F61E1D" w:rsidR="009A2A35" w:rsidRDefault="009A2A3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844222" w:history="1">
            <w:r w:rsidRPr="002D1436">
              <w:rPr>
                <w:rStyle w:val="Hipervnculo"/>
                <w:noProof/>
              </w:rPr>
              <w:t>Índice de ilustraciones.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_Toc125844222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C3859" w14:textId="62D84818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3" w:history="1">
            <w:r w:rsidR="009A2A35" w:rsidRPr="002D1436">
              <w:rPr>
                <w:rStyle w:val="Hipervnculo"/>
                <w:noProof/>
              </w:rPr>
              <w:t>Índice de listings (código fuente).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_Toc125844223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2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254A91FD" w14:textId="501CF453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4" w:history="1">
            <w:r w:rsidR="009A2A35" w:rsidRPr="002D1436">
              <w:rPr>
                <w:rStyle w:val="Hipervnculo"/>
                <w:noProof/>
              </w:rPr>
              <w:t>Enunciado.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_Toc125844224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38CF60B7" w14:textId="5B83351E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5" w:history="1">
            <w:r w:rsidR="009A2A35" w:rsidRPr="002D1436">
              <w:rPr>
                <w:rStyle w:val="Hipervnculo"/>
                <w:noProof/>
              </w:rPr>
              <w:t>1.- Página: Single page.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_Toc125844225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4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06BE231A" w14:textId="44782687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6" w:history="1">
            <w:r w:rsidR="009A2A35" w:rsidRPr="002D1436">
              <w:rPr>
                <w:rStyle w:val="Hipervnculo"/>
                <w:noProof/>
              </w:rPr>
              <w:t>2.- Diseño completamente responsive.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_Toc125844226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5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47554F06" w14:textId="040CD847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7" w:history="1">
            <w:r w:rsidR="009A2A35" w:rsidRPr="002D1436">
              <w:rPr>
                <w:rStyle w:val="Hipervnculo"/>
                <w:noProof/>
              </w:rPr>
              <w:t>3.- Concordancia de los estilos.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_Toc125844227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10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2EC563F6" w14:textId="5D51A3C5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8" w:history="1">
            <w:r w:rsidR="009A2A35" w:rsidRPr="002D1436">
              <w:rPr>
                <w:rStyle w:val="Hipervnculo"/>
                <w:noProof/>
              </w:rPr>
              <w:t>4.- Barra de navegación.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_Toc125844228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10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6598927B" w14:textId="74B15B13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29" w:history="1">
            <w:r w:rsidR="009A2A35" w:rsidRPr="002D1436">
              <w:rPr>
                <w:rStyle w:val="Hipervnculo"/>
                <w:noProof/>
              </w:rPr>
              <w:t>5.- Elementos que la página debe contener.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_Toc125844229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12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293868C7" w14:textId="18C324A1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0" w:history="1">
            <w:r w:rsidR="009A2A35" w:rsidRPr="002D1436">
              <w:rPr>
                <w:rStyle w:val="Hipervnculo"/>
                <w:noProof/>
              </w:rPr>
              <w:t>6.- Estilos personalizados: Custom.css.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_Toc125844230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16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741869F0" w14:textId="5ECD7635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1" w:history="1">
            <w:r w:rsidR="009A2A35" w:rsidRPr="002D1436">
              <w:rPr>
                <w:rStyle w:val="Hipervnculo"/>
                <w:noProof/>
              </w:rPr>
              <w:t>7.- Secciones de la página web y su disposición.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_Toc125844231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17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67A51F9C" w14:textId="2CF39EB8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2" w:history="1">
            <w:r w:rsidR="009A2A35" w:rsidRPr="002D1436">
              <w:rPr>
                <w:rStyle w:val="Hipervnculo"/>
                <w:noProof/>
              </w:rPr>
              <w:t>8.- Alteración del orden en las columnas.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_Toc125844232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22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44BA9497" w14:textId="7E5EDC26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3" w:history="1">
            <w:r w:rsidR="009A2A35" w:rsidRPr="002D1436">
              <w:rPr>
                <w:rStyle w:val="Hipervnculo"/>
                <w:noProof/>
              </w:rPr>
              <w:t>9.- El menú debe contraerse para versiones móviles.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_Toc125844233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27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44E3346E" w14:textId="29F8C5EF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4" w:history="1">
            <w:r w:rsidR="009A2A35" w:rsidRPr="002D1436">
              <w:rPr>
                <w:rStyle w:val="Hipervnculo"/>
                <w:noProof/>
              </w:rPr>
              <w:t>10.- Inclusión de un vídeo de YouTube de forma responsive.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_Toc125844234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30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5B5F360D" w14:textId="3161DBC1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5" w:history="1">
            <w:r w:rsidR="009A2A35" w:rsidRPr="002D1436">
              <w:rPr>
                <w:rStyle w:val="Hipervnculo"/>
                <w:noProof/>
              </w:rPr>
              <w:t>11.- Imágenes libres de derechos.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_Toc125844235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31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6EA9859C" w14:textId="16BAD56D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6" w:history="1">
            <w:r w:rsidR="009A2A35" w:rsidRPr="002D1436">
              <w:rPr>
                <w:rStyle w:val="Hipervnculo"/>
                <w:noProof/>
              </w:rPr>
              <w:t>12.- Optimización de imágenes.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_Toc125844236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31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7877994B" w14:textId="26C114AA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7" w:history="1">
            <w:r w:rsidR="009A2A35" w:rsidRPr="002D1436">
              <w:rPr>
                <w:rStyle w:val="Hipervnculo"/>
                <w:noProof/>
              </w:rPr>
              <w:t>13.- Comentario del código y utilización de media queries.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_Toc125844237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31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1F40DA8B" w14:textId="07A3B53A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8" w:history="1">
            <w:r w:rsidR="009A2A35" w:rsidRPr="002D1436">
              <w:rPr>
                <w:rStyle w:val="Hipervnculo"/>
                <w:noProof/>
              </w:rPr>
              <w:t>14.- Estilos, colores y efectos concordantes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_Toc125844238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33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160CC98F" w14:textId="4C8823D6" w:rsidR="009A2A35" w:rsidRDefault="0000000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844239" w:history="1">
            <w:r w:rsidR="009A2A35" w:rsidRPr="002D1436">
              <w:rPr>
                <w:rStyle w:val="Hipervnculo"/>
                <w:noProof/>
              </w:rPr>
              <w:t>Bibliografía.</w:t>
            </w:r>
            <w:r w:rsidR="009A2A35">
              <w:rPr>
                <w:noProof/>
                <w:webHidden/>
              </w:rPr>
              <w:tab/>
            </w:r>
            <w:r w:rsidR="009A2A35">
              <w:rPr>
                <w:noProof/>
                <w:webHidden/>
              </w:rPr>
              <w:fldChar w:fldCharType="begin"/>
            </w:r>
            <w:r w:rsidR="009A2A35">
              <w:rPr>
                <w:noProof/>
                <w:webHidden/>
              </w:rPr>
              <w:instrText xml:space="preserve"> PAGEREF _Toc125844239 \h </w:instrText>
            </w:r>
            <w:r w:rsidR="009A2A35">
              <w:rPr>
                <w:noProof/>
                <w:webHidden/>
              </w:rPr>
            </w:r>
            <w:r w:rsidR="009A2A35">
              <w:rPr>
                <w:noProof/>
                <w:webHidden/>
              </w:rPr>
              <w:fldChar w:fldCharType="separate"/>
            </w:r>
            <w:r w:rsidR="009A2A35">
              <w:rPr>
                <w:noProof/>
                <w:webHidden/>
              </w:rPr>
              <w:t>34</w:t>
            </w:r>
            <w:r w:rsidR="009A2A35">
              <w:rPr>
                <w:noProof/>
                <w:webHidden/>
              </w:rPr>
              <w:fldChar w:fldCharType="end"/>
            </w:r>
          </w:hyperlink>
        </w:p>
        <w:p w14:paraId="4F481C4B" w14:textId="039D3C3C" w:rsidR="00A71A02" w:rsidRDefault="009A2A35">
          <w:r>
            <w:rPr>
              <w:b/>
              <w:bCs/>
              <w:noProof/>
            </w:rPr>
            <w:fldChar w:fldCharType="end"/>
          </w:r>
        </w:p>
      </w:sdtContent>
    </w:sdt>
    <w:p w14:paraId="1C7256F2" w14:textId="77777777" w:rsidR="00FA1FE8" w:rsidRDefault="00FA1FE8" w:rsidP="00FA1FE8">
      <w:pPr>
        <w:pStyle w:val="Ttulo1"/>
      </w:pPr>
      <w:bookmarkStart w:id="0" w:name="_Toc125844222"/>
      <w:r>
        <w:t>Índice de ilustraciones.</w:t>
      </w:r>
      <w:bookmarkEnd w:id="0"/>
    </w:p>
    <w:p w14:paraId="0AF377B6" w14:textId="667E9779" w:rsidR="009A2A35" w:rsidRPr="009A2A35" w:rsidRDefault="009A2A3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r w:rsidRPr="009A2A35">
        <w:rPr>
          <w:b w:val="0"/>
          <w:bCs w:val="0"/>
        </w:rPr>
        <w:fldChar w:fldCharType="begin"/>
      </w:r>
      <w:r w:rsidRPr="009A2A35">
        <w:rPr>
          <w:b w:val="0"/>
          <w:bCs w:val="0"/>
        </w:rPr>
        <w:instrText xml:space="preserve"> TOC \h \z \c "Ilustración" </w:instrText>
      </w:r>
      <w:r w:rsidRPr="009A2A35">
        <w:rPr>
          <w:b w:val="0"/>
          <w:bCs w:val="0"/>
        </w:rPr>
        <w:fldChar w:fldCharType="separate"/>
      </w:r>
      <w:hyperlink w:anchor="_Toc125844189" w:history="1">
        <w:r w:rsidRPr="009A2A35">
          <w:rPr>
            <w:rStyle w:val="Hipervnculo"/>
            <w:b w:val="0"/>
            <w:bCs w:val="0"/>
            <w:noProof/>
          </w:rPr>
          <w:t>Ilustración 1: Muestro la single page en general</w:t>
        </w:r>
        <w:r w:rsidRPr="009A2A35">
          <w:rPr>
            <w:b w:val="0"/>
            <w:bCs w:val="0"/>
            <w:noProof/>
            <w:webHidden/>
          </w:rPr>
          <w:tab/>
        </w:r>
        <w:r w:rsidRPr="009A2A35">
          <w:rPr>
            <w:b w:val="0"/>
            <w:bCs w:val="0"/>
            <w:noProof/>
            <w:webHidden/>
          </w:rPr>
          <w:fldChar w:fldCharType="begin"/>
        </w:r>
        <w:r w:rsidRPr="009A2A35">
          <w:rPr>
            <w:b w:val="0"/>
            <w:bCs w:val="0"/>
            <w:noProof/>
            <w:webHidden/>
          </w:rPr>
          <w:instrText xml:space="preserve"> PAGEREF _Toc125844189 \h </w:instrText>
        </w:r>
        <w:r w:rsidRPr="009A2A35">
          <w:rPr>
            <w:b w:val="0"/>
            <w:bCs w:val="0"/>
            <w:noProof/>
            <w:webHidden/>
          </w:rPr>
        </w:r>
        <w:r w:rsidRPr="009A2A35">
          <w:rPr>
            <w:b w:val="0"/>
            <w:bCs w:val="0"/>
            <w:noProof/>
            <w:webHidden/>
          </w:rPr>
          <w:fldChar w:fldCharType="separate"/>
        </w:r>
        <w:r w:rsidRPr="009A2A35">
          <w:rPr>
            <w:b w:val="0"/>
            <w:bCs w:val="0"/>
            <w:noProof/>
            <w:webHidden/>
          </w:rPr>
          <w:t>4</w:t>
        </w:r>
        <w:r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394445FA" w14:textId="582D1268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0" w:history="1">
        <w:r w:rsidR="009A2A35" w:rsidRPr="009A2A35">
          <w:rPr>
            <w:rStyle w:val="Hipervnculo"/>
            <w:b w:val="0"/>
            <w:bCs w:val="0"/>
            <w:noProof/>
          </w:rPr>
          <w:t>Ilustración 2: Enlaces de la barra de navegación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_Toc125844190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5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0B3D5EE4" w14:textId="79950166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1" w:history="1">
        <w:r w:rsidR="009A2A35" w:rsidRPr="009A2A35">
          <w:rPr>
            <w:rStyle w:val="Hipervnculo"/>
            <w:b w:val="0"/>
            <w:bCs w:val="0"/>
            <w:noProof/>
          </w:rPr>
          <w:t>Ilustración 3: Vista de la página en tamaño extrapequeño (xs)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_Toc125844191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6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C6E06DA" w14:textId="1D5AD5DF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2" w:history="1">
        <w:r w:rsidR="009A2A35" w:rsidRPr="009A2A35">
          <w:rPr>
            <w:rStyle w:val="Hipervnculo"/>
            <w:b w:val="0"/>
            <w:bCs w:val="0"/>
            <w:noProof/>
          </w:rPr>
          <w:t>Ilustración 4: Vista de la página en tamaño pequeño (sm)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_Toc125844192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7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3409B19D" w14:textId="7A24248C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3" w:history="1">
        <w:r w:rsidR="009A2A35" w:rsidRPr="009A2A35">
          <w:rPr>
            <w:rStyle w:val="Hipervnculo"/>
            <w:b w:val="0"/>
            <w:bCs w:val="0"/>
            <w:noProof/>
          </w:rPr>
          <w:t>Ilustración 5: Vista de la página en tamaño mediano (md)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_Toc125844193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8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2EF9465" w14:textId="39C4DEC7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4" w:history="1">
        <w:r w:rsidR="009A2A35" w:rsidRPr="009A2A35">
          <w:rPr>
            <w:rStyle w:val="Hipervnculo"/>
            <w:b w:val="0"/>
            <w:bCs w:val="0"/>
            <w:noProof/>
          </w:rPr>
          <w:t>Ilustración 6: Vista de la página en tamaño grande (lg)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_Toc125844194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9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C1CE804" w14:textId="6BC65B63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5" w:history="1">
        <w:r w:rsidR="009A2A35" w:rsidRPr="009A2A35">
          <w:rPr>
            <w:rStyle w:val="Hipervnculo"/>
            <w:b w:val="0"/>
            <w:bCs w:val="0"/>
            <w:noProof/>
          </w:rPr>
          <w:t>Ilustración 7: Vista de la página en tamaño extragrande (xl)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_Toc125844195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9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BFDCF13" w14:textId="451AA4A2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6" w:history="1">
        <w:r w:rsidR="009A2A35" w:rsidRPr="009A2A35">
          <w:rPr>
            <w:rStyle w:val="Hipervnculo"/>
            <w:b w:val="0"/>
            <w:bCs w:val="0"/>
            <w:noProof/>
          </w:rPr>
          <w:t>Ilustración 8: Logotipo de África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_Toc125844196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10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2FDDBDA" w14:textId="3394F5E3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7" w:history="1">
        <w:r w:rsidR="009A2A35" w:rsidRPr="009A2A35">
          <w:rPr>
            <w:rStyle w:val="Hipervnculo"/>
            <w:b w:val="0"/>
            <w:bCs w:val="0"/>
            <w:noProof/>
          </w:rPr>
          <w:t>Ilustración 9: Barra de navegación para tamaños móviles (pequeños) compacta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_Toc125844197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11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1FE80CC5" w14:textId="68C81B4B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8" w:history="1">
        <w:r w:rsidR="009A2A35" w:rsidRPr="009A2A35">
          <w:rPr>
            <w:rStyle w:val="Hipervnculo"/>
            <w:b w:val="0"/>
            <w:bCs w:val="0"/>
            <w:noProof/>
          </w:rPr>
          <w:t>Ilustración 10: Barra de navegación para tamaños más grandes expandida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_Toc125844198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12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43E9B7D" w14:textId="3B65917D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99" w:history="1">
        <w:r w:rsidR="009A2A35" w:rsidRPr="009A2A35">
          <w:rPr>
            <w:rStyle w:val="Hipervnculo"/>
            <w:b w:val="0"/>
            <w:bCs w:val="0"/>
            <w:noProof/>
          </w:rPr>
          <w:t>Ilustración 11: Uso de botones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_Toc125844199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13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10DFCD8D" w14:textId="69ACF8B6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0" w:history="1">
        <w:r w:rsidR="009A2A35" w:rsidRPr="009A2A35">
          <w:rPr>
            <w:rStyle w:val="Hipervnculo"/>
            <w:b w:val="0"/>
            <w:bCs w:val="0"/>
            <w:noProof/>
          </w:rPr>
          <w:t>Ilustración 12: Uso de un desplegable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_Toc125844200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14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4DD441B" w14:textId="785E000F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1" w:history="1">
        <w:r w:rsidR="009A2A35" w:rsidRPr="009A2A35">
          <w:rPr>
            <w:rStyle w:val="Hipervnculo"/>
            <w:b w:val="0"/>
            <w:bCs w:val="0"/>
            <w:noProof/>
          </w:rPr>
          <w:t>Ilustración 13: Uso de una tabla responsive, con bordes y striped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_Toc125844201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15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78AAE40" w14:textId="41B48B03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2" w:history="1">
        <w:r w:rsidR="009A2A35" w:rsidRPr="009A2A35">
          <w:rPr>
            <w:rStyle w:val="Hipervnculo"/>
            <w:b w:val="0"/>
            <w:bCs w:val="0"/>
            <w:noProof/>
          </w:rPr>
          <w:t>Ilustración 14: Elemento con imagen de una puesta de sol de fondo y un texto de bienvenida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_Toc125844202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16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E4BC390" w14:textId="7480E0C4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3" w:history="1">
        <w:r w:rsidR="009A2A35" w:rsidRPr="009A2A35">
          <w:rPr>
            <w:rStyle w:val="Hipervnculo"/>
            <w:b w:val="0"/>
            <w:bCs w:val="0"/>
            <w:noProof/>
          </w:rPr>
          <w:t>Ilustración 15: Sección "Animales"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_Toc125844203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17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B9A3DE2" w14:textId="09D91266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4" w:history="1">
        <w:r w:rsidR="009A2A35" w:rsidRPr="009A2A35">
          <w:rPr>
            <w:rStyle w:val="Hipervnculo"/>
            <w:b w:val="0"/>
            <w:bCs w:val="0"/>
            <w:noProof/>
          </w:rPr>
          <w:t>Ilustración 16: Sección "Tribus"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_Toc125844204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17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744E762" w14:textId="14EDE5BC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5" w:history="1">
        <w:r w:rsidR="009A2A35" w:rsidRPr="009A2A35">
          <w:rPr>
            <w:rStyle w:val="Hipervnculo"/>
            <w:b w:val="0"/>
            <w:bCs w:val="0"/>
            <w:noProof/>
          </w:rPr>
          <w:t>Ilustración 17: Sección "Viajes"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_Toc125844205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18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96D841A" w14:textId="6BFF010B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6" w:history="1">
        <w:r w:rsidR="009A2A35" w:rsidRPr="009A2A35">
          <w:rPr>
            <w:rStyle w:val="Hipervnculo"/>
            <w:b w:val="0"/>
            <w:bCs w:val="0"/>
            <w:noProof/>
          </w:rPr>
          <w:t>Ilustración 18: Sección "Safaris"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_Toc125844206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19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971A9B1" w14:textId="4D0D4308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7" w:history="1">
        <w:r w:rsidR="009A2A35" w:rsidRPr="009A2A35">
          <w:rPr>
            <w:rStyle w:val="Hipervnculo"/>
            <w:b w:val="0"/>
            <w:bCs w:val="0"/>
            <w:noProof/>
          </w:rPr>
          <w:t>Ilustración 19: Ejemplo de disposición de los elementos en la versión para pantallas extrapequeñas (xs)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_Toc125844207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20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887D9BF" w14:textId="313DF111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8" w:history="1">
        <w:r w:rsidR="009A2A35" w:rsidRPr="009A2A35">
          <w:rPr>
            <w:rStyle w:val="Hipervnculo"/>
            <w:b w:val="0"/>
            <w:bCs w:val="0"/>
            <w:noProof/>
          </w:rPr>
          <w:t>Ilustración 20: Ejemplo de disposición de los elementos en la versión para pantallas pequeñas (sm)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_Toc125844208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21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1EB94430" w14:textId="54BDF310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09" w:history="1">
        <w:r w:rsidR="009A2A35" w:rsidRPr="009A2A35">
          <w:rPr>
            <w:rStyle w:val="Hipervnculo"/>
            <w:b w:val="0"/>
            <w:bCs w:val="0"/>
            <w:noProof/>
          </w:rPr>
          <w:t>Ilustración 21: Ejemplo de disposición de los elementos en la versión para pantallas medianas (md)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_Toc125844209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22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479AA12" w14:textId="2876A832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0" w:history="1">
        <w:r w:rsidR="009A2A35" w:rsidRPr="009A2A35">
          <w:rPr>
            <w:rStyle w:val="Hipervnculo"/>
            <w:b w:val="0"/>
            <w:bCs w:val="0"/>
            <w:noProof/>
          </w:rPr>
          <w:t>Ilustración 22: Ejemplo de alteración del orden de los elementos: Sección "Tribus", tamaño md o superior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_Toc125844210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23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0A7E5D11" w14:textId="7A8DA99D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1" w:history="1">
        <w:r w:rsidR="009A2A35" w:rsidRPr="009A2A35">
          <w:rPr>
            <w:rStyle w:val="Hipervnculo"/>
            <w:b w:val="0"/>
            <w:bCs w:val="0"/>
            <w:noProof/>
          </w:rPr>
          <w:t>Ilustración 23: Ejemplo de alteración del orden de los elementos: Sección "Tribus", tamaño sm o inferior (Parte 1)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_Toc125844211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24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CC51790" w14:textId="149CB6BF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2" w:history="1">
        <w:r w:rsidR="009A2A35" w:rsidRPr="009A2A35">
          <w:rPr>
            <w:rStyle w:val="Hipervnculo"/>
            <w:b w:val="0"/>
            <w:bCs w:val="0"/>
            <w:noProof/>
          </w:rPr>
          <w:t>Ilustración 24: Ejemplo de alteración del orden de los elementos: Sección "Tribus", tamaño sm o inferior (Parte 2)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_Toc125844212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25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025C69B" w14:textId="2026F890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3" w:history="1">
        <w:r w:rsidR="009A2A35" w:rsidRPr="009A2A35">
          <w:rPr>
            <w:rStyle w:val="Hipervnculo"/>
            <w:b w:val="0"/>
            <w:bCs w:val="0"/>
            <w:noProof/>
          </w:rPr>
          <w:t>Ilustración 25: Ejemplo de alteración del orden de los elementos: Sección "Safaris", tamaño xl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_Toc125844213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26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440F33C" w14:textId="70817137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4" w:history="1">
        <w:r w:rsidR="009A2A35" w:rsidRPr="009A2A35">
          <w:rPr>
            <w:rStyle w:val="Hipervnculo"/>
            <w:b w:val="0"/>
            <w:bCs w:val="0"/>
            <w:noProof/>
          </w:rPr>
          <w:t>Ilustración 26: Ejemplo de alteración del orden de los elementos: Sección "Safaris", tamaño lg o inferior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_Toc125844214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27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AC03737" w14:textId="37B43A46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5" w:history="1">
        <w:r w:rsidR="009A2A35" w:rsidRPr="009A2A35">
          <w:rPr>
            <w:rStyle w:val="Hipervnculo"/>
            <w:b w:val="0"/>
            <w:bCs w:val="0"/>
            <w:noProof/>
          </w:rPr>
          <w:t>Ilustración 27: Barra de navegación/menú contraído para la versión extrapequeña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_Toc125844215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28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2B12FA78" w14:textId="5721A521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6" w:history="1">
        <w:r w:rsidR="009A2A35" w:rsidRPr="009A2A35">
          <w:rPr>
            <w:rStyle w:val="Hipervnculo"/>
            <w:b w:val="0"/>
            <w:bCs w:val="0"/>
            <w:noProof/>
          </w:rPr>
          <w:t>Ilustración 28: Barra de navegación/menú contraído para la versión extrapequeña (desplegada)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_Toc125844216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28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121F9DFF" w14:textId="082240A7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7" w:history="1">
        <w:r w:rsidR="009A2A35" w:rsidRPr="009A2A35">
          <w:rPr>
            <w:rStyle w:val="Hipervnculo"/>
            <w:b w:val="0"/>
            <w:bCs w:val="0"/>
            <w:noProof/>
          </w:rPr>
          <w:t>Ilustración 29: Barra de navegación/menú contraído para la versión pequeña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_Toc125844217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29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1FCEF4A" w14:textId="5DB4A455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8" w:history="1">
        <w:r w:rsidR="009A2A35" w:rsidRPr="009A2A35">
          <w:rPr>
            <w:rStyle w:val="Hipervnculo"/>
            <w:b w:val="0"/>
            <w:bCs w:val="0"/>
            <w:noProof/>
          </w:rPr>
          <w:t>Ilustración 30: Barra de navegación/menú contraído para la versión pequeña (desplegada)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_Toc125844218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29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3F74D7CE" w14:textId="4C88195E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19" w:history="1">
        <w:r w:rsidR="009A2A35" w:rsidRPr="009A2A35">
          <w:rPr>
            <w:rStyle w:val="Hipervnculo"/>
            <w:b w:val="0"/>
            <w:bCs w:val="0"/>
            <w:noProof/>
          </w:rPr>
          <w:t>Ilustración 31: Inserción de un vídeo de YouTube en modo responsive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_Toc125844219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30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0087BF39" w14:textId="64A6E483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20" w:history="1">
        <w:r w:rsidR="009A2A35" w:rsidRPr="009A2A35">
          <w:rPr>
            <w:rStyle w:val="Hipervnculo"/>
            <w:b w:val="0"/>
            <w:bCs w:val="0"/>
            <w:noProof/>
          </w:rPr>
          <w:t>Ilustración 32: Ejemplo de optimización de una imagen en Adobe Photoshop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_Toc125844220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31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2BFA8D3" w14:textId="1755A748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221" w:history="1">
        <w:r w:rsidR="009A2A35" w:rsidRPr="009A2A35">
          <w:rPr>
            <w:rStyle w:val="Hipervnculo"/>
            <w:b w:val="0"/>
            <w:bCs w:val="0"/>
            <w:noProof/>
          </w:rPr>
          <w:t>Ilustración 33: Estilos, colores y efectos concordantes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_Toc125844221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33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97E3264" w14:textId="3DBC8C8E" w:rsidR="00FA1FE8" w:rsidRDefault="009A2A35" w:rsidP="00FA1FE8">
      <w:r w:rsidRPr="009A2A35">
        <w:rPr>
          <w:noProof/>
        </w:rPr>
        <w:fldChar w:fldCharType="end"/>
      </w:r>
    </w:p>
    <w:p w14:paraId="2960142D" w14:textId="0088B714" w:rsidR="00FA1FE8" w:rsidRDefault="00FA1FE8" w:rsidP="00FA1FE8">
      <w:pPr>
        <w:pStyle w:val="Ttulo1"/>
      </w:pPr>
      <w:bookmarkStart w:id="1" w:name="_Toc125844223"/>
      <w:r>
        <w:t xml:space="preserve">Índice de </w:t>
      </w:r>
      <w:proofErr w:type="spellStart"/>
      <w:r w:rsidR="00731A0B">
        <w:t>listings</w:t>
      </w:r>
      <w:proofErr w:type="spellEnd"/>
      <w:r w:rsidR="00731A0B">
        <w:t xml:space="preserve"> (código fuente)</w:t>
      </w:r>
      <w:r>
        <w:t>.</w:t>
      </w:r>
      <w:bookmarkEnd w:id="1"/>
    </w:p>
    <w:p w14:paraId="70FECF67" w14:textId="6A1F47D2" w:rsidR="009A2A35" w:rsidRPr="009A2A35" w:rsidRDefault="009A2A3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r w:rsidRPr="009A2A35">
        <w:rPr>
          <w:b w:val="0"/>
          <w:bCs w:val="0"/>
        </w:rPr>
        <w:fldChar w:fldCharType="begin"/>
      </w:r>
      <w:r w:rsidRPr="009A2A35">
        <w:rPr>
          <w:b w:val="0"/>
          <w:bCs w:val="0"/>
        </w:rPr>
        <w:instrText xml:space="preserve"> TOC \h \z \c "Código fuente" </w:instrText>
      </w:r>
      <w:r w:rsidRPr="009A2A35">
        <w:rPr>
          <w:b w:val="0"/>
          <w:bCs w:val="0"/>
        </w:rPr>
        <w:fldChar w:fldCharType="separate"/>
      </w:r>
      <w:hyperlink w:anchor="_Toc125844167" w:history="1">
        <w:r w:rsidRPr="009A2A35">
          <w:rPr>
            <w:rStyle w:val="Hipervnculo"/>
            <w:b w:val="0"/>
            <w:bCs w:val="0"/>
            <w:noProof/>
          </w:rPr>
          <w:t>Código fuente 1: Clase "bienvenida"</w:t>
        </w:r>
        <w:r w:rsidRPr="009A2A35">
          <w:rPr>
            <w:b w:val="0"/>
            <w:bCs w:val="0"/>
            <w:noProof/>
            <w:webHidden/>
          </w:rPr>
          <w:tab/>
        </w:r>
        <w:r w:rsidRPr="009A2A35">
          <w:rPr>
            <w:b w:val="0"/>
            <w:bCs w:val="0"/>
            <w:noProof/>
            <w:webHidden/>
          </w:rPr>
          <w:fldChar w:fldCharType="begin"/>
        </w:r>
        <w:r w:rsidRPr="009A2A35">
          <w:rPr>
            <w:b w:val="0"/>
            <w:bCs w:val="0"/>
            <w:noProof/>
            <w:webHidden/>
          </w:rPr>
          <w:instrText xml:space="preserve"> PAGEREF _Toc125844167 \h </w:instrText>
        </w:r>
        <w:r w:rsidRPr="009A2A35">
          <w:rPr>
            <w:b w:val="0"/>
            <w:bCs w:val="0"/>
            <w:noProof/>
            <w:webHidden/>
          </w:rPr>
        </w:r>
        <w:r w:rsidRPr="009A2A35">
          <w:rPr>
            <w:b w:val="0"/>
            <w:bCs w:val="0"/>
            <w:noProof/>
            <w:webHidden/>
          </w:rPr>
          <w:fldChar w:fldCharType="separate"/>
        </w:r>
        <w:r w:rsidRPr="009A2A35">
          <w:rPr>
            <w:b w:val="0"/>
            <w:bCs w:val="0"/>
            <w:noProof/>
            <w:webHidden/>
          </w:rPr>
          <w:t>2</w:t>
        </w:r>
        <w:r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A67A8B0" w14:textId="081788C6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68" w:history="1">
        <w:r w:rsidR="009A2A35" w:rsidRPr="009A2A35">
          <w:rPr>
            <w:rStyle w:val="Hipervnculo"/>
            <w:b w:val="0"/>
            <w:bCs w:val="0"/>
            <w:noProof/>
          </w:rPr>
          <w:t>Código fuente 2: código HTML para insertar vídeo de YouTube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_Toc125844168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75BF54F5" w14:textId="7CD88868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69" w:history="1">
        <w:r w:rsidR="009A2A35" w:rsidRPr="009A2A35">
          <w:rPr>
            <w:rStyle w:val="Hipervnculo"/>
            <w:b w:val="0"/>
            <w:bCs w:val="0"/>
            <w:noProof/>
          </w:rPr>
          <w:t>Código fuente 3: Media queries para el carrusel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_Toc125844169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31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482B1FEF" w14:textId="515B96D2" w:rsidR="009A2A35" w:rsidRPr="009A2A35" w:rsidRDefault="0000000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844170" w:history="1">
        <w:r w:rsidR="009A2A35" w:rsidRPr="009A2A35">
          <w:rPr>
            <w:rStyle w:val="Hipervnculo"/>
            <w:b w:val="0"/>
            <w:bCs w:val="0"/>
            <w:noProof/>
          </w:rPr>
          <w:t>Código fuente 4: Media queries para las imágenes de la sección "Safaris"</w:t>
        </w:r>
        <w:r w:rsidR="009A2A35" w:rsidRPr="009A2A35">
          <w:rPr>
            <w:b w:val="0"/>
            <w:bCs w:val="0"/>
            <w:noProof/>
            <w:webHidden/>
          </w:rPr>
          <w:tab/>
        </w:r>
        <w:r w:rsidR="009A2A35" w:rsidRPr="009A2A35">
          <w:rPr>
            <w:b w:val="0"/>
            <w:bCs w:val="0"/>
            <w:noProof/>
            <w:webHidden/>
          </w:rPr>
          <w:fldChar w:fldCharType="begin"/>
        </w:r>
        <w:r w:rsidR="009A2A35" w:rsidRPr="009A2A35">
          <w:rPr>
            <w:b w:val="0"/>
            <w:bCs w:val="0"/>
            <w:noProof/>
            <w:webHidden/>
          </w:rPr>
          <w:instrText xml:space="preserve"> PAGEREF _Toc125844170 \h </w:instrText>
        </w:r>
        <w:r w:rsidR="009A2A35" w:rsidRPr="009A2A35">
          <w:rPr>
            <w:b w:val="0"/>
            <w:bCs w:val="0"/>
            <w:noProof/>
            <w:webHidden/>
          </w:rPr>
        </w:r>
        <w:r w:rsidR="009A2A35" w:rsidRPr="009A2A35">
          <w:rPr>
            <w:b w:val="0"/>
            <w:bCs w:val="0"/>
            <w:noProof/>
            <w:webHidden/>
          </w:rPr>
          <w:fldChar w:fldCharType="separate"/>
        </w:r>
        <w:r w:rsidR="009A2A35" w:rsidRPr="009A2A35">
          <w:rPr>
            <w:b w:val="0"/>
            <w:bCs w:val="0"/>
            <w:noProof/>
            <w:webHidden/>
          </w:rPr>
          <w:t>31</w:t>
        </w:r>
        <w:r w:rsidR="009A2A35" w:rsidRPr="009A2A35">
          <w:rPr>
            <w:b w:val="0"/>
            <w:bCs w:val="0"/>
            <w:noProof/>
            <w:webHidden/>
          </w:rPr>
          <w:fldChar w:fldCharType="end"/>
        </w:r>
      </w:hyperlink>
    </w:p>
    <w:p w14:paraId="65F2C0C3" w14:textId="3974E113" w:rsidR="00FA1FE8" w:rsidRPr="00FA1FE8" w:rsidRDefault="009A2A35" w:rsidP="00FA1FE8">
      <w:r w:rsidRPr="009A2A35">
        <w:fldChar w:fldCharType="end"/>
      </w:r>
    </w:p>
    <w:p w14:paraId="2CD9DE72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D377A94" w14:textId="788C8897" w:rsidR="00183A13" w:rsidRDefault="00BF7A4F" w:rsidP="00183A13">
      <w:pPr>
        <w:pStyle w:val="Ttulo"/>
        <w:spacing w:after="240"/>
      </w:pPr>
      <w:r>
        <w:lastRenderedPageBreak/>
        <w:t>Tarea para DIW04.</w:t>
      </w:r>
    </w:p>
    <w:p w14:paraId="5C3E0B01" w14:textId="1052522A" w:rsidR="00BF7A4F" w:rsidRDefault="00BF7A4F" w:rsidP="00E87859">
      <w:pPr>
        <w:pStyle w:val="Ttulo1"/>
        <w:spacing w:before="0"/>
      </w:pPr>
      <w:bookmarkStart w:id="2" w:name="_Toc125844224"/>
      <w:r>
        <w:t>Enunciado.</w:t>
      </w:r>
      <w:bookmarkEnd w:id="2"/>
    </w:p>
    <w:p w14:paraId="4126CDFB" w14:textId="672F6180" w:rsidR="00BF7A4F" w:rsidRDefault="00BF7A4F" w:rsidP="00BF7A4F">
      <w:r w:rsidRPr="00BF7A4F">
        <w:t xml:space="preserve">Crea, basándote en la plantilla de la documentación de Bootstrap 4 una </w:t>
      </w:r>
      <w:r w:rsidRPr="00BF7A4F">
        <w:rPr>
          <w:b/>
          <w:bCs/>
        </w:rPr>
        <w:t>web estática con temática</w:t>
      </w:r>
      <w:r w:rsidRPr="00BF7A4F">
        <w:t>,</w:t>
      </w:r>
      <w:r>
        <w:t xml:space="preserve"> </w:t>
      </w:r>
      <w:r w:rsidRPr="00BF7A4F">
        <w:t xml:space="preserve">contenidos y estilos del sitio </w:t>
      </w:r>
      <w:r w:rsidRPr="00BF7A4F">
        <w:rPr>
          <w:b/>
          <w:bCs/>
        </w:rPr>
        <w:t>sobre África</w:t>
      </w:r>
      <w:r w:rsidRPr="00BF7A4F">
        <w:t xml:space="preserve">. Dicha página </w:t>
      </w:r>
      <w:r w:rsidRPr="00BF7A4F">
        <w:rPr>
          <w:b/>
          <w:bCs/>
        </w:rPr>
        <w:t>deberá tener al menos las siguientes</w:t>
      </w:r>
      <w:r w:rsidRPr="007D486C">
        <w:rPr>
          <w:b/>
          <w:bCs/>
        </w:rPr>
        <w:t xml:space="preserve"> características</w:t>
      </w:r>
      <w:r w:rsidRPr="00BF7A4F">
        <w:t>:</w:t>
      </w:r>
    </w:p>
    <w:p w14:paraId="1FBC5DFE" w14:textId="171668FA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El sitio estará formado por, </w:t>
      </w:r>
      <w:r w:rsidRPr="00BF7A4F">
        <w:t xml:space="preserve">al menos, </w:t>
      </w:r>
      <w:r w:rsidRPr="00BF7A4F">
        <w:rPr>
          <w:b/>
          <w:bCs/>
        </w:rPr>
        <w:t>1 página con enlaces dentro de la misma</w:t>
      </w:r>
      <w:r>
        <w:t xml:space="preserve"> a las diferentes secciones.</w:t>
      </w:r>
    </w:p>
    <w:p w14:paraId="51C5EEA0" w14:textId="70E45CED" w:rsidR="00BF7A4F" w:rsidRDefault="00BF7A4F" w:rsidP="00BF7A4F">
      <w:pPr>
        <w:pStyle w:val="Prrafodelista"/>
        <w:numPr>
          <w:ilvl w:val="0"/>
          <w:numId w:val="1"/>
        </w:numPr>
      </w:pPr>
      <w:r w:rsidRPr="00BF7A4F">
        <w:rPr>
          <w:b/>
          <w:bCs/>
        </w:rPr>
        <w:t>Ser completamente responsive</w:t>
      </w:r>
      <w:r>
        <w:t xml:space="preserve">, de forma que se adapte tanto a pantallas extra pequeñas de smartphone como a </w:t>
      </w:r>
      <w:proofErr w:type="spellStart"/>
      <w:r>
        <w:t>tablets</w:t>
      </w:r>
      <w:proofErr w:type="spellEnd"/>
      <w:r>
        <w:t xml:space="preserve"> y pantallas más grandes de portátiles y de escritorio. (</w:t>
      </w:r>
      <w:proofErr w:type="spellStart"/>
      <w:r>
        <w:t>escritorio:lg-md</w:t>
      </w:r>
      <w:proofErr w:type="spellEnd"/>
      <w:r>
        <w:t xml:space="preserve">; </w:t>
      </w:r>
      <w:proofErr w:type="spellStart"/>
      <w:r>
        <w:t>tablet:sm</w:t>
      </w:r>
      <w:proofErr w:type="spellEnd"/>
      <w:r>
        <w:t xml:space="preserve">; </w:t>
      </w:r>
      <w:proofErr w:type="spellStart"/>
      <w:r>
        <w:t>movil</w:t>
      </w:r>
      <w:proofErr w:type="spellEnd"/>
      <w:r>
        <w:t>).</w:t>
      </w:r>
    </w:p>
    <w:p w14:paraId="03CDDF4C" w14:textId="37C4034D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Deberemos de </w:t>
      </w:r>
      <w:r w:rsidRPr="00BF7A4F">
        <w:rPr>
          <w:b/>
          <w:bCs/>
        </w:rPr>
        <w:t>optimizar todos los estilos para que queden concordantes</w:t>
      </w:r>
      <w:r>
        <w:t xml:space="preserve"> y un resultado lo más profesional posible.</w:t>
      </w:r>
    </w:p>
    <w:p w14:paraId="75BF830D" w14:textId="37EFBD2F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Tener una </w:t>
      </w:r>
      <w:r w:rsidRPr="00BF7A4F">
        <w:rPr>
          <w:b/>
          <w:bCs/>
        </w:rPr>
        <w:t>barra de navegación principal que se contraiga cuando la pantalla sea pequeña</w:t>
      </w:r>
      <w:r>
        <w:t xml:space="preserve">. </w:t>
      </w:r>
      <w:r w:rsidRPr="00BF7A4F">
        <w:rPr>
          <w:b/>
          <w:bCs/>
        </w:rPr>
        <w:t>Esta barra tendrá al menos</w:t>
      </w:r>
      <w:r>
        <w:t>:</w:t>
      </w:r>
    </w:p>
    <w:p w14:paraId="03397484" w14:textId="111575FE" w:rsidR="00BF7A4F" w:rsidRDefault="00BF7A4F" w:rsidP="00BF7A4F">
      <w:pPr>
        <w:pStyle w:val="Prrafodelista"/>
        <w:numPr>
          <w:ilvl w:val="1"/>
          <w:numId w:val="1"/>
        </w:numPr>
      </w:pPr>
      <w:r>
        <w:t>Tres enlaces.</w:t>
      </w:r>
    </w:p>
    <w:p w14:paraId="3BD08B29" w14:textId="6782697B" w:rsidR="00BF7A4F" w:rsidRDefault="00BF7A4F" w:rsidP="00BF7A4F">
      <w:pPr>
        <w:pStyle w:val="Prrafodelista"/>
        <w:numPr>
          <w:ilvl w:val="1"/>
          <w:numId w:val="1"/>
        </w:numPr>
      </w:pPr>
      <w:r>
        <w:t>Una imagen como logotipo.</w:t>
      </w:r>
    </w:p>
    <w:p w14:paraId="1DD68DA3" w14:textId="50E19FC1" w:rsidR="00BF7A4F" w:rsidRDefault="00BF7A4F" w:rsidP="00BF7A4F">
      <w:pPr>
        <w:pStyle w:val="Prrafodelista"/>
        <w:numPr>
          <w:ilvl w:val="0"/>
          <w:numId w:val="1"/>
        </w:numPr>
      </w:pPr>
      <w:r w:rsidRPr="00BF7A4F">
        <w:rPr>
          <w:b/>
          <w:bCs/>
        </w:rPr>
        <w:t>Contener los siguientes elementos</w:t>
      </w:r>
      <w:r>
        <w:t>:</w:t>
      </w:r>
    </w:p>
    <w:p w14:paraId="7ABA7FE2" w14:textId="5DF3E24B" w:rsidR="00BF7A4F" w:rsidRPr="00BF7A4F" w:rsidRDefault="00BF7A4F" w:rsidP="00BF7A4F">
      <w:pPr>
        <w:pStyle w:val="Prrafodelista"/>
        <w:numPr>
          <w:ilvl w:val="1"/>
          <w:numId w:val="1"/>
        </w:numPr>
        <w:rPr>
          <w:b/>
          <w:bCs/>
        </w:rPr>
      </w:pPr>
      <w:r w:rsidRPr="00BF7A4F">
        <w:rPr>
          <w:b/>
          <w:bCs/>
        </w:rPr>
        <w:t>Botones</w:t>
      </w:r>
      <w:r>
        <w:t>.</w:t>
      </w:r>
    </w:p>
    <w:p w14:paraId="222C1B38" w14:textId="703D4B03" w:rsidR="00BF7A4F" w:rsidRDefault="00BF7A4F" w:rsidP="00BF7A4F">
      <w:pPr>
        <w:pStyle w:val="Prrafodelista"/>
        <w:numPr>
          <w:ilvl w:val="1"/>
          <w:numId w:val="1"/>
        </w:numPr>
      </w:pPr>
      <w:r>
        <w:t xml:space="preserve">Un </w:t>
      </w:r>
      <w:r w:rsidRPr="00BF7A4F">
        <w:rPr>
          <w:b/>
          <w:bCs/>
        </w:rPr>
        <w:t>desplegable</w:t>
      </w:r>
      <w:r>
        <w:t>.</w:t>
      </w:r>
    </w:p>
    <w:p w14:paraId="4878B528" w14:textId="7501484C" w:rsidR="00BF7A4F" w:rsidRDefault="00BF7A4F" w:rsidP="00BF7A4F">
      <w:pPr>
        <w:pStyle w:val="Prrafodelista"/>
        <w:numPr>
          <w:ilvl w:val="1"/>
          <w:numId w:val="1"/>
        </w:numPr>
      </w:pPr>
      <w:r>
        <w:t xml:space="preserve">Una </w:t>
      </w:r>
      <w:r w:rsidRPr="00BF7A4F">
        <w:rPr>
          <w:b/>
          <w:bCs/>
        </w:rPr>
        <w:t>tabla responsive</w:t>
      </w:r>
      <w:r>
        <w:t xml:space="preserve">, con bordes y de tipo </w:t>
      </w:r>
      <w:proofErr w:type="spellStart"/>
      <w:r>
        <w:t>striped</w:t>
      </w:r>
      <w:proofErr w:type="spellEnd"/>
      <w:r>
        <w:t>.</w:t>
      </w:r>
    </w:p>
    <w:p w14:paraId="4D3F7D5A" w14:textId="5E9B8C69" w:rsidR="00BF7A4F" w:rsidRDefault="00BF7A4F" w:rsidP="00BF7A4F">
      <w:pPr>
        <w:pStyle w:val="Prrafodelista"/>
        <w:numPr>
          <w:ilvl w:val="1"/>
          <w:numId w:val="1"/>
        </w:numPr>
      </w:pPr>
      <w:r w:rsidRPr="00BF7A4F">
        <w:rPr>
          <w:b/>
          <w:bCs/>
        </w:rPr>
        <w:t>Al cargar la página debe aparecer un elemento con la imagen de una puesta de sol de fondo y un texto de bienvenida</w:t>
      </w:r>
      <w:r>
        <w:t>. El elemento tendrá un tamaño del medio para el que se ha creado y lo podremos conseguir añadiendo el siguiente código, dentro del elemento de la clase bienvenida podremos crearnos la filas y columnas correspondientes para poder añadir el texto de bienvenida.</w:t>
      </w:r>
    </w:p>
    <w:p w14:paraId="43B1DC42" w14:textId="77777777" w:rsidR="00B0578C" w:rsidRDefault="002B1FEE" w:rsidP="00B0578C">
      <w:pPr>
        <w:keepNext/>
      </w:pPr>
      <w:r w:rsidRPr="002B1FEE">
        <w:rPr>
          <w:noProof/>
        </w:rPr>
        <w:drawing>
          <wp:inline distT="0" distB="0" distL="0" distR="0" wp14:anchorId="0B3877EC" wp14:editId="18057B55">
            <wp:extent cx="5400040" cy="15709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7B5C" w14:textId="1D6E47F1" w:rsidR="002B1FEE" w:rsidRDefault="00B0578C" w:rsidP="00B0578C">
      <w:pPr>
        <w:pStyle w:val="Descripcin"/>
      </w:pPr>
      <w:bookmarkStart w:id="3" w:name="_Toc125844167"/>
      <w:r>
        <w:t xml:space="preserve">Código fuente </w:t>
      </w:r>
      <w:fldSimple w:instr=" SEQ Código_fuente \* ARABIC ">
        <w:r w:rsidR="00155047">
          <w:rPr>
            <w:noProof/>
          </w:rPr>
          <w:t>1</w:t>
        </w:r>
      </w:fldSimple>
      <w:r>
        <w:t>: Clase "bienvenida"</w:t>
      </w:r>
      <w:bookmarkEnd w:id="3"/>
    </w:p>
    <w:p w14:paraId="21A6EFD6" w14:textId="55B4FB72" w:rsidR="002B1FEE" w:rsidRDefault="002B1FEE" w:rsidP="00BF7A4F">
      <w:pPr>
        <w:pStyle w:val="Prrafodelista"/>
        <w:numPr>
          <w:ilvl w:val="1"/>
          <w:numId w:val="1"/>
        </w:numPr>
      </w:pPr>
      <w:r>
        <w:t xml:space="preserve">El estilo base a utilizar será el que define Bootstrap, </w:t>
      </w:r>
      <w:r>
        <w:rPr>
          <w:b/>
          <w:bCs/>
        </w:rPr>
        <w:t>si se definen estilos CSS personalizados, tendrán que estar en un fichero</w:t>
      </w:r>
      <w:r w:rsidR="00A92006">
        <w:rPr>
          <w:b/>
          <w:bCs/>
        </w:rPr>
        <w:t xml:space="preserve"> separado, llamado “custom.css”</w:t>
      </w:r>
      <w:r w:rsidR="00A92006">
        <w:t>.</w:t>
      </w:r>
    </w:p>
    <w:p w14:paraId="5B11C166" w14:textId="183E196D" w:rsidR="002A0D74" w:rsidRDefault="002A0D74" w:rsidP="002A0D74">
      <w:pPr>
        <w:pStyle w:val="Prrafodelista"/>
        <w:numPr>
          <w:ilvl w:val="1"/>
          <w:numId w:val="1"/>
        </w:numPr>
      </w:pPr>
      <w:r w:rsidRPr="002A0D74">
        <w:rPr>
          <w:b/>
          <w:bCs/>
        </w:rPr>
        <w:lastRenderedPageBreak/>
        <w:t>Debe contener una sección sobre animales, otra sobre tribus, otras sobre</w:t>
      </w:r>
      <w:r w:rsidRPr="00BC66FF">
        <w:rPr>
          <w:b/>
          <w:bCs/>
        </w:rPr>
        <w:t xml:space="preserve"> </w:t>
      </w:r>
      <w:r w:rsidRPr="002A0D74">
        <w:rPr>
          <w:b/>
          <w:bCs/>
        </w:rPr>
        <w:t>viajes y una última de safaris africanos</w:t>
      </w:r>
      <w:r w:rsidRPr="002A0D74">
        <w:t>. Cada sección debe estar organizada en</w:t>
      </w:r>
      <w:r>
        <w:t xml:space="preserve"> </w:t>
      </w:r>
      <w:r w:rsidRPr="002A0D74">
        <w:t xml:space="preserve">columnas y </w:t>
      </w:r>
      <w:r w:rsidRPr="003C7C24">
        <w:rPr>
          <w:b/>
          <w:bCs/>
        </w:rPr>
        <w:t>cambiar su disposición entre las diferentes versiones</w:t>
      </w:r>
      <w:r w:rsidRPr="002A0D74">
        <w:t>.</w:t>
      </w:r>
    </w:p>
    <w:p w14:paraId="19A7B7F4" w14:textId="24B5AE58" w:rsidR="00BC66FF" w:rsidRDefault="00BC66FF" w:rsidP="002A0D74">
      <w:pPr>
        <w:pStyle w:val="Prrafodelista"/>
        <w:numPr>
          <w:ilvl w:val="1"/>
          <w:numId w:val="1"/>
        </w:numPr>
      </w:pPr>
      <w:r w:rsidRPr="00BC66FF">
        <w:t xml:space="preserve">Debe tener </w:t>
      </w:r>
      <w:r w:rsidRPr="003C7C24">
        <w:rPr>
          <w:b/>
          <w:bCs/>
        </w:rPr>
        <w:t>al menos 3 cambios en los que las columnas alteren su orden</w:t>
      </w:r>
      <w:r w:rsidRPr="00BC66FF">
        <w:t>.</w:t>
      </w:r>
    </w:p>
    <w:p w14:paraId="1471868F" w14:textId="2208854F" w:rsidR="003C7C24" w:rsidRDefault="00841F49" w:rsidP="002A0D74">
      <w:pPr>
        <w:pStyle w:val="Prrafodelista"/>
        <w:numPr>
          <w:ilvl w:val="1"/>
          <w:numId w:val="1"/>
        </w:numPr>
      </w:pPr>
      <w:r w:rsidRPr="00841F49">
        <w:t>El menú debe contraerse para versiones móviles.</w:t>
      </w:r>
    </w:p>
    <w:p w14:paraId="76C1E018" w14:textId="5EAAEBCE" w:rsidR="00576B52" w:rsidRDefault="00576B52" w:rsidP="00576B52">
      <w:pPr>
        <w:pStyle w:val="Prrafodelista"/>
        <w:numPr>
          <w:ilvl w:val="1"/>
          <w:numId w:val="1"/>
        </w:numPr>
      </w:pPr>
      <w:r w:rsidRPr="00576B52">
        <w:rPr>
          <w:b/>
          <w:bCs/>
        </w:rPr>
        <w:t>Debe incluir al menos un video al enlace</w:t>
      </w:r>
      <w:r w:rsidRPr="00576B52">
        <w:t>:</w:t>
      </w:r>
      <w:r>
        <w:t xml:space="preserve"> </w:t>
      </w:r>
      <w:r w:rsidRPr="00576B52">
        <w:t>https://www.youtube.com/watch?v=w4y3lLrqlTQ en formato 16:9 y</w:t>
      </w:r>
      <w:r>
        <w:t xml:space="preserve"> </w:t>
      </w:r>
      <w:r w:rsidRPr="00576B52">
        <w:t>responsive, los videos se pueden incluir con el siguiente código.</w:t>
      </w:r>
    </w:p>
    <w:p w14:paraId="2E60628D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proofErr w:type="gramStart"/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>&lt;!--</w:t>
      </w:r>
      <w:proofErr w:type="gramEnd"/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 xml:space="preserve"> 16:9 aspect ratio --&gt;</w:t>
      </w:r>
    </w:p>
    <w:p w14:paraId="42B180FB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&lt;div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 embed-responsive-16by9"&gt;</w:t>
      </w:r>
    </w:p>
    <w:p w14:paraId="2EADFB25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iframe</w:t>
      </w:r>
      <w:proofErr w:type="spellEnd"/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"embed-responsive-item"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src</w:t>
      </w:r>
      <w:proofErr w:type="spellEnd"/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"..."&gt;&lt;/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iframe</w:t>
      </w:r>
      <w:proofErr w:type="spellEnd"/>
      <w:r w:rsidRPr="00576B52">
        <w:rPr>
          <w:rFonts w:ascii="Consolas" w:hAnsi="Consolas" w:cs="Courier New"/>
          <w:sz w:val="17"/>
          <w:szCs w:val="17"/>
          <w:lang w:val="en-US"/>
        </w:rPr>
        <w:t>&gt;</w:t>
      </w:r>
    </w:p>
    <w:p w14:paraId="0865AE93" w14:textId="3F98C901" w:rsidR="00576B52" w:rsidRDefault="00576B52" w:rsidP="00B0578C">
      <w:pPr>
        <w:pStyle w:val="NormalWeb"/>
        <w:keepNext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363602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div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34D0097" w14:textId="63764E69" w:rsidR="00B0578C" w:rsidRDefault="00B0578C" w:rsidP="00B0578C">
      <w:pPr>
        <w:pStyle w:val="Descripcin"/>
        <w:jc w:val="left"/>
      </w:pPr>
      <w:bookmarkStart w:id="4" w:name="_Toc125844168"/>
      <w:r>
        <w:t xml:space="preserve">Código fuente </w:t>
      </w:r>
      <w:fldSimple w:instr=" SEQ Código_fuente \* ARABIC ">
        <w:r w:rsidR="00155047">
          <w:rPr>
            <w:noProof/>
          </w:rPr>
          <w:t>2</w:t>
        </w:r>
      </w:fldSimple>
      <w:r>
        <w:t>: código HTML para insertar vídeo de YouTube</w:t>
      </w:r>
      <w:bookmarkEnd w:id="4"/>
    </w:p>
    <w:p w14:paraId="29D174F4" w14:textId="4F9558E0" w:rsidR="00576B52" w:rsidRDefault="00576B52" w:rsidP="00576B52">
      <w:pPr>
        <w:pStyle w:val="Prrafodelista"/>
        <w:numPr>
          <w:ilvl w:val="1"/>
          <w:numId w:val="1"/>
        </w:numPr>
      </w:pPr>
      <w:r w:rsidRPr="00440EDA">
        <w:rPr>
          <w:b/>
          <w:bCs/>
        </w:rPr>
        <w:t>Las imágenes</w:t>
      </w:r>
      <w:r>
        <w:t xml:space="preserve"> las descargamos de la web </w:t>
      </w:r>
      <w:r w:rsidRPr="00440EDA">
        <w:t>y</w:t>
      </w:r>
      <w:r w:rsidRPr="00440EDA">
        <w:rPr>
          <w:b/>
          <w:bCs/>
        </w:rPr>
        <w:t xml:space="preserve"> estarán libres de derechos</w:t>
      </w:r>
      <w:r>
        <w:t>.</w:t>
      </w:r>
    </w:p>
    <w:p w14:paraId="47E26610" w14:textId="5B25DBE8" w:rsidR="00576B52" w:rsidRDefault="00576B52" w:rsidP="00576B52">
      <w:pPr>
        <w:pStyle w:val="Prrafodelista"/>
        <w:numPr>
          <w:ilvl w:val="1"/>
          <w:numId w:val="1"/>
        </w:numPr>
      </w:pPr>
      <w:r w:rsidRPr="00440EDA">
        <w:rPr>
          <w:b/>
          <w:bCs/>
        </w:rPr>
        <w:t xml:space="preserve">Se deben optimizar </w:t>
      </w:r>
      <w:r>
        <w:t>y utilizar aquellas que consideremos oportunas.</w:t>
      </w:r>
    </w:p>
    <w:p w14:paraId="79F3F97C" w14:textId="29034F3B" w:rsidR="00576B52" w:rsidRDefault="00176E54" w:rsidP="00EE1755">
      <w:pPr>
        <w:pStyle w:val="Prrafodelista"/>
        <w:numPr>
          <w:ilvl w:val="1"/>
          <w:numId w:val="1"/>
        </w:numPr>
      </w:pPr>
      <w:r w:rsidRPr="007A4DC9">
        <w:rPr>
          <w:b/>
          <w:bCs/>
        </w:rPr>
        <w:t xml:space="preserve">Se valorará el comentario del código además de la utilización de media </w:t>
      </w:r>
      <w:proofErr w:type="spellStart"/>
      <w:r w:rsidRPr="007A4DC9">
        <w:rPr>
          <w:b/>
          <w:bCs/>
        </w:rPr>
        <w:t>queries</w:t>
      </w:r>
      <w:proofErr w:type="spellEnd"/>
      <w:r>
        <w:t xml:space="preserve"> en la web para cambiar el aspecto en las diferentes versiones </w:t>
      </w:r>
      <w:r w:rsidRPr="007A4DC9">
        <w:rPr>
          <w:b/>
          <w:bCs/>
        </w:rPr>
        <w:t xml:space="preserve">siempre que </w:t>
      </w:r>
      <w:proofErr w:type="spellStart"/>
      <w:r w:rsidRPr="007A4DC9">
        <w:rPr>
          <w:b/>
          <w:bCs/>
        </w:rPr>
        <w:t>bootstrap</w:t>
      </w:r>
      <w:proofErr w:type="spellEnd"/>
      <w:r w:rsidRPr="007A4DC9">
        <w:rPr>
          <w:b/>
          <w:bCs/>
        </w:rPr>
        <w:t xml:space="preserve"> no proporcione clases para el efecto creado</w:t>
      </w:r>
      <w:r>
        <w:t>.</w:t>
      </w:r>
    </w:p>
    <w:p w14:paraId="0C756BCF" w14:textId="4F7142CD" w:rsidR="002B1FEE" w:rsidRPr="00BF7A4F" w:rsidRDefault="006A3F75" w:rsidP="002B1FEE">
      <w:pPr>
        <w:pStyle w:val="Prrafodelista"/>
        <w:numPr>
          <w:ilvl w:val="1"/>
          <w:numId w:val="1"/>
        </w:numPr>
      </w:pPr>
      <w:r w:rsidRPr="00DC46E3">
        <w:t>Se valorará la aplicación de estilos</w:t>
      </w:r>
      <w:r w:rsidR="00DC46E3" w:rsidRPr="00DC46E3">
        <w:t xml:space="preserve"> para que el</w:t>
      </w:r>
      <w:r w:rsidR="00DC46E3">
        <w:rPr>
          <w:b/>
          <w:bCs/>
        </w:rPr>
        <w:t xml:space="preserve"> estilo, colores y efectos de la página tengan concordancia con la temática</w:t>
      </w:r>
      <w:r w:rsidR="00DC46E3">
        <w:t>.</w:t>
      </w:r>
    </w:p>
    <w:p w14:paraId="14665E54" w14:textId="45F3C7D2" w:rsidR="00183A13" w:rsidRDefault="00183A13" w:rsidP="00E87859">
      <w:pPr>
        <w:pStyle w:val="Ttulo1"/>
        <w:spacing w:before="0"/>
      </w:pPr>
      <w:bookmarkStart w:id="5" w:name="_Toc125844225"/>
      <w:r>
        <w:t xml:space="preserve">1.- </w:t>
      </w:r>
      <w:r w:rsidR="00E817A4">
        <w:t xml:space="preserve">Página: </w:t>
      </w:r>
      <w:proofErr w:type="gramStart"/>
      <w:r w:rsidR="00E817A4">
        <w:t>Single</w:t>
      </w:r>
      <w:proofErr w:type="gramEnd"/>
      <w:r w:rsidR="00E817A4">
        <w:t xml:space="preserve"> page.</w:t>
      </w:r>
      <w:bookmarkEnd w:id="5"/>
    </w:p>
    <w:p w14:paraId="363D78D5" w14:textId="0A2FF3FB" w:rsidR="00183A13" w:rsidRDefault="00E817A4" w:rsidP="00E87859">
      <w:r>
        <w:t xml:space="preserve">Tal y como pide el enunciado, el sitio se compone de </w:t>
      </w:r>
      <w:r w:rsidRPr="004B125C">
        <w:rPr>
          <w:b/>
          <w:bCs/>
        </w:rPr>
        <w:t>una única página web ‘</w:t>
      </w:r>
      <w:proofErr w:type="gramStart"/>
      <w:r w:rsidRPr="004B125C">
        <w:rPr>
          <w:b/>
          <w:bCs/>
        </w:rPr>
        <w:t>single</w:t>
      </w:r>
      <w:proofErr w:type="gramEnd"/>
      <w:r w:rsidRPr="004B125C">
        <w:rPr>
          <w:b/>
          <w:bCs/>
        </w:rPr>
        <w:t>’</w:t>
      </w:r>
      <w:r>
        <w:t>, en donde cada enlace te lleva a una sección propia, dentro de la misma página.</w:t>
      </w:r>
    </w:p>
    <w:p w14:paraId="3FC15F47" w14:textId="77777777" w:rsidR="004B125C" w:rsidRDefault="00EB3C64" w:rsidP="004B125C">
      <w:pPr>
        <w:keepNext/>
      </w:pPr>
      <w:r w:rsidRPr="00EB3C64">
        <w:rPr>
          <w:noProof/>
        </w:rPr>
        <w:drawing>
          <wp:inline distT="0" distB="0" distL="0" distR="0" wp14:anchorId="42357D4A" wp14:editId="546E8B88">
            <wp:extent cx="5400040" cy="2924810"/>
            <wp:effectExtent l="0" t="0" r="0" b="889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C67" w14:textId="05E98F97" w:rsidR="00EB3C64" w:rsidRDefault="004B125C" w:rsidP="004B125C">
      <w:pPr>
        <w:pStyle w:val="Descripcin"/>
      </w:pPr>
      <w:bookmarkStart w:id="6" w:name="_Toc125844189"/>
      <w:r>
        <w:t xml:space="preserve">Ilustración </w:t>
      </w:r>
      <w:fldSimple w:instr=" SEQ Ilustración \* ARABIC ">
        <w:r w:rsidR="00731A0B">
          <w:rPr>
            <w:noProof/>
          </w:rPr>
          <w:t>1</w:t>
        </w:r>
      </w:fldSimple>
      <w:r>
        <w:t xml:space="preserve">: Muestro la </w:t>
      </w:r>
      <w:proofErr w:type="gramStart"/>
      <w:r>
        <w:t>single</w:t>
      </w:r>
      <w:proofErr w:type="gramEnd"/>
      <w:r>
        <w:t xml:space="preserve"> page en general</w:t>
      </w:r>
      <w:bookmarkEnd w:id="6"/>
    </w:p>
    <w:p w14:paraId="01C4EF85" w14:textId="3775F7C7" w:rsidR="00EB3C64" w:rsidRDefault="00C0377A" w:rsidP="00E87859">
      <w:r>
        <w:t xml:space="preserve">Los enlaces, como se puede apreciar, </w:t>
      </w:r>
      <w:r w:rsidRPr="00243140">
        <w:rPr>
          <w:b/>
          <w:bCs/>
        </w:rPr>
        <w:t xml:space="preserve">se localizan en la barra de navegación situada en la parte </w:t>
      </w:r>
      <w:r w:rsidR="00EE60CC" w:rsidRPr="00243140">
        <w:rPr>
          <w:b/>
          <w:bCs/>
        </w:rPr>
        <w:t>superior de la página web</w:t>
      </w:r>
      <w:r w:rsidR="00EE60CC">
        <w:t>:</w:t>
      </w:r>
    </w:p>
    <w:p w14:paraId="1F9D0F65" w14:textId="77777777" w:rsidR="00D06053" w:rsidRDefault="00E25E3C" w:rsidP="00D06053">
      <w:pPr>
        <w:keepNext/>
      </w:pPr>
      <w:r w:rsidRPr="00E25E3C">
        <w:rPr>
          <w:noProof/>
        </w:rPr>
        <w:lastRenderedPageBreak/>
        <w:drawing>
          <wp:inline distT="0" distB="0" distL="0" distR="0" wp14:anchorId="7AE56D9E" wp14:editId="1870329F">
            <wp:extent cx="5400040" cy="52959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D067" w14:textId="5D63ABFC" w:rsidR="00183A13" w:rsidRDefault="00D06053" w:rsidP="00D06053">
      <w:pPr>
        <w:pStyle w:val="Descripcin"/>
      </w:pPr>
      <w:bookmarkStart w:id="7" w:name="_Toc125844190"/>
      <w:r>
        <w:t xml:space="preserve">Ilustración </w:t>
      </w:r>
      <w:fldSimple w:instr=" SEQ Ilustración \* ARABIC ">
        <w:r w:rsidR="00731A0B">
          <w:rPr>
            <w:noProof/>
          </w:rPr>
          <w:t>2</w:t>
        </w:r>
      </w:fldSimple>
      <w:r>
        <w:t>: Enlaces de la barra de navegación</w:t>
      </w:r>
      <w:bookmarkEnd w:id="7"/>
    </w:p>
    <w:p w14:paraId="2065D391" w14:textId="3AD9BC20" w:rsidR="00183A13" w:rsidRDefault="00183A13" w:rsidP="00E87859">
      <w:pPr>
        <w:pStyle w:val="Ttulo1"/>
        <w:spacing w:before="0"/>
      </w:pPr>
      <w:bookmarkStart w:id="8" w:name="_Toc125844226"/>
      <w:r>
        <w:t xml:space="preserve">2.- </w:t>
      </w:r>
      <w:r w:rsidR="007E7DB0">
        <w:t>Diseño completamente responsive.</w:t>
      </w:r>
      <w:bookmarkEnd w:id="8"/>
    </w:p>
    <w:p w14:paraId="45EBE93E" w14:textId="41687B17" w:rsidR="007E7DB0" w:rsidRDefault="007E7DB0" w:rsidP="007E7DB0">
      <w:r>
        <w:t xml:space="preserve">La tecnología que utiliza el </w:t>
      </w:r>
      <w:proofErr w:type="spellStart"/>
      <w:r>
        <w:t>framework</w:t>
      </w:r>
      <w:proofErr w:type="spellEnd"/>
      <w:r>
        <w:t xml:space="preserve"> Bootstrap persigue como</w:t>
      </w:r>
      <w:r w:rsidR="00266BB7">
        <w:t xml:space="preserve"> </w:t>
      </w:r>
      <w:proofErr w:type="gramStart"/>
      <w:r w:rsidR="00266BB7">
        <w:t>uno</w:t>
      </w:r>
      <w:proofErr w:type="gramEnd"/>
      <w:r w:rsidR="00266BB7">
        <w:t xml:space="preserve"> de sus principales características, el contribuir al diseño completamente responsive, estableciendo una serie de puntos de ruptura que permitirán al programador </w:t>
      </w:r>
      <w:r w:rsidR="00E3182F">
        <w:t>definir cómo debe verse el contenido, esto es, la disposición de los elementos, el tamaño de cada uno, colores, etc.</w:t>
      </w:r>
    </w:p>
    <w:p w14:paraId="60A204BD" w14:textId="77777777" w:rsidR="00102CA3" w:rsidRDefault="00E3182F" w:rsidP="00E87859">
      <w:r>
        <w:t xml:space="preserve">Esto lo consigue con el sistema de </w:t>
      </w:r>
      <w:proofErr w:type="spellStart"/>
      <w:r w:rsidRPr="00F52210">
        <w:rPr>
          <w:b/>
          <w:bCs/>
        </w:rPr>
        <w:t>Grid</w:t>
      </w:r>
      <w:proofErr w:type="spellEnd"/>
      <w:r w:rsidRPr="00F52210">
        <w:rPr>
          <w:b/>
          <w:bCs/>
        </w:rPr>
        <w:t xml:space="preserve"> responsive</w:t>
      </w:r>
      <w:r>
        <w:t>, también denominado “</w:t>
      </w:r>
      <w:r w:rsidRPr="00F52210">
        <w:rPr>
          <w:b/>
          <w:bCs/>
        </w:rPr>
        <w:t>de rejilla</w:t>
      </w:r>
      <w:r>
        <w:t>”. Básicamente, todo elemento se sitúa dentro de un contenedor, “container” o “container-fluid” (en nuestro caso, es de último tipo)</w:t>
      </w:r>
      <w:r w:rsidR="00CF4A97">
        <w:t>, y dentro del contenedor, se van creando diferentes elementos tipo “</w:t>
      </w:r>
      <w:proofErr w:type="spellStart"/>
      <w:r w:rsidR="00CF4A97">
        <w:t>row</w:t>
      </w:r>
      <w:proofErr w:type="spellEnd"/>
      <w:r w:rsidR="00CF4A97">
        <w:t xml:space="preserve">”, dentro de los cuales, se pueden hacer hasta 12 divisiones </w:t>
      </w:r>
      <w:r w:rsidR="00102CA3">
        <w:t>(12 columnas), mediante las clases “col-*”.</w:t>
      </w:r>
    </w:p>
    <w:p w14:paraId="7D721479" w14:textId="50C41371" w:rsidR="00183A13" w:rsidRDefault="00102CA3" w:rsidP="00E87859">
      <w:r w:rsidRPr="00CF48FA">
        <w:rPr>
          <w:b/>
          <w:bCs/>
        </w:rPr>
        <w:t xml:space="preserve">Todo el diseño de la página web de África </w:t>
      </w:r>
      <w:r w:rsidR="00F52210" w:rsidRPr="00CF48FA">
        <w:rPr>
          <w:b/>
          <w:bCs/>
        </w:rPr>
        <w:t>utiliza este sistema gracias al uso de Bootstrap</w:t>
      </w:r>
      <w:r w:rsidR="00F52210">
        <w:t>.</w:t>
      </w:r>
      <w:r w:rsidR="001303F1">
        <w:t xml:space="preserve"> Aquí se puede ver una vista del mismo sitio web para diferentes tamaños de pantalla gracias a los puntos de ruptura mencionados anteriormente:</w:t>
      </w:r>
    </w:p>
    <w:p w14:paraId="63A46477" w14:textId="77777777" w:rsidR="00CF48FA" w:rsidRDefault="004751FF" w:rsidP="00CF48FA">
      <w:pPr>
        <w:keepNext/>
      </w:pPr>
      <w:r>
        <w:rPr>
          <w:noProof/>
        </w:rPr>
        <w:lastRenderedPageBreak/>
        <w:drawing>
          <wp:inline distT="0" distB="0" distL="0" distR="0" wp14:anchorId="7DD47E2E" wp14:editId="317DD560">
            <wp:extent cx="4781550" cy="8267700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FE60" w14:textId="77B78BB5" w:rsidR="001303F1" w:rsidRDefault="00CF48FA" w:rsidP="00CF48FA">
      <w:pPr>
        <w:pStyle w:val="Descripcin"/>
      </w:pPr>
      <w:bookmarkStart w:id="9" w:name="_Toc125844191"/>
      <w:r>
        <w:t xml:space="preserve">Ilustración </w:t>
      </w:r>
      <w:fldSimple w:instr=" SEQ Ilustración \* ARABIC ">
        <w:r w:rsidR="00731A0B">
          <w:rPr>
            <w:noProof/>
          </w:rPr>
          <w:t>3</w:t>
        </w:r>
      </w:fldSimple>
      <w:r>
        <w:t>: Vista de la página en tamaño extrapequeño (</w:t>
      </w:r>
      <w:proofErr w:type="spellStart"/>
      <w:r>
        <w:t>xs</w:t>
      </w:r>
      <w:proofErr w:type="spellEnd"/>
      <w:r>
        <w:t>)</w:t>
      </w:r>
      <w:bookmarkEnd w:id="9"/>
    </w:p>
    <w:p w14:paraId="4DC17FF3" w14:textId="77777777" w:rsidR="00CF48FA" w:rsidRDefault="004751FF" w:rsidP="00CF48FA">
      <w:pPr>
        <w:keepNext/>
      </w:pPr>
      <w:r>
        <w:rPr>
          <w:noProof/>
        </w:rPr>
        <w:lastRenderedPageBreak/>
        <w:drawing>
          <wp:inline distT="0" distB="0" distL="0" distR="0" wp14:anchorId="2A1B1369" wp14:editId="2CD21723">
            <wp:extent cx="5400040" cy="7027545"/>
            <wp:effectExtent l="0" t="0" r="0" b="1905"/>
            <wp:docPr id="15" name="Imagen 15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B4EF" w14:textId="733BEE25" w:rsidR="004751FF" w:rsidRDefault="00CF48FA" w:rsidP="00CF48FA">
      <w:pPr>
        <w:pStyle w:val="Descripcin"/>
      </w:pPr>
      <w:bookmarkStart w:id="10" w:name="_Toc125844192"/>
      <w:r>
        <w:t xml:space="preserve">Ilustración </w:t>
      </w:r>
      <w:fldSimple w:instr=" SEQ Ilustración \* ARABIC ">
        <w:r w:rsidR="00731A0B">
          <w:rPr>
            <w:noProof/>
          </w:rPr>
          <w:t>4</w:t>
        </w:r>
      </w:fldSimple>
      <w:r>
        <w:t xml:space="preserve">: </w:t>
      </w:r>
      <w:r w:rsidRPr="007A13CE">
        <w:t>Vista de la página en tamaño pequeño (</w:t>
      </w:r>
      <w:proofErr w:type="spellStart"/>
      <w:r w:rsidRPr="007A13CE">
        <w:t>s</w:t>
      </w:r>
      <w:r>
        <w:t>m</w:t>
      </w:r>
      <w:proofErr w:type="spellEnd"/>
      <w:r w:rsidRPr="007A13CE">
        <w:t>)</w:t>
      </w:r>
      <w:bookmarkEnd w:id="10"/>
    </w:p>
    <w:p w14:paraId="0C6D3003" w14:textId="77777777" w:rsidR="00CF48FA" w:rsidRDefault="00D24218" w:rsidP="00CF48FA">
      <w:pPr>
        <w:keepNext/>
      </w:pPr>
      <w:r>
        <w:rPr>
          <w:noProof/>
        </w:rPr>
        <w:lastRenderedPageBreak/>
        <w:drawing>
          <wp:inline distT="0" distB="0" distL="0" distR="0" wp14:anchorId="126327F0" wp14:editId="2D823AAF">
            <wp:extent cx="5400040" cy="46920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C40" w14:textId="09916BE2" w:rsidR="004751FF" w:rsidRDefault="00CF48FA" w:rsidP="00CF48FA">
      <w:pPr>
        <w:pStyle w:val="Descripcin"/>
      </w:pPr>
      <w:bookmarkStart w:id="11" w:name="_Toc125844193"/>
      <w:r>
        <w:t xml:space="preserve">Ilustración </w:t>
      </w:r>
      <w:fldSimple w:instr=" SEQ Ilustración \* ARABIC ">
        <w:r w:rsidR="00731A0B">
          <w:rPr>
            <w:noProof/>
          </w:rPr>
          <w:t>5</w:t>
        </w:r>
      </w:fldSimple>
      <w:r>
        <w:t xml:space="preserve">: </w:t>
      </w:r>
      <w:r w:rsidRPr="00DC5151">
        <w:t xml:space="preserve">Vista de la página en tamaño </w:t>
      </w:r>
      <w:r>
        <w:t>mediano (</w:t>
      </w:r>
      <w:proofErr w:type="spellStart"/>
      <w:r>
        <w:t>md</w:t>
      </w:r>
      <w:proofErr w:type="spellEnd"/>
      <w:r>
        <w:t>)</w:t>
      </w:r>
      <w:bookmarkEnd w:id="11"/>
    </w:p>
    <w:p w14:paraId="7F8951B1" w14:textId="77777777" w:rsidR="00CF48FA" w:rsidRDefault="00984B4C" w:rsidP="00CF48FA">
      <w:pPr>
        <w:keepNext/>
      </w:pPr>
      <w:r>
        <w:rPr>
          <w:noProof/>
        </w:rPr>
        <w:lastRenderedPageBreak/>
        <w:drawing>
          <wp:inline distT="0" distB="0" distL="0" distR="0" wp14:anchorId="4F1637C4" wp14:editId="3D218078">
            <wp:extent cx="5400040" cy="3992880"/>
            <wp:effectExtent l="0" t="0" r="0" b="762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8C82" w14:textId="0EA0190E" w:rsidR="000A0B6B" w:rsidRDefault="00CF48FA" w:rsidP="00CF48FA">
      <w:pPr>
        <w:pStyle w:val="Descripcin"/>
      </w:pPr>
      <w:bookmarkStart w:id="12" w:name="_Toc125844194"/>
      <w:r>
        <w:t xml:space="preserve">Ilustración </w:t>
      </w:r>
      <w:fldSimple w:instr=" SEQ Ilustración \* ARABIC ">
        <w:r w:rsidR="00731A0B">
          <w:rPr>
            <w:noProof/>
          </w:rPr>
          <w:t>6</w:t>
        </w:r>
      </w:fldSimple>
      <w:r>
        <w:t xml:space="preserve">: </w:t>
      </w:r>
      <w:r w:rsidRPr="00FC0D42">
        <w:t xml:space="preserve">Vista de la página en tamaño </w:t>
      </w:r>
      <w:r>
        <w:t>grande (</w:t>
      </w:r>
      <w:proofErr w:type="spellStart"/>
      <w:r>
        <w:t>lg</w:t>
      </w:r>
      <w:proofErr w:type="spellEnd"/>
      <w:r>
        <w:t>)</w:t>
      </w:r>
      <w:bookmarkEnd w:id="12"/>
    </w:p>
    <w:p w14:paraId="57626E15" w14:textId="77777777" w:rsidR="00CF48FA" w:rsidRDefault="009D1381" w:rsidP="00CF48FA">
      <w:pPr>
        <w:keepNext/>
      </w:pPr>
      <w:r>
        <w:rPr>
          <w:noProof/>
        </w:rPr>
        <w:drawing>
          <wp:inline distT="0" distB="0" distL="0" distR="0" wp14:anchorId="066FB13C" wp14:editId="200CCA76">
            <wp:extent cx="5400040" cy="3282315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FD03" w14:textId="47BCE2C0" w:rsidR="00984B4C" w:rsidRDefault="00CF48FA" w:rsidP="00CF48FA">
      <w:pPr>
        <w:pStyle w:val="Descripcin"/>
      </w:pPr>
      <w:bookmarkStart w:id="13" w:name="_Toc125844195"/>
      <w:r>
        <w:t xml:space="preserve">Ilustración </w:t>
      </w:r>
      <w:fldSimple w:instr=" SEQ Ilustración \* ARABIC ">
        <w:r w:rsidR="00731A0B">
          <w:rPr>
            <w:noProof/>
          </w:rPr>
          <w:t>7</w:t>
        </w:r>
      </w:fldSimple>
      <w:r>
        <w:t xml:space="preserve">: </w:t>
      </w:r>
      <w:r w:rsidRPr="00AC2F66">
        <w:t xml:space="preserve">Vista de la página en tamaño </w:t>
      </w:r>
      <w:r>
        <w:t>extragrande (</w:t>
      </w:r>
      <w:proofErr w:type="spellStart"/>
      <w:r>
        <w:t>xl</w:t>
      </w:r>
      <w:proofErr w:type="spellEnd"/>
      <w:r>
        <w:t>)</w:t>
      </w:r>
      <w:bookmarkEnd w:id="13"/>
    </w:p>
    <w:p w14:paraId="0F672B69" w14:textId="7E3FF2DD" w:rsidR="00183A13" w:rsidRDefault="00183A13" w:rsidP="00E87859">
      <w:pPr>
        <w:pStyle w:val="Ttulo1"/>
        <w:spacing w:before="0"/>
      </w:pPr>
      <w:bookmarkStart w:id="14" w:name="_Toc125844227"/>
      <w:r>
        <w:lastRenderedPageBreak/>
        <w:t xml:space="preserve">3.- </w:t>
      </w:r>
      <w:r w:rsidR="0073422C">
        <w:t>Concordancia de los estilos.</w:t>
      </w:r>
      <w:bookmarkEnd w:id="14"/>
    </w:p>
    <w:p w14:paraId="77D60CBA" w14:textId="77777777" w:rsidR="00930CB3" w:rsidRDefault="0073422C" w:rsidP="00E87859">
      <w:r w:rsidRPr="00CF48FA">
        <w:rPr>
          <w:b/>
          <w:bCs/>
        </w:rPr>
        <w:t>Para lograr una concordancia de los estilos</w:t>
      </w:r>
      <w:r>
        <w:t xml:space="preserve"> (especialmente, en los colores), </w:t>
      </w:r>
      <w:r w:rsidRPr="00CF48FA">
        <w:rPr>
          <w:b/>
          <w:bCs/>
        </w:rPr>
        <w:t>se han utilizado los colores del logot</w:t>
      </w:r>
      <w:r w:rsidR="0044712C" w:rsidRPr="00CF48FA">
        <w:rPr>
          <w:b/>
          <w:bCs/>
        </w:rPr>
        <w:t>ipo elegido para la página web</w:t>
      </w:r>
      <w:r w:rsidR="0044712C">
        <w:t>. Esencialmente, se ha resaltado el color amarillo, como símbolo de los desiertos de África</w:t>
      </w:r>
      <w:r w:rsidR="00601EAF">
        <w:t>, y esto se puede notar claramente en el encabezado y pie de página, así como en la fotografía elegida para</w:t>
      </w:r>
      <w:r w:rsidR="004D1740">
        <w:t xml:space="preserve"> la sección “Inicio”, con la puesta de sol, que posee tonos amarillentos y rojizos, simbolizando también esta esencia propia de África.</w:t>
      </w:r>
    </w:p>
    <w:p w14:paraId="03F91C1D" w14:textId="363A5B87" w:rsidR="00183A13" w:rsidRDefault="004D1740" w:rsidP="00E87859">
      <w:r>
        <w:t>Los botones del menú de navegación también</w:t>
      </w:r>
      <w:r w:rsidR="009010F3">
        <w:t xml:space="preserve"> utilizan estos colores en sus </w:t>
      </w:r>
      <w:proofErr w:type="gramStart"/>
      <w:r w:rsidR="009010F3">
        <w:t>correspondientes :</w:t>
      </w:r>
      <w:proofErr w:type="spellStart"/>
      <w:r w:rsidR="009010F3">
        <w:t>hover</w:t>
      </w:r>
      <w:proofErr w:type="spellEnd"/>
      <w:proofErr w:type="gramEnd"/>
      <w:r w:rsidR="009010F3">
        <w:t xml:space="preserve"> de CSS, gracias a la clase “.</w:t>
      </w:r>
      <w:proofErr w:type="spellStart"/>
      <w:r w:rsidR="009010F3">
        <w:t>bg-warning</w:t>
      </w:r>
      <w:proofErr w:type="spellEnd"/>
      <w:r w:rsidR="009010F3">
        <w:t xml:space="preserve">” de Bootstrap, que </w:t>
      </w:r>
      <w:r w:rsidR="003633D1">
        <w:t>define este color amarillento tan concordante con la temática.</w:t>
      </w:r>
    </w:p>
    <w:p w14:paraId="12058A4B" w14:textId="0387D101" w:rsidR="00602515" w:rsidRDefault="00602515" w:rsidP="00E87859">
      <w:r>
        <w:t xml:space="preserve">En general, ningún color desentona, ya que, básicamente, hemos utilizado colores muy parecidos a los del logotipo para </w:t>
      </w:r>
      <w:r w:rsidR="007403FF">
        <w:t>lograr esa sensación de “integración”.</w:t>
      </w:r>
    </w:p>
    <w:p w14:paraId="6E664FA2" w14:textId="77777777" w:rsidR="00930CB3" w:rsidRDefault="004179EB" w:rsidP="00930CB3">
      <w:pPr>
        <w:keepNext/>
        <w:jc w:val="center"/>
      </w:pPr>
      <w:r>
        <w:rPr>
          <w:noProof/>
        </w:rPr>
        <w:drawing>
          <wp:inline distT="0" distB="0" distL="0" distR="0" wp14:anchorId="47BDE87C" wp14:editId="57F8A1DA">
            <wp:extent cx="2143125" cy="339643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884" cy="341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DF08" w14:textId="75CAB598" w:rsidR="00183A13" w:rsidRDefault="00930CB3" w:rsidP="00930CB3">
      <w:pPr>
        <w:pStyle w:val="Descripcin"/>
        <w:jc w:val="center"/>
      </w:pPr>
      <w:bookmarkStart w:id="15" w:name="_Toc125844196"/>
      <w:r>
        <w:t xml:space="preserve">Ilustración </w:t>
      </w:r>
      <w:fldSimple w:instr=" SEQ Ilustración \* ARABIC ">
        <w:r w:rsidR="00731A0B">
          <w:rPr>
            <w:noProof/>
          </w:rPr>
          <w:t>8</w:t>
        </w:r>
      </w:fldSimple>
      <w:r>
        <w:t>: Logotipo de África</w:t>
      </w:r>
      <w:bookmarkEnd w:id="15"/>
    </w:p>
    <w:p w14:paraId="502C2134" w14:textId="4992988C" w:rsidR="00183A13" w:rsidRDefault="00183A13" w:rsidP="00E87859">
      <w:pPr>
        <w:pStyle w:val="Ttulo1"/>
        <w:spacing w:before="0"/>
      </w:pPr>
      <w:bookmarkStart w:id="16" w:name="_Toc125844228"/>
      <w:r>
        <w:t xml:space="preserve">4.- </w:t>
      </w:r>
      <w:r w:rsidR="006C6EA9">
        <w:t>Barra de navegación.</w:t>
      </w:r>
      <w:bookmarkEnd w:id="16"/>
    </w:p>
    <w:p w14:paraId="4802A5ED" w14:textId="6CCE6117" w:rsidR="00645353" w:rsidRDefault="00C24D37" w:rsidP="00E87859">
      <w:r>
        <w:t>Tal como pide el enunciado, la barra de navegación se compone de, no tres, sino 5 enlaces + un desplegable, así como la imagen del logotipo expuesta en el apartado anterior, en forma de icono.</w:t>
      </w:r>
      <w:r w:rsidR="00B831B4">
        <w:t xml:space="preserve"> Y por supuesto, se contrae cuando la pantalla es pequeña</w:t>
      </w:r>
      <w:r w:rsidR="0078770E">
        <w:t>.</w:t>
      </w:r>
    </w:p>
    <w:p w14:paraId="446F99FA" w14:textId="77777777" w:rsidR="00645353" w:rsidRDefault="00645353">
      <w:r>
        <w:br w:type="page"/>
      </w:r>
    </w:p>
    <w:p w14:paraId="671BA7CC" w14:textId="13868F1A" w:rsidR="0078770E" w:rsidRDefault="0078770E" w:rsidP="00E87859">
      <w:r w:rsidRPr="00735B87">
        <w:rPr>
          <w:b/>
          <w:bCs/>
        </w:rPr>
        <w:lastRenderedPageBreak/>
        <w:t>Para tamaños extrapequeños y pequeños</w:t>
      </w:r>
      <w:r>
        <w:t xml:space="preserve"> (móviles y </w:t>
      </w:r>
      <w:proofErr w:type="spellStart"/>
      <w:r>
        <w:t>tablets</w:t>
      </w:r>
      <w:proofErr w:type="spellEnd"/>
      <w:r>
        <w:t>), el menú se muestra contraído:</w:t>
      </w:r>
    </w:p>
    <w:p w14:paraId="1E528CB3" w14:textId="77777777" w:rsidR="00B14BD6" w:rsidRDefault="00E26757" w:rsidP="00B14BD6">
      <w:pPr>
        <w:keepNext/>
      </w:pPr>
      <w:r>
        <w:rPr>
          <w:noProof/>
        </w:rPr>
        <w:drawing>
          <wp:inline distT="0" distB="0" distL="0" distR="0" wp14:anchorId="32B1D2E6" wp14:editId="5AF4D051">
            <wp:extent cx="5400040" cy="5250180"/>
            <wp:effectExtent l="0" t="0" r="0" b="762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9AED" w14:textId="7F9CB7FC" w:rsidR="00B831B4" w:rsidRDefault="00B14BD6" w:rsidP="00B14BD6">
      <w:pPr>
        <w:pStyle w:val="Descripcin"/>
      </w:pPr>
      <w:bookmarkStart w:id="17" w:name="_Toc125844197"/>
      <w:r>
        <w:t xml:space="preserve">Ilustración </w:t>
      </w:r>
      <w:fldSimple w:instr=" SEQ Ilustración \* ARABIC ">
        <w:r w:rsidR="00731A0B">
          <w:rPr>
            <w:noProof/>
          </w:rPr>
          <w:t>9</w:t>
        </w:r>
      </w:fldSimple>
      <w:r>
        <w:t>: Barra de navegación para tamaños móviles (pequeños) compacta</w:t>
      </w:r>
      <w:bookmarkEnd w:id="17"/>
    </w:p>
    <w:p w14:paraId="2638EB97" w14:textId="70B2BC3F" w:rsidR="00645353" w:rsidRDefault="00645353">
      <w:pPr>
        <w:rPr>
          <w:b/>
          <w:bCs/>
        </w:rPr>
      </w:pPr>
      <w:r>
        <w:rPr>
          <w:b/>
          <w:bCs/>
        </w:rPr>
        <w:br w:type="page"/>
      </w:r>
    </w:p>
    <w:p w14:paraId="0EE7F82E" w14:textId="66BF780A" w:rsidR="0078770E" w:rsidRDefault="0078770E" w:rsidP="0078770E">
      <w:r w:rsidRPr="00735B87">
        <w:rPr>
          <w:b/>
          <w:bCs/>
        </w:rPr>
        <w:lastRenderedPageBreak/>
        <w:t>Para tamaños medianos o superiores</w:t>
      </w:r>
      <w:r>
        <w:t>, el menú se muestra expandido:</w:t>
      </w:r>
    </w:p>
    <w:p w14:paraId="39815E6C" w14:textId="77777777" w:rsidR="001D40D3" w:rsidRDefault="00035D5E" w:rsidP="001D40D3">
      <w:pPr>
        <w:keepNext/>
      </w:pPr>
      <w:r>
        <w:rPr>
          <w:noProof/>
        </w:rPr>
        <w:drawing>
          <wp:inline distT="0" distB="0" distL="0" distR="0" wp14:anchorId="183B7C5E" wp14:editId="04D20A46">
            <wp:extent cx="5400040" cy="4819650"/>
            <wp:effectExtent l="0" t="0" r="0" b="0"/>
            <wp:docPr id="24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437E" w14:textId="1DF277EB" w:rsidR="00035D5E" w:rsidRDefault="001D40D3" w:rsidP="001D40D3">
      <w:pPr>
        <w:pStyle w:val="Descripcin"/>
      </w:pPr>
      <w:bookmarkStart w:id="18" w:name="_Toc125844198"/>
      <w:r>
        <w:t xml:space="preserve">Ilustración </w:t>
      </w:r>
      <w:fldSimple w:instr=" SEQ Ilustración \* ARABIC ">
        <w:r w:rsidR="00731A0B">
          <w:rPr>
            <w:noProof/>
          </w:rPr>
          <w:t>10</w:t>
        </w:r>
      </w:fldSimple>
      <w:r>
        <w:t xml:space="preserve">: </w:t>
      </w:r>
      <w:r w:rsidRPr="00553616">
        <w:t>Barra de navegación para tam</w:t>
      </w:r>
      <w:r>
        <w:t>años más grandes</w:t>
      </w:r>
      <w:r w:rsidRPr="00553616">
        <w:t xml:space="preserve"> </w:t>
      </w:r>
      <w:r>
        <w:t>expandida</w:t>
      </w:r>
      <w:bookmarkEnd w:id="18"/>
    </w:p>
    <w:p w14:paraId="1667079C" w14:textId="684E98C4" w:rsidR="00183A13" w:rsidRDefault="00183A13" w:rsidP="00E87859">
      <w:pPr>
        <w:pStyle w:val="Ttulo1"/>
        <w:spacing w:before="0"/>
      </w:pPr>
      <w:bookmarkStart w:id="19" w:name="_Toc125844229"/>
      <w:r>
        <w:t xml:space="preserve">5.- </w:t>
      </w:r>
      <w:r w:rsidR="00652B90">
        <w:t>Elementos que la página debe contener.</w:t>
      </w:r>
      <w:bookmarkEnd w:id="19"/>
    </w:p>
    <w:p w14:paraId="168813FB" w14:textId="77777777" w:rsidR="00D00C08" w:rsidRDefault="00652B90" w:rsidP="00E87859">
      <w:r>
        <w:t xml:space="preserve">Tal como dice el enunciado, </w:t>
      </w:r>
      <w:r w:rsidRPr="00EA4980">
        <w:rPr>
          <w:b/>
          <w:bCs/>
        </w:rPr>
        <w:t>la página consta de</w:t>
      </w:r>
      <w:r w:rsidR="00D00C08">
        <w:t>:</w:t>
      </w:r>
    </w:p>
    <w:p w14:paraId="099BB208" w14:textId="02A6D322" w:rsidR="00183A13" w:rsidRDefault="00D00C08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B</w:t>
      </w:r>
      <w:r w:rsidR="00652B90" w:rsidRPr="00C3405F">
        <w:rPr>
          <w:b/>
          <w:bCs/>
          <w:u w:val="single"/>
        </w:rPr>
        <w:t>otones</w:t>
      </w:r>
      <w:r w:rsidR="005E4DF4">
        <w:t xml:space="preserve"> (tanto los </w:t>
      </w:r>
      <w:proofErr w:type="gramStart"/>
      <w:r w:rsidR="005E4DF4">
        <w:t>links</w:t>
      </w:r>
      <w:proofErr w:type="gramEnd"/>
      <w:r w:rsidR="005E4DF4">
        <w:t xml:space="preserve"> de la barra de navegación como el botón del formulario, son botones </w:t>
      </w:r>
      <w:r>
        <w:t>de Bootstrap)</w:t>
      </w:r>
      <w:r w:rsidR="00652B90">
        <w:t>:</w:t>
      </w:r>
    </w:p>
    <w:p w14:paraId="355C03B3" w14:textId="77777777" w:rsidR="00EA4980" w:rsidRDefault="005E4DF4" w:rsidP="00EA4980">
      <w:pPr>
        <w:keepNext/>
      </w:pPr>
      <w:r w:rsidRPr="005E4DF4">
        <w:rPr>
          <w:noProof/>
        </w:rPr>
        <w:lastRenderedPageBreak/>
        <w:drawing>
          <wp:inline distT="0" distB="0" distL="0" distR="0" wp14:anchorId="22B520F9" wp14:editId="08789642">
            <wp:extent cx="5400040" cy="4819650"/>
            <wp:effectExtent l="0" t="0" r="0" b="0"/>
            <wp:docPr id="25" name="Imagen 25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 videojueg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CE01" w14:textId="62A3DFEA" w:rsidR="00652B90" w:rsidRDefault="00EA4980" w:rsidP="00EA4980">
      <w:pPr>
        <w:pStyle w:val="Descripcin"/>
      </w:pPr>
      <w:bookmarkStart w:id="20" w:name="_Toc125844199"/>
      <w:r>
        <w:t xml:space="preserve">Ilustración </w:t>
      </w:r>
      <w:fldSimple w:instr=" SEQ Ilustración \* ARABIC ">
        <w:r w:rsidR="00731A0B">
          <w:rPr>
            <w:noProof/>
          </w:rPr>
          <w:t>11</w:t>
        </w:r>
      </w:fldSimple>
      <w:r>
        <w:t>: Uso de botones</w:t>
      </w:r>
      <w:bookmarkEnd w:id="20"/>
    </w:p>
    <w:p w14:paraId="6B5BE5ED" w14:textId="6760E557" w:rsidR="00D00C08" w:rsidRDefault="00D00C08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Un desplegable</w:t>
      </w:r>
      <w:r w:rsidR="00C3405F">
        <w:t>: situado</w:t>
      </w:r>
      <w:r>
        <w:t xml:space="preserve"> dentro del menú de navegación (</w:t>
      </w:r>
      <w:proofErr w:type="spellStart"/>
      <w:r>
        <w:t>navbar</w:t>
      </w:r>
      <w:proofErr w:type="spellEnd"/>
      <w:r>
        <w:t>)</w:t>
      </w:r>
      <w:r w:rsidR="00C3405F">
        <w:t>.</w:t>
      </w:r>
    </w:p>
    <w:p w14:paraId="4AB6B5C6" w14:textId="77777777" w:rsidR="00EA4980" w:rsidRDefault="00C3405F" w:rsidP="00EA4980">
      <w:pPr>
        <w:keepNext/>
      </w:pPr>
      <w:r w:rsidRPr="00C3405F">
        <w:rPr>
          <w:noProof/>
        </w:rPr>
        <w:lastRenderedPageBreak/>
        <w:drawing>
          <wp:inline distT="0" distB="0" distL="0" distR="0" wp14:anchorId="3975B2A9" wp14:editId="2273AA78">
            <wp:extent cx="5400040" cy="4819650"/>
            <wp:effectExtent l="0" t="0" r="0" b="0"/>
            <wp:docPr id="26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D9A" w14:textId="1ABA2B6C" w:rsidR="00C3405F" w:rsidRDefault="00EA4980" w:rsidP="00EA4980">
      <w:pPr>
        <w:pStyle w:val="Descripcin"/>
      </w:pPr>
      <w:bookmarkStart w:id="21" w:name="_Toc125844200"/>
      <w:r>
        <w:t xml:space="preserve">Ilustración </w:t>
      </w:r>
      <w:fldSimple w:instr=" SEQ Ilustración \* ARABIC ">
        <w:r w:rsidR="00731A0B">
          <w:rPr>
            <w:noProof/>
          </w:rPr>
          <w:t>12</w:t>
        </w:r>
      </w:fldSimple>
      <w:r>
        <w:t>: Uso de un desplegable</w:t>
      </w:r>
      <w:bookmarkEnd w:id="21"/>
    </w:p>
    <w:p w14:paraId="038508CA" w14:textId="0211979E" w:rsidR="00C3405F" w:rsidRDefault="00C3405F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Una tabla responsive</w:t>
      </w:r>
      <w:r>
        <w:t xml:space="preserve">, con bordes y de tipo </w:t>
      </w:r>
      <w:proofErr w:type="spellStart"/>
      <w:r>
        <w:t>striped</w:t>
      </w:r>
      <w:proofErr w:type="spellEnd"/>
      <w:r>
        <w:t xml:space="preserve"> (con sombreado una fila sí y una no).</w:t>
      </w:r>
    </w:p>
    <w:p w14:paraId="512D6A59" w14:textId="77777777" w:rsidR="00EA4980" w:rsidRDefault="009B191D" w:rsidP="00EA4980">
      <w:pPr>
        <w:keepNext/>
      </w:pPr>
      <w:r w:rsidRPr="009B191D">
        <w:rPr>
          <w:noProof/>
        </w:rPr>
        <w:lastRenderedPageBreak/>
        <w:drawing>
          <wp:inline distT="0" distB="0" distL="0" distR="0" wp14:anchorId="3869E464" wp14:editId="5F12804D">
            <wp:extent cx="5400040" cy="4819650"/>
            <wp:effectExtent l="0" t="0" r="0" b="0"/>
            <wp:docPr id="27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D95A" w14:textId="12C7ED3A" w:rsidR="00C3405F" w:rsidRDefault="00EA4980" w:rsidP="00EA4980">
      <w:pPr>
        <w:pStyle w:val="Descripcin"/>
      </w:pPr>
      <w:bookmarkStart w:id="22" w:name="_Toc125844201"/>
      <w:r>
        <w:t xml:space="preserve">Ilustración </w:t>
      </w:r>
      <w:fldSimple w:instr=" SEQ Ilustración \* ARABIC ">
        <w:r w:rsidR="00731A0B">
          <w:rPr>
            <w:noProof/>
          </w:rPr>
          <w:t>13</w:t>
        </w:r>
      </w:fldSimple>
      <w:r>
        <w:t xml:space="preserve">: Uso de una tabla responsive, con bordes y </w:t>
      </w:r>
      <w:proofErr w:type="spellStart"/>
      <w:r>
        <w:t>striped</w:t>
      </w:r>
      <w:bookmarkEnd w:id="22"/>
      <w:proofErr w:type="spellEnd"/>
    </w:p>
    <w:p w14:paraId="60924ACB" w14:textId="5193425F" w:rsidR="009B191D" w:rsidRDefault="009B191D" w:rsidP="00C3405F">
      <w:r w:rsidRPr="003012F9">
        <w:rPr>
          <w:b/>
          <w:bCs/>
        </w:rPr>
        <w:t xml:space="preserve">Para lograr hacer la tabla responsive, con bordes y </w:t>
      </w:r>
      <w:proofErr w:type="spellStart"/>
      <w:r w:rsidRPr="003012F9">
        <w:rPr>
          <w:b/>
          <w:bCs/>
        </w:rPr>
        <w:t>striped</w:t>
      </w:r>
      <w:proofErr w:type="spellEnd"/>
      <w:r>
        <w:t>, se ha utilizado el siguiente código</w:t>
      </w:r>
      <w:r w:rsidR="00393401">
        <w:t xml:space="preserve">, utilizando como se puede apreciar, las clases CSS que Bootstrap tiene preparadas para tal fin </w:t>
      </w:r>
      <w:r w:rsidR="008D6EB5">
        <w:t>(para verlo completo, utiliza el archivo index.html del archivo comprimido de la tarea)</w:t>
      </w:r>
      <w:r w:rsidR="00000C32">
        <w:t>.</w:t>
      </w:r>
    </w:p>
    <w:p w14:paraId="238B2EEE" w14:textId="77777777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76" w:lineRule="auto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</w:pP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00C32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table</w:t>
      </w:r>
      <w:r w:rsidRPr="00000C3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00C32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class</w:t>
      </w:r>
      <w:r w:rsidRPr="00000C3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00C32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"table table-responsive table-striped table-bordered mx-auto"</w:t>
      </w: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BD68C97" w14:textId="135D4F93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 xml:space="preserve">   …</w:t>
      </w:r>
    </w:p>
    <w:p w14:paraId="2AE67568" w14:textId="141C266B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</w:pP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00C32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table</w:t>
      </w: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9AA051F" w14:textId="67E7263D" w:rsidR="003012F9" w:rsidRDefault="003012F9">
      <w:pPr>
        <w:rPr>
          <w:lang w:eastAsia="es-ES"/>
        </w:rPr>
      </w:pPr>
      <w:r>
        <w:rPr>
          <w:lang w:eastAsia="es-ES"/>
        </w:rPr>
        <w:br w:type="page"/>
      </w:r>
    </w:p>
    <w:p w14:paraId="129908C9" w14:textId="5EE3A990" w:rsidR="00000C32" w:rsidRDefault="007C5D0D" w:rsidP="007C5D0D">
      <w:pPr>
        <w:pStyle w:val="Prrafodelista"/>
        <w:numPr>
          <w:ilvl w:val="0"/>
          <w:numId w:val="2"/>
        </w:numPr>
      </w:pPr>
      <w:r w:rsidRPr="000B2E1B">
        <w:rPr>
          <w:b/>
          <w:bCs/>
          <w:u w:val="single"/>
        </w:rPr>
        <w:lastRenderedPageBreak/>
        <w:t>Elemento con imagen de una puesta de sol de fondo y un texto de bienvenida</w:t>
      </w:r>
      <w:r>
        <w:t>:</w:t>
      </w:r>
    </w:p>
    <w:p w14:paraId="4A1BE556" w14:textId="77777777" w:rsidR="000323C6" w:rsidRDefault="00BC6FDA" w:rsidP="000323C6">
      <w:pPr>
        <w:keepNext/>
      </w:pPr>
      <w:r>
        <w:rPr>
          <w:noProof/>
        </w:rPr>
        <w:drawing>
          <wp:inline distT="0" distB="0" distL="0" distR="0" wp14:anchorId="1BD6E545" wp14:editId="482B0EF9">
            <wp:extent cx="5400040" cy="3907790"/>
            <wp:effectExtent l="0" t="0" r="0" b="0"/>
            <wp:docPr id="29" name="Imagen 29" descr="Captura de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video jueg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D87" w14:textId="7623177B" w:rsidR="007C5D0D" w:rsidRDefault="000323C6" w:rsidP="000323C6">
      <w:pPr>
        <w:pStyle w:val="Descripcin"/>
      </w:pPr>
      <w:bookmarkStart w:id="23" w:name="_Toc125844202"/>
      <w:r>
        <w:t xml:space="preserve">Ilustración </w:t>
      </w:r>
      <w:fldSimple w:instr=" SEQ Ilustración \* ARABIC ">
        <w:r w:rsidR="00731A0B">
          <w:rPr>
            <w:noProof/>
          </w:rPr>
          <w:t>14</w:t>
        </w:r>
      </w:fldSimple>
      <w:r>
        <w:t>: Elemento con imagen de una puesta de sol de fondo y un texto de bienvenida</w:t>
      </w:r>
      <w:bookmarkEnd w:id="23"/>
    </w:p>
    <w:p w14:paraId="4E2DCC28" w14:textId="6D965F5A" w:rsidR="00183A13" w:rsidRDefault="00BC6FDA" w:rsidP="00E87859">
      <w:r w:rsidRPr="000323C6">
        <w:rPr>
          <w:b/>
          <w:bCs/>
        </w:rPr>
        <w:t>La foto de fondo de puesta de sol elegida es la que se ve en la captura de pantalla</w:t>
      </w:r>
      <w:r>
        <w:t>, y como texto se ha optado por poner, simplemente un título o encabezado de tipo h1, junto a un pequeño formulario que nos permitiría registrarnos en la página web</w:t>
      </w:r>
      <w:r w:rsidR="002A342C">
        <w:t xml:space="preserve">, lo que le da un aspecto muy </w:t>
      </w:r>
      <w:r w:rsidR="00BE0149">
        <w:t>“</w:t>
      </w:r>
      <w:proofErr w:type="spellStart"/>
      <w:r w:rsidR="002A342C">
        <w:t>minimal</w:t>
      </w:r>
      <w:proofErr w:type="spellEnd"/>
      <w:r w:rsidR="00BE0149">
        <w:t>”</w:t>
      </w:r>
      <w:r w:rsidR="002A342C">
        <w:t>, que te invita a seguir explorando la página web</w:t>
      </w:r>
      <w:r w:rsidR="00E543D2">
        <w:t>.</w:t>
      </w:r>
    </w:p>
    <w:p w14:paraId="4DFDFA70" w14:textId="02C573D1" w:rsidR="00183A13" w:rsidRDefault="00183A13" w:rsidP="00E87859">
      <w:pPr>
        <w:pStyle w:val="Ttulo1"/>
        <w:spacing w:before="0"/>
      </w:pPr>
      <w:bookmarkStart w:id="24" w:name="_Toc125844230"/>
      <w:r>
        <w:t xml:space="preserve">6.- </w:t>
      </w:r>
      <w:r w:rsidR="00D74EE7">
        <w:t xml:space="preserve">Estilos personalizados: </w:t>
      </w:r>
      <w:r w:rsidR="00A6170B">
        <w:t>Custom.css</w:t>
      </w:r>
      <w:r w:rsidR="00C50ED5">
        <w:t>.</w:t>
      </w:r>
      <w:bookmarkEnd w:id="24"/>
    </w:p>
    <w:p w14:paraId="2EC9D8B2" w14:textId="77777777" w:rsidR="008459BF" w:rsidRDefault="00A6170B" w:rsidP="00E87859">
      <w:r>
        <w:t xml:space="preserve">Además de utilizar las clases que provee Bootstrap para hacer el diseño general, </w:t>
      </w:r>
      <w:r w:rsidRPr="004A55BD">
        <w:rPr>
          <w:b/>
          <w:bCs/>
        </w:rPr>
        <w:t>se han personalizado algunas de las clases de este</w:t>
      </w:r>
      <w:r>
        <w:t xml:space="preserve">, y </w:t>
      </w:r>
      <w:r w:rsidRPr="004A55BD">
        <w:rPr>
          <w:b/>
          <w:bCs/>
        </w:rPr>
        <w:t>se han creado otras especiales</w:t>
      </w:r>
      <w:r>
        <w:t xml:space="preserve"> para dar </w:t>
      </w:r>
      <w:r w:rsidR="007E0AE0">
        <w:t>formato</w:t>
      </w:r>
      <w:r w:rsidR="0087012B">
        <w:t xml:space="preserve"> a ciertos elementos que de por sí, no se mostraban como yo quería.</w:t>
      </w:r>
    </w:p>
    <w:p w14:paraId="237D87B6" w14:textId="3B75BC69" w:rsidR="00183A13" w:rsidRDefault="0087012B" w:rsidP="00E87859">
      <w:r w:rsidRPr="00981E4F">
        <w:rPr>
          <w:b/>
          <w:bCs/>
        </w:rPr>
        <w:t>Por ejemplo</w:t>
      </w:r>
      <w:r w:rsidR="00FF094E" w:rsidRPr="00981E4F">
        <w:rPr>
          <w:b/>
          <w:bCs/>
        </w:rPr>
        <w:t>, a las imágenes</w:t>
      </w:r>
      <w:r w:rsidR="00FF094E">
        <w:t>: he controlado que todas tengan el mismo alto (</w:t>
      </w:r>
      <w:proofErr w:type="spellStart"/>
      <w:r w:rsidR="00FF094E">
        <w:t>height</w:t>
      </w:r>
      <w:proofErr w:type="spellEnd"/>
      <w:r w:rsidR="00FF094E">
        <w:t xml:space="preserve">) para distintos tamaños de pantalla, tanto en la galería de fotos de la sección “Animales”, como en el carrusel </w:t>
      </w:r>
      <w:r w:rsidR="008459BF">
        <w:t>de la sección de viajes.</w:t>
      </w:r>
    </w:p>
    <w:p w14:paraId="3B16BD4B" w14:textId="23DD67B0" w:rsidR="008459BF" w:rsidRDefault="008459BF" w:rsidP="00E87859">
      <w:r>
        <w:t xml:space="preserve">Por supuesto, la clase </w:t>
      </w:r>
      <w:proofErr w:type="gramStart"/>
      <w:r>
        <w:t>“.bienvenida</w:t>
      </w:r>
      <w:proofErr w:type="gramEnd"/>
      <w:r>
        <w:t xml:space="preserve">” que nos propone el enunciado para el fondo de </w:t>
      </w:r>
      <w:r w:rsidR="006A3535">
        <w:t>la puesta de sol, también ha sido adherido al fichero CSS y aplicado en el fichero .</w:t>
      </w:r>
      <w:proofErr w:type="spellStart"/>
      <w:r w:rsidR="006A3535">
        <w:t>html</w:t>
      </w:r>
      <w:proofErr w:type="spellEnd"/>
      <w:r w:rsidR="006A3535">
        <w:t>.</w:t>
      </w:r>
    </w:p>
    <w:p w14:paraId="2C7F99E2" w14:textId="300B8922" w:rsidR="00183A13" w:rsidRDefault="00981E4F" w:rsidP="00E87859">
      <w:r>
        <w:t xml:space="preserve">El fichero </w:t>
      </w:r>
      <w:r w:rsidR="004A55BD">
        <w:t>custom</w:t>
      </w:r>
      <w:r>
        <w:t>.css puede consultarse dentro del archivo comprimido en el que venía esta memoria.</w:t>
      </w:r>
    </w:p>
    <w:p w14:paraId="363F2E25" w14:textId="7B478BA7" w:rsidR="00183A13" w:rsidRDefault="00183A13" w:rsidP="00E87859">
      <w:pPr>
        <w:pStyle w:val="Ttulo1"/>
        <w:spacing w:before="0"/>
      </w:pPr>
      <w:bookmarkStart w:id="25" w:name="_Toc125844231"/>
      <w:r>
        <w:lastRenderedPageBreak/>
        <w:t xml:space="preserve">7.- </w:t>
      </w:r>
      <w:r w:rsidR="00F672F9">
        <w:t>Secciones de la página web</w:t>
      </w:r>
      <w:r w:rsidR="00C50ED5">
        <w:t xml:space="preserve"> y su disposición</w:t>
      </w:r>
      <w:r w:rsidR="00F672F9">
        <w:t>.</w:t>
      </w:r>
      <w:bookmarkEnd w:id="25"/>
    </w:p>
    <w:p w14:paraId="0211DB4A" w14:textId="0879926D" w:rsidR="00F672F9" w:rsidRDefault="00F672F9" w:rsidP="00F672F9">
      <w:r>
        <w:t xml:space="preserve">Tal y como pide el enunciado, </w:t>
      </w:r>
      <w:r w:rsidRPr="00DC0F60">
        <w:rPr>
          <w:b/>
          <w:bCs/>
        </w:rPr>
        <w:t xml:space="preserve">la página web se divide en </w:t>
      </w:r>
      <w:r w:rsidR="00A6412D" w:rsidRPr="00DC0F60">
        <w:rPr>
          <w:b/>
          <w:bCs/>
        </w:rPr>
        <w:t>4</w:t>
      </w:r>
      <w:r w:rsidRPr="00DC0F60">
        <w:rPr>
          <w:b/>
          <w:bCs/>
        </w:rPr>
        <w:t xml:space="preserve"> seccione</w:t>
      </w:r>
      <w:r w:rsidR="00A6412D" w:rsidRPr="00DC0F60">
        <w:rPr>
          <w:b/>
          <w:bCs/>
        </w:rPr>
        <w:t>s</w:t>
      </w:r>
      <w:r>
        <w:t>:</w:t>
      </w:r>
    </w:p>
    <w:p w14:paraId="350FD7C0" w14:textId="5A843012" w:rsidR="00F672F9" w:rsidRDefault="0030627F" w:rsidP="0030627F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t>Animales</w:t>
      </w:r>
      <w:r>
        <w:t>:</w:t>
      </w:r>
    </w:p>
    <w:p w14:paraId="74309661" w14:textId="77777777" w:rsidR="00C54FD6" w:rsidRDefault="0030627F" w:rsidP="00C54FD6">
      <w:pPr>
        <w:keepNext/>
      </w:pPr>
      <w:r>
        <w:rPr>
          <w:noProof/>
        </w:rPr>
        <w:drawing>
          <wp:inline distT="0" distB="0" distL="0" distR="0" wp14:anchorId="1674DC4C" wp14:editId="0AE6D163">
            <wp:extent cx="4495714" cy="2973705"/>
            <wp:effectExtent l="0" t="0" r="635" b="0"/>
            <wp:docPr id="30" name="Imagen 3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5714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74EF" w14:textId="3FD2D68E" w:rsidR="0030627F" w:rsidRDefault="00C54FD6" w:rsidP="00C54FD6">
      <w:pPr>
        <w:pStyle w:val="Descripcin"/>
      </w:pPr>
      <w:bookmarkStart w:id="26" w:name="_Toc125844203"/>
      <w:r>
        <w:t xml:space="preserve">Ilustración </w:t>
      </w:r>
      <w:fldSimple w:instr=" SEQ Ilustración \* ARABIC ">
        <w:r w:rsidR="00731A0B">
          <w:rPr>
            <w:noProof/>
          </w:rPr>
          <w:t>15</w:t>
        </w:r>
      </w:fldSimple>
      <w:r>
        <w:t>: Sección "Animales"</w:t>
      </w:r>
      <w:bookmarkEnd w:id="26"/>
    </w:p>
    <w:p w14:paraId="35305DE3" w14:textId="138A8FC4" w:rsidR="0030627F" w:rsidRDefault="005B6F96" w:rsidP="0030627F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t>Tribus</w:t>
      </w:r>
      <w:r>
        <w:t>:</w:t>
      </w:r>
    </w:p>
    <w:p w14:paraId="27C63CCF" w14:textId="77777777" w:rsidR="00C54FD6" w:rsidRDefault="005B6F96" w:rsidP="00C54FD6">
      <w:pPr>
        <w:keepNext/>
      </w:pPr>
      <w:r>
        <w:rPr>
          <w:noProof/>
        </w:rPr>
        <w:drawing>
          <wp:inline distT="0" distB="0" distL="0" distR="0" wp14:anchorId="659C5A17" wp14:editId="2400496E">
            <wp:extent cx="4505325" cy="3660841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6166" cy="366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55E" w14:textId="751111D5" w:rsidR="005B6F96" w:rsidRDefault="00C54FD6" w:rsidP="00C54FD6">
      <w:pPr>
        <w:pStyle w:val="Descripcin"/>
      </w:pPr>
      <w:bookmarkStart w:id="27" w:name="_Toc125844204"/>
      <w:r>
        <w:t xml:space="preserve">Ilustración </w:t>
      </w:r>
      <w:fldSimple w:instr=" SEQ Ilustración \* ARABIC ">
        <w:r w:rsidR="00731A0B">
          <w:rPr>
            <w:noProof/>
          </w:rPr>
          <w:t>16</w:t>
        </w:r>
      </w:fldSimple>
      <w:r>
        <w:t>: Sección "Tribus"</w:t>
      </w:r>
      <w:bookmarkEnd w:id="27"/>
    </w:p>
    <w:p w14:paraId="5B134B06" w14:textId="07060851" w:rsidR="005B6F96" w:rsidRDefault="00A6412D" w:rsidP="00A6412D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lastRenderedPageBreak/>
        <w:t>Viajes</w:t>
      </w:r>
      <w:r>
        <w:t>:</w:t>
      </w:r>
    </w:p>
    <w:p w14:paraId="71D3AAD4" w14:textId="77777777" w:rsidR="00C54FD6" w:rsidRDefault="00A6412D" w:rsidP="00C54FD6">
      <w:pPr>
        <w:keepNext/>
      </w:pPr>
      <w:r>
        <w:rPr>
          <w:noProof/>
        </w:rPr>
        <w:drawing>
          <wp:inline distT="0" distB="0" distL="0" distR="0" wp14:anchorId="297990B0" wp14:editId="33203113">
            <wp:extent cx="5400040" cy="4725035"/>
            <wp:effectExtent l="0" t="0" r="0" b="0"/>
            <wp:docPr id="32" name="Imagen 32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PowerPoint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40" w14:textId="4F0E735A" w:rsidR="00A6412D" w:rsidRPr="00F672F9" w:rsidRDefault="00C54FD6" w:rsidP="00C54FD6">
      <w:pPr>
        <w:pStyle w:val="Descripcin"/>
      </w:pPr>
      <w:bookmarkStart w:id="28" w:name="_Toc125844205"/>
      <w:r>
        <w:t xml:space="preserve">Ilustración </w:t>
      </w:r>
      <w:fldSimple w:instr=" SEQ Ilustración \* ARABIC ">
        <w:r w:rsidR="00731A0B">
          <w:rPr>
            <w:noProof/>
          </w:rPr>
          <w:t>17</w:t>
        </w:r>
      </w:fldSimple>
      <w:r>
        <w:t>: Sección "Viajes"</w:t>
      </w:r>
      <w:bookmarkEnd w:id="28"/>
    </w:p>
    <w:p w14:paraId="112D4C60" w14:textId="175BEFF7" w:rsidR="00094819" w:rsidRDefault="00094819">
      <w:r>
        <w:br w:type="page"/>
      </w:r>
    </w:p>
    <w:p w14:paraId="30DA2060" w14:textId="21749964" w:rsidR="00183A13" w:rsidRDefault="00A6412D" w:rsidP="00A6412D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lastRenderedPageBreak/>
        <w:t>Safaris</w:t>
      </w:r>
      <w:r>
        <w:t>:</w:t>
      </w:r>
    </w:p>
    <w:p w14:paraId="4628455B" w14:textId="77777777" w:rsidR="00C54FD6" w:rsidRDefault="00A6412D" w:rsidP="00C54FD6">
      <w:pPr>
        <w:keepNext/>
      </w:pPr>
      <w:r>
        <w:rPr>
          <w:noProof/>
        </w:rPr>
        <w:drawing>
          <wp:inline distT="0" distB="0" distL="0" distR="0" wp14:anchorId="437F4C06" wp14:editId="0A28C6FC">
            <wp:extent cx="5400040" cy="4725035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C181" w14:textId="584C4680" w:rsidR="00A6412D" w:rsidRDefault="00C54FD6" w:rsidP="00C54FD6">
      <w:pPr>
        <w:pStyle w:val="Descripcin"/>
      </w:pPr>
      <w:bookmarkStart w:id="29" w:name="_Toc125844206"/>
      <w:r>
        <w:t xml:space="preserve">Ilustración </w:t>
      </w:r>
      <w:fldSimple w:instr=" SEQ Ilustración \* ARABIC ">
        <w:r w:rsidR="00731A0B">
          <w:rPr>
            <w:noProof/>
          </w:rPr>
          <w:t>18</w:t>
        </w:r>
      </w:fldSimple>
      <w:r>
        <w:t>: Sección "Safaris"</w:t>
      </w:r>
      <w:bookmarkEnd w:id="29"/>
    </w:p>
    <w:p w14:paraId="117A842C" w14:textId="242D4202" w:rsidR="00094819" w:rsidRDefault="00094819">
      <w:r>
        <w:br w:type="page"/>
      </w:r>
    </w:p>
    <w:p w14:paraId="19541675" w14:textId="74162AF2" w:rsidR="00A24494" w:rsidRDefault="00A24494" w:rsidP="00A6412D">
      <w:r>
        <w:lastRenderedPageBreak/>
        <w:t>Asimismo, cada sección está organizada en columnas que cambian su disposición entre las diferentes versiones, esto es</w:t>
      </w:r>
      <w:r w:rsidR="000C232F">
        <w:t xml:space="preserve">, por ejemplo, en la sección de “Animales”, </w:t>
      </w:r>
      <w:r w:rsidR="000C232F" w:rsidRPr="00987244">
        <w:rPr>
          <w:b/>
          <w:bCs/>
        </w:rPr>
        <w:t>para la versión móvil, se muestran las imágenes una debajo de la otra</w:t>
      </w:r>
      <w:r>
        <w:t>:</w:t>
      </w:r>
    </w:p>
    <w:p w14:paraId="2EB8ECEA" w14:textId="77777777" w:rsidR="00E60ED8" w:rsidRDefault="00B85E53" w:rsidP="00E60ED8">
      <w:pPr>
        <w:keepNext/>
      </w:pPr>
      <w:r>
        <w:rPr>
          <w:noProof/>
        </w:rPr>
        <w:drawing>
          <wp:inline distT="0" distB="0" distL="0" distR="0" wp14:anchorId="5FE209BA" wp14:editId="67F9CF5A">
            <wp:extent cx="4552950" cy="7437091"/>
            <wp:effectExtent l="0" t="0" r="0" b="0"/>
            <wp:docPr id="34" name="Imagen 34" descr="Captura de pantalla de un celular con la imagen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un celular con la imagen de un ga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0489" cy="74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FDB5" w14:textId="60F66E6E" w:rsidR="000C232F" w:rsidRDefault="00E60ED8" w:rsidP="00E60ED8">
      <w:pPr>
        <w:pStyle w:val="Descripcin"/>
      </w:pPr>
      <w:bookmarkStart w:id="30" w:name="_Toc125844207"/>
      <w:r>
        <w:t xml:space="preserve">Ilustración </w:t>
      </w:r>
      <w:fldSimple w:instr=" SEQ Ilustración \* ARABIC ">
        <w:r w:rsidR="00731A0B">
          <w:rPr>
            <w:noProof/>
          </w:rPr>
          <w:t>19</w:t>
        </w:r>
      </w:fldSimple>
      <w:r>
        <w:t>: Ejemplo de disposición de los elementos en la versión para pantallas extrapequeñas (</w:t>
      </w:r>
      <w:proofErr w:type="spellStart"/>
      <w:r>
        <w:t>xs</w:t>
      </w:r>
      <w:proofErr w:type="spellEnd"/>
      <w:r>
        <w:t>)</w:t>
      </w:r>
      <w:bookmarkEnd w:id="30"/>
    </w:p>
    <w:p w14:paraId="735256F2" w14:textId="6AB25A4F" w:rsidR="00B85E53" w:rsidRPr="00987244" w:rsidRDefault="00B85E53" w:rsidP="00A6412D">
      <w:r w:rsidRPr="00987244">
        <w:rPr>
          <w:b/>
          <w:bCs/>
          <w:u w:val="single"/>
        </w:rPr>
        <w:lastRenderedPageBreak/>
        <w:t xml:space="preserve">Para el </w:t>
      </w:r>
      <w:r w:rsidR="00EE25AB">
        <w:rPr>
          <w:b/>
          <w:bCs/>
          <w:u w:val="single"/>
        </w:rPr>
        <w:t>tamaño pequeño (</w:t>
      </w:r>
      <w:proofErr w:type="spellStart"/>
      <w:r w:rsidR="00EE25AB">
        <w:rPr>
          <w:b/>
          <w:bCs/>
          <w:u w:val="single"/>
        </w:rPr>
        <w:t>sm</w:t>
      </w:r>
      <w:proofErr w:type="spellEnd"/>
      <w:r w:rsidR="00EE25AB">
        <w:rPr>
          <w:b/>
          <w:bCs/>
          <w:u w:val="single"/>
        </w:rPr>
        <w:t xml:space="preserve">, </w:t>
      </w:r>
      <w:proofErr w:type="spellStart"/>
      <w:r w:rsidR="00EE25AB">
        <w:rPr>
          <w:b/>
          <w:bCs/>
          <w:u w:val="single"/>
        </w:rPr>
        <w:t>tablets</w:t>
      </w:r>
      <w:proofErr w:type="spellEnd"/>
      <w:r w:rsidR="00EE25AB">
        <w:rPr>
          <w:b/>
          <w:bCs/>
          <w:u w:val="single"/>
        </w:rPr>
        <w:t>)</w:t>
      </w:r>
      <w:r>
        <w:t>:</w:t>
      </w:r>
      <w:r w:rsidR="00B91A10">
        <w:t xml:space="preserve"> </w:t>
      </w:r>
      <w:r w:rsidR="00B91A10" w:rsidRPr="00987244">
        <w:t>en dos columnas</w:t>
      </w:r>
      <w:r w:rsidR="00987244">
        <w:t>:</w:t>
      </w:r>
    </w:p>
    <w:p w14:paraId="69B590BA" w14:textId="77777777" w:rsidR="004D2CFB" w:rsidRDefault="00B91A10" w:rsidP="004D2CFB">
      <w:pPr>
        <w:keepNext/>
      </w:pPr>
      <w:r>
        <w:rPr>
          <w:noProof/>
        </w:rPr>
        <w:drawing>
          <wp:inline distT="0" distB="0" distL="0" distR="0" wp14:anchorId="6B2A777B" wp14:editId="7B0135F3">
            <wp:extent cx="5400040" cy="6201410"/>
            <wp:effectExtent l="0" t="0" r="0" b="8890"/>
            <wp:docPr id="35" name="Imagen 35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un celular con texto e imágene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5CE0" w14:textId="3F041696" w:rsidR="00B85E53" w:rsidRDefault="004D2CFB" w:rsidP="004D2CFB">
      <w:pPr>
        <w:pStyle w:val="Descripcin"/>
      </w:pPr>
      <w:bookmarkStart w:id="31" w:name="_Toc125844208"/>
      <w:r>
        <w:t xml:space="preserve">Ilustración </w:t>
      </w:r>
      <w:fldSimple w:instr=" SEQ Ilustración \* ARABIC ">
        <w:r w:rsidR="00731A0B">
          <w:rPr>
            <w:noProof/>
          </w:rPr>
          <w:t>20</w:t>
        </w:r>
      </w:fldSimple>
      <w:r>
        <w:t xml:space="preserve">: </w:t>
      </w:r>
      <w:r w:rsidRPr="00063408">
        <w:t xml:space="preserve">Ejemplo de disposición de los elementos en la versión para pantallas </w:t>
      </w:r>
      <w:r>
        <w:t xml:space="preserve">pequeñas </w:t>
      </w:r>
      <w:r w:rsidRPr="00063408">
        <w:t>(</w:t>
      </w:r>
      <w:proofErr w:type="spellStart"/>
      <w:r>
        <w:t>sm</w:t>
      </w:r>
      <w:proofErr w:type="spellEnd"/>
      <w:r>
        <w:t>)</w:t>
      </w:r>
      <w:bookmarkEnd w:id="31"/>
    </w:p>
    <w:p w14:paraId="636C44E4" w14:textId="236B7FA4" w:rsidR="00094819" w:rsidRDefault="00094819">
      <w:r>
        <w:br w:type="page"/>
      </w:r>
    </w:p>
    <w:p w14:paraId="0C9368B7" w14:textId="7594AAE0" w:rsidR="00B91A10" w:rsidRDefault="00B91A10" w:rsidP="00A6412D">
      <w:r w:rsidRPr="00CF217F">
        <w:rPr>
          <w:b/>
          <w:bCs/>
          <w:u w:val="single"/>
        </w:rPr>
        <w:lastRenderedPageBreak/>
        <w:t>Para el siguiente tamaño más grande (mediano)</w:t>
      </w:r>
      <w:r>
        <w:t>:</w:t>
      </w:r>
      <w:r w:rsidR="00987244">
        <w:t xml:space="preserve"> en tres columnas.</w:t>
      </w:r>
    </w:p>
    <w:p w14:paraId="79FA5D7E" w14:textId="77777777" w:rsidR="004D2CFB" w:rsidRDefault="00987244" w:rsidP="004D2CFB">
      <w:pPr>
        <w:keepNext/>
      </w:pPr>
      <w:r>
        <w:rPr>
          <w:noProof/>
        </w:rPr>
        <w:drawing>
          <wp:inline distT="0" distB="0" distL="0" distR="0" wp14:anchorId="5459FE38" wp14:editId="262E7B3B">
            <wp:extent cx="5400040" cy="5031740"/>
            <wp:effectExtent l="0" t="0" r="0" b="0"/>
            <wp:docPr id="36" name="Imagen 3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Sitio web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296" w14:textId="18DA73ED" w:rsidR="00CF217F" w:rsidRDefault="004D2CFB" w:rsidP="004D2CFB">
      <w:pPr>
        <w:pStyle w:val="Descripcin"/>
      </w:pPr>
      <w:bookmarkStart w:id="32" w:name="_Toc125844209"/>
      <w:r>
        <w:t xml:space="preserve">Ilustración </w:t>
      </w:r>
      <w:fldSimple w:instr=" SEQ Ilustración \* ARABIC ">
        <w:r w:rsidR="00731A0B">
          <w:rPr>
            <w:noProof/>
          </w:rPr>
          <w:t>21</w:t>
        </w:r>
      </w:fldSimple>
      <w:r>
        <w:t xml:space="preserve">: </w:t>
      </w:r>
      <w:r w:rsidRPr="004C0149">
        <w:t xml:space="preserve">Ejemplo de disposición de los elementos en la versión para pantallas </w:t>
      </w:r>
      <w:r>
        <w:t>medianas (</w:t>
      </w:r>
      <w:proofErr w:type="spellStart"/>
      <w:r>
        <w:t>md</w:t>
      </w:r>
      <w:proofErr w:type="spellEnd"/>
      <w:r>
        <w:t>)</w:t>
      </w:r>
      <w:bookmarkEnd w:id="32"/>
    </w:p>
    <w:p w14:paraId="6C5D51CB" w14:textId="53A58107" w:rsidR="00183A13" w:rsidRDefault="00183A13" w:rsidP="00E87859">
      <w:pPr>
        <w:pStyle w:val="Ttulo1"/>
        <w:spacing w:before="0"/>
      </w:pPr>
      <w:bookmarkStart w:id="33" w:name="_Toc125844232"/>
      <w:r>
        <w:t xml:space="preserve">8.- </w:t>
      </w:r>
      <w:r w:rsidR="00F7434A">
        <w:t>Alteración del orden en las columnas.</w:t>
      </w:r>
      <w:bookmarkEnd w:id="33"/>
    </w:p>
    <w:p w14:paraId="7BA461D1" w14:textId="77777777" w:rsidR="00A6563B" w:rsidRDefault="00F7434A" w:rsidP="00E87859">
      <w:r>
        <w:t>La realización de este apartado ya se ha podido apreciar un poco en el apartado anterior, puesto que no solo se ha hecho</w:t>
      </w:r>
      <w:r w:rsidR="00A6563B">
        <w:t xml:space="preserve"> </w:t>
      </w:r>
      <w:r w:rsidR="00A6563B" w:rsidRPr="00D55C88">
        <w:rPr>
          <w:b/>
          <w:bCs/>
        </w:rPr>
        <w:t>cambios</w:t>
      </w:r>
      <w:r w:rsidR="00A6563B">
        <w:t xml:space="preserve"> en la disposición de los elementos, sino </w:t>
      </w:r>
      <w:r w:rsidR="00A6563B" w:rsidRPr="00D55C88">
        <w:rPr>
          <w:b/>
          <w:bCs/>
        </w:rPr>
        <w:t>en el orden en el que se presentan</w:t>
      </w:r>
      <w:r w:rsidR="00A6563B">
        <w:t>. Se puede ver como:</w:t>
      </w:r>
    </w:p>
    <w:p w14:paraId="0EE747EC" w14:textId="235D4903" w:rsidR="00A6563B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extrapequeña</w:t>
      </w:r>
      <w:r>
        <w:t xml:space="preserve">, se presenta primero la imagen de las </w:t>
      </w:r>
      <w:proofErr w:type="spellStart"/>
      <w:r>
        <w:t>zebras</w:t>
      </w:r>
      <w:proofErr w:type="spellEnd"/>
      <w:r w:rsidR="00572D89">
        <w:t>.</w:t>
      </w:r>
    </w:p>
    <w:p w14:paraId="5317C192" w14:textId="29867D0E" w:rsidR="00183A13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pequeña</w:t>
      </w:r>
      <w:r>
        <w:t>, se presenta primero la imagen de los leones.</w:t>
      </w:r>
    </w:p>
    <w:p w14:paraId="4EE16AFA" w14:textId="18D30BFA" w:rsidR="00A6563B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mediana</w:t>
      </w:r>
      <w:r>
        <w:t>, se presenta primero la imagen del leopardo.</w:t>
      </w:r>
    </w:p>
    <w:p w14:paraId="6DFF21F9" w14:textId="4580CC4A" w:rsidR="00671F8F" w:rsidRDefault="00A6563B" w:rsidP="00671F8F">
      <w:r>
        <w:t>Etc. Pero estos no son los únicos cambios de alteraciones en el orden de los elementos, también</w:t>
      </w:r>
      <w:r w:rsidR="00037565">
        <w:t xml:space="preserve"> lo he hecho en otras secciones. Por ejemplo, en la sección de Tribus</w:t>
      </w:r>
      <w:r w:rsidR="00671F8F">
        <w:t xml:space="preserve">, </w:t>
      </w:r>
      <w:r w:rsidR="00671F8F" w:rsidRPr="00671F8F">
        <w:rPr>
          <w:b/>
          <w:bCs/>
        </w:rPr>
        <w:t>p</w:t>
      </w:r>
      <w:r w:rsidR="00671F8F" w:rsidRPr="00621919">
        <w:rPr>
          <w:b/>
          <w:bCs/>
        </w:rPr>
        <w:t>ara tamaños medianos o más grandes</w:t>
      </w:r>
      <w:r w:rsidR="00671F8F">
        <w:t>, se ve de esta forma, siguiendo la secuencia texto-imagen-imagen-texto, si leemos de izquierda a derecha y de arriba abajo</w:t>
      </w:r>
      <w:r w:rsidR="00037565">
        <w:t>:</w:t>
      </w:r>
      <w:r w:rsidR="00671F8F" w:rsidRPr="00671F8F">
        <w:rPr>
          <w:b/>
          <w:bCs/>
        </w:rPr>
        <w:t xml:space="preserve"> </w:t>
      </w:r>
    </w:p>
    <w:p w14:paraId="192FE107" w14:textId="6FC74155" w:rsidR="00A6563B" w:rsidRDefault="00A6563B" w:rsidP="00A6563B"/>
    <w:p w14:paraId="6AEDCE56" w14:textId="77777777" w:rsidR="00621919" w:rsidRDefault="003C2013" w:rsidP="00621919">
      <w:pPr>
        <w:keepNext/>
      </w:pPr>
      <w:r>
        <w:rPr>
          <w:noProof/>
        </w:rPr>
        <w:lastRenderedPageBreak/>
        <w:drawing>
          <wp:inline distT="0" distB="0" distL="0" distR="0" wp14:anchorId="5865ACAA" wp14:editId="1D2F379F">
            <wp:extent cx="5400040" cy="5824855"/>
            <wp:effectExtent l="0" t="0" r="0" b="4445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028D" w14:textId="3AE6B29C" w:rsidR="00037565" w:rsidRDefault="00621919" w:rsidP="00621919">
      <w:pPr>
        <w:pStyle w:val="Descripcin"/>
      </w:pPr>
      <w:bookmarkStart w:id="34" w:name="_Toc125844210"/>
      <w:r>
        <w:t xml:space="preserve">Ilustración </w:t>
      </w:r>
      <w:fldSimple w:instr=" SEQ Ilustración \* ARABIC ">
        <w:r w:rsidR="00731A0B">
          <w:rPr>
            <w:noProof/>
          </w:rPr>
          <w:t>22</w:t>
        </w:r>
      </w:fldSimple>
      <w:r>
        <w:t>: Ejemplo de alteración del orden de los elementos: Sección "Tribus"</w:t>
      </w:r>
      <w:r w:rsidR="008E39EF">
        <w:t xml:space="preserve">, tamaño </w:t>
      </w:r>
      <w:proofErr w:type="spellStart"/>
      <w:r w:rsidR="008E39EF">
        <w:t>md</w:t>
      </w:r>
      <w:proofErr w:type="spellEnd"/>
      <w:r w:rsidR="008E39EF">
        <w:t xml:space="preserve"> o superior</w:t>
      </w:r>
      <w:bookmarkEnd w:id="34"/>
    </w:p>
    <w:p w14:paraId="36481F56" w14:textId="03A15260" w:rsidR="003C2013" w:rsidRDefault="00B85D6C" w:rsidP="00A6563B">
      <w:r w:rsidRPr="00621919">
        <w:rPr>
          <w:b/>
          <w:bCs/>
        </w:rPr>
        <w:t>En cambio, para tamaños más pequeños</w:t>
      </w:r>
      <w:r>
        <w:t>, se muestran siguiendo la secuencia imagen-texto-imagen-texto.</w:t>
      </w:r>
    </w:p>
    <w:p w14:paraId="4350C956" w14:textId="77777777" w:rsidR="008E39EF" w:rsidRDefault="00B85D6C" w:rsidP="008E39EF">
      <w:pPr>
        <w:keepNext/>
      </w:pPr>
      <w:r>
        <w:rPr>
          <w:noProof/>
        </w:rPr>
        <w:lastRenderedPageBreak/>
        <w:drawing>
          <wp:inline distT="0" distB="0" distL="0" distR="0" wp14:anchorId="4507A913" wp14:editId="7FED6195">
            <wp:extent cx="5400040" cy="6742430"/>
            <wp:effectExtent l="0" t="0" r="0" b="127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B08D" w14:textId="014EC6F0" w:rsidR="00B85D6C" w:rsidRDefault="008E39EF" w:rsidP="008E39EF">
      <w:pPr>
        <w:pStyle w:val="Descripcin"/>
      </w:pPr>
      <w:bookmarkStart w:id="35" w:name="_Toc125844211"/>
      <w:r>
        <w:t xml:space="preserve">Ilustración </w:t>
      </w:r>
      <w:fldSimple w:instr=" SEQ Ilustración \* ARABIC ">
        <w:r w:rsidR="00731A0B">
          <w:rPr>
            <w:noProof/>
          </w:rPr>
          <w:t>23</w:t>
        </w:r>
      </w:fldSimple>
      <w:r>
        <w:t xml:space="preserve">: </w:t>
      </w:r>
      <w:r w:rsidRPr="00591DA4">
        <w:t xml:space="preserve">Ejemplo de alteración del orden de los elementos: Sección "Tribus", tamaño </w:t>
      </w:r>
      <w:proofErr w:type="spellStart"/>
      <w:r>
        <w:t>sm</w:t>
      </w:r>
      <w:proofErr w:type="spellEnd"/>
      <w:r w:rsidRPr="00591DA4">
        <w:t xml:space="preserve"> o </w:t>
      </w:r>
      <w:r>
        <w:t>inferior (Parte 1)</w:t>
      </w:r>
      <w:bookmarkEnd w:id="35"/>
    </w:p>
    <w:p w14:paraId="391CFAF8" w14:textId="77777777" w:rsidR="008E39EF" w:rsidRDefault="00370302" w:rsidP="008E39EF">
      <w:pPr>
        <w:keepNext/>
      </w:pPr>
      <w:r w:rsidRPr="00370302">
        <w:rPr>
          <w:noProof/>
        </w:rPr>
        <w:lastRenderedPageBreak/>
        <w:drawing>
          <wp:inline distT="0" distB="0" distL="0" distR="0" wp14:anchorId="79AEAB03" wp14:editId="5C54DEF9">
            <wp:extent cx="5400040" cy="7717155"/>
            <wp:effectExtent l="0" t="0" r="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5D0" w14:textId="0C50B386" w:rsidR="00370302" w:rsidRDefault="008E39EF" w:rsidP="008E39EF">
      <w:pPr>
        <w:pStyle w:val="Descripcin"/>
      </w:pPr>
      <w:bookmarkStart w:id="36" w:name="_Toc125844212"/>
      <w:r>
        <w:t xml:space="preserve">Ilustración </w:t>
      </w:r>
      <w:fldSimple w:instr=" SEQ Ilustración \* ARABIC ">
        <w:r w:rsidR="00731A0B">
          <w:rPr>
            <w:noProof/>
          </w:rPr>
          <w:t>24</w:t>
        </w:r>
      </w:fldSimple>
      <w:r>
        <w:t xml:space="preserve">: </w:t>
      </w:r>
      <w:r w:rsidRPr="005E6383">
        <w:t xml:space="preserve">Ejemplo de alteración del orden de los elementos: Sección "Tribus", tamaño </w:t>
      </w:r>
      <w:proofErr w:type="spellStart"/>
      <w:r w:rsidRPr="005E6383">
        <w:t>sm</w:t>
      </w:r>
      <w:proofErr w:type="spellEnd"/>
      <w:r w:rsidRPr="005E6383">
        <w:t xml:space="preserve"> o inferior (Parte </w:t>
      </w:r>
      <w:r>
        <w:t>2)</w:t>
      </w:r>
      <w:bookmarkEnd w:id="36"/>
    </w:p>
    <w:p w14:paraId="3A7CBE19" w14:textId="6A863DF0" w:rsidR="00370302" w:rsidRDefault="00370302" w:rsidP="00A6563B">
      <w:r w:rsidRPr="00171C02">
        <w:rPr>
          <w:b/>
          <w:bCs/>
        </w:rPr>
        <w:t>Esto se puede hacer con Bootstrap gracias a las clases “</w:t>
      </w:r>
      <w:proofErr w:type="spellStart"/>
      <w:r w:rsidRPr="00171C02">
        <w:rPr>
          <w:b/>
          <w:bCs/>
        </w:rPr>
        <w:t>order</w:t>
      </w:r>
      <w:proofErr w:type="spellEnd"/>
      <w:r w:rsidR="00C50361" w:rsidRPr="00171C02">
        <w:rPr>
          <w:b/>
          <w:bCs/>
        </w:rPr>
        <w:t>-*”</w:t>
      </w:r>
      <w:r w:rsidR="00C50361">
        <w:t xml:space="preserve"> que incorpora, lo que nos permite hacer (junto con las clases </w:t>
      </w:r>
      <w:proofErr w:type="gramStart"/>
      <w:r w:rsidR="00C50361">
        <w:t>“.col</w:t>
      </w:r>
      <w:proofErr w:type="gramEnd"/>
      <w:r w:rsidR="00C50361">
        <w:t>-*”) que para tamaños grandes, el contenido se distribuya en dos columnas</w:t>
      </w:r>
      <w:r w:rsidR="007A626C">
        <w:t>, posicionando los elementos de forma que alternamos imagen-</w:t>
      </w:r>
      <w:r w:rsidR="007A626C">
        <w:lastRenderedPageBreak/>
        <w:t>texto y texto-imagen por cada fila, o bien, que los elementos aparezcan secuencialmente</w:t>
      </w:r>
      <w:r w:rsidR="00682CFF">
        <w:t>, en una única columna, siguiendo el patrón imagen-texto-imagen-texto…</w:t>
      </w:r>
    </w:p>
    <w:p w14:paraId="6BC2BF25" w14:textId="77777777" w:rsidR="008676AA" w:rsidRDefault="009F56EB" w:rsidP="00A6563B">
      <w:r w:rsidRPr="00171C02">
        <w:rPr>
          <w:b/>
          <w:bCs/>
        </w:rPr>
        <w:t>Esto mismo, ocurre también para la sección de “Viajes”</w:t>
      </w:r>
      <w:r>
        <w:t>.</w:t>
      </w:r>
    </w:p>
    <w:p w14:paraId="341E434C" w14:textId="507320EB" w:rsidR="009F56EB" w:rsidRDefault="009F56EB" w:rsidP="00A6563B">
      <w:r w:rsidRPr="00364284">
        <w:rPr>
          <w:b/>
          <w:bCs/>
          <w:u w:val="single"/>
        </w:rPr>
        <w:t xml:space="preserve">Para </w:t>
      </w:r>
      <w:r w:rsidR="007A018D" w:rsidRPr="00364284">
        <w:rPr>
          <w:b/>
          <w:bCs/>
          <w:u w:val="single"/>
        </w:rPr>
        <w:t>el tamaño extragrande</w:t>
      </w:r>
      <w:r>
        <w:t>, se muestra así:</w:t>
      </w:r>
    </w:p>
    <w:p w14:paraId="24023284" w14:textId="77777777" w:rsidR="008676AA" w:rsidRDefault="007A018D" w:rsidP="008676AA">
      <w:pPr>
        <w:keepNext/>
      </w:pPr>
      <w:r w:rsidRPr="007A018D">
        <w:rPr>
          <w:noProof/>
        </w:rPr>
        <w:drawing>
          <wp:inline distT="0" distB="0" distL="0" distR="0" wp14:anchorId="21A39BD1" wp14:editId="2618A83B">
            <wp:extent cx="5400040" cy="4006850"/>
            <wp:effectExtent l="0" t="0" r="0" b="0"/>
            <wp:docPr id="40" name="Imagen 4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32AB" w14:textId="799A22F4" w:rsidR="009F56EB" w:rsidRDefault="008676AA" w:rsidP="008676AA">
      <w:pPr>
        <w:pStyle w:val="Descripcin"/>
      </w:pPr>
      <w:bookmarkStart w:id="37" w:name="_Toc125844213"/>
      <w:r>
        <w:t xml:space="preserve">Ilustración </w:t>
      </w:r>
      <w:fldSimple w:instr=" SEQ Ilustración \* ARABIC ">
        <w:r w:rsidR="00731A0B">
          <w:rPr>
            <w:noProof/>
          </w:rPr>
          <w:t>25</w:t>
        </w:r>
      </w:fldSimple>
      <w:r>
        <w:t xml:space="preserve">: </w:t>
      </w:r>
      <w:r w:rsidRPr="00FB5246">
        <w:t>Ejemplo de alteración del orden de los elementos: Sección "</w:t>
      </w:r>
      <w:r>
        <w:t>Safaris</w:t>
      </w:r>
      <w:r w:rsidRPr="00FB5246">
        <w:t xml:space="preserve">", tamaño </w:t>
      </w:r>
      <w:proofErr w:type="spellStart"/>
      <w:r>
        <w:t>xl</w:t>
      </w:r>
      <w:bookmarkEnd w:id="37"/>
      <w:proofErr w:type="spellEnd"/>
    </w:p>
    <w:p w14:paraId="1E55131B" w14:textId="0EF58A6A" w:rsidR="007A018D" w:rsidRDefault="007A018D" w:rsidP="00A6563B">
      <w:r w:rsidRPr="00364284">
        <w:rPr>
          <w:b/>
          <w:bCs/>
          <w:u w:val="single"/>
        </w:rPr>
        <w:t xml:space="preserve">Mientras </w:t>
      </w:r>
      <w:r w:rsidR="00393E81" w:rsidRPr="00364284">
        <w:rPr>
          <w:b/>
          <w:bCs/>
          <w:u w:val="single"/>
        </w:rPr>
        <w:t>que,</w:t>
      </w:r>
      <w:r w:rsidRPr="00364284">
        <w:rPr>
          <w:b/>
          <w:bCs/>
          <w:u w:val="single"/>
        </w:rPr>
        <w:t xml:space="preserve"> para tamaños grandes o inferiores</w:t>
      </w:r>
      <w:r>
        <w:t>, se muestra así:</w:t>
      </w:r>
    </w:p>
    <w:p w14:paraId="6A3038DE" w14:textId="77777777" w:rsidR="00645353" w:rsidRDefault="00393E81" w:rsidP="00645353">
      <w:pPr>
        <w:keepNext/>
      </w:pPr>
      <w:r>
        <w:rPr>
          <w:noProof/>
        </w:rPr>
        <w:lastRenderedPageBreak/>
        <w:drawing>
          <wp:inline distT="0" distB="0" distL="0" distR="0" wp14:anchorId="12EB39AD" wp14:editId="4A8B6C03">
            <wp:extent cx="5400040" cy="4417060"/>
            <wp:effectExtent l="0" t="0" r="0" b="2540"/>
            <wp:docPr id="41" name="Imagen 4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PowerPoint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8C78" w14:textId="0CC7CB46" w:rsidR="007A018D" w:rsidRDefault="00645353" w:rsidP="00645353">
      <w:pPr>
        <w:pStyle w:val="Descripcin"/>
      </w:pPr>
      <w:bookmarkStart w:id="38" w:name="_Toc125844214"/>
      <w:r>
        <w:t xml:space="preserve">Ilustración </w:t>
      </w:r>
      <w:fldSimple w:instr=" SEQ Ilustración \* ARABIC ">
        <w:r w:rsidR="00731A0B">
          <w:rPr>
            <w:noProof/>
          </w:rPr>
          <w:t>26</w:t>
        </w:r>
      </w:fldSimple>
      <w:r>
        <w:t xml:space="preserve">: </w:t>
      </w:r>
      <w:r w:rsidRPr="00855D0B">
        <w:t xml:space="preserve">Ejemplo de alteración del orden de los elementos: Sección "Safaris", tamaño </w:t>
      </w:r>
      <w:proofErr w:type="spellStart"/>
      <w:r>
        <w:t>lg</w:t>
      </w:r>
      <w:proofErr w:type="spellEnd"/>
      <w:r>
        <w:t xml:space="preserve"> o inferior</w:t>
      </w:r>
      <w:bookmarkEnd w:id="38"/>
    </w:p>
    <w:p w14:paraId="2EF3897F" w14:textId="5601C7FF" w:rsidR="00393E81" w:rsidRDefault="00393E81" w:rsidP="00A6563B">
      <w:r>
        <w:t xml:space="preserve">He decidido usar puntos de ruptura de tamaños bastante elevados para lograr que la tabla no se vea demasiado </w:t>
      </w:r>
      <w:r w:rsidR="00AA5D6A">
        <w:t>“</w:t>
      </w:r>
      <w:r>
        <w:t>fea</w:t>
      </w:r>
      <w:r w:rsidR="00AA5D6A">
        <w:t>”</w:t>
      </w:r>
      <w:r>
        <w:t xml:space="preserve"> y ocupe demasiado espacio vertical.</w:t>
      </w:r>
    </w:p>
    <w:p w14:paraId="34AFFAFA" w14:textId="1258B900" w:rsidR="00183A13" w:rsidRDefault="00183A13" w:rsidP="00E87859">
      <w:pPr>
        <w:pStyle w:val="Ttulo1"/>
        <w:spacing w:before="0"/>
      </w:pPr>
      <w:bookmarkStart w:id="39" w:name="_Toc125844233"/>
      <w:r>
        <w:t xml:space="preserve">9.- </w:t>
      </w:r>
      <w:r w:rsidR="00C50ED5">
        <w:t>El menú debe contra</w:t>
      </w:r>
      <w:r w:rsidR="00E651CB">
        <w:t>e</w:t>
      </w:r>
      <w:r w:rsidR="00C50ED5">
        <w:t>rse para versiones móviles.</w:t>
      </w:r>
      <w:bookmarkEnd w:id="39"/>
    </w:p>
    <w:p w14:paraId="64365668" w14:textId="4D907180" w:rsidR="00C50ED5" w:rsidRDefault="005B5805" w:rsidP="00C50ED5">
      <w:r>
        <w:t>Esto quiere decir que</w:t>
      </w:r>
      <w:r w:rsidR="004B4E83">
        <w:t>,</w:t>
      </w:r>
      <w:r>
        <w:t xml:space="preserve"> </w:t>
      </w:r>
      <w:r w:rsidRPr="00CE71D2">
        <w:rPr>
          <w:b/>
          <w:bCs/>
        </w:rPr>
        <w:t>para tamaños extrapequeños y pequeños</w:t>
      </w:r>
      <w:r>
        <w:t xml:space="preserve"> (móviles y </w:t>
      </w:r>
      <w:proofErr w:type="spellStart"/>
      <w:r>
        <w:t>tablets</w:t>
      </w:r>
      <w:proofErr w:type="spellEnd"/>
      <w:r>
        <w:t xml:space="preserve"> en vertical), </w:t>
      </w:r>
      <w:r w:rsidRPr="00CE71D2">
        <w:rPr>
          <w:b/>
          <w:bCs/>
        </w:rPr>
        <w:t>el menú est</w:t>
      </w:r>
      <w:r w:rsidR="001753F2" w:rsidRPr="00CE71D2">
        <w:rPr>
          <w:b/>
          <w:bCs/>
        </w:rPr>
        <w:t>ará</w:t>
      </w:r>
      <w:r w:rsidRPr="00CE71D2">
        <w:rPr>
          <w:b/>
          <w:bCs/>
        </w:rPr>
        <w:t xml:space="preserve"> contraído</w:t>
      </w:r>
      <w:r>
        <w:t>, y para tamaño medio o superior, estará expandido.</w:t>
      </w:r>
      <w:r w:rsidR="00DB03C6">
        <w:t xml:space="preserve"> Expongo unas capturas donde se muestra el logro de este comportamiento</w:t>
      </w:r>
      <w:r w:rsidR="004667F5">
        <w:t>.</w:t>
      </w:r>
    </w:p>
    <w:p w14:paraId="612DECF1" w14:textId="39E7CE97" w:rsidR="009070CD" w:rsidRDefault="009070CD">
      <w:r>
        <w:br w:type="page"/>
      </w:r>
    </w:p>
    <w:p w14:paraId="6B389EB2" w14:textId="6B1C1BD3" w:rsidR="005B5805" w:rsidRDefault="00233785" w:rsidP="00233785">
      <w:pPr>
        <w:pStyle w:val="Prrafodelista"/>
        <w:numPr>
          <w:ilvl w:val="0"/>
          <w:numId w:val="3"/>
        </w:numPr>
      </w:pPr>
      <w:r w:rsidRPr="00E92304">
        <w:rPr>
          <w:b/>
          <w:bCs/>
          <w:u w:val="single"/>
        </w:rPr>
        <w:lastRenderedPageBreak/>
        <w:t>Extrapequeño</w:t>
      </w:r>
      <w:r>
        <w:t>:</w:t>
      </w:r>
    </w:p>
    <w:p w14:paraId="49BB560A" w14:textId="77777777" w:rsidR="009070CD" w:rsidRDefault="009B3107" w:rsidP="009070CD">
      <w:pPr>
        <w:keepNext/>
      </w:pPr>
      <w:r>
        <w:rPr>
          <w:noProof/>
        </w:rPr>
        <w:drawing>
          <wp:inline distT="0" distB="0" distL="0" distR="0" wp14:anchorId="775009D7" wp14:editId="1AEFA072">
            <wp:extent cx="4019550" cy="3709785"/>
            <wp:effectExtent l="0" t="0" r="0" b="5080"/>
            <wp:docPr id="50" name="Imagen 50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8108" cy="374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F7EE" w14:textId="0E50DE2D" w:rsidR="00233785" w:rsidRDefault="009070CD" w:rsidP="009070CD">
      <w:pPr>
        <w:pStyle w:val="Descripcin"/>
      </w:pPr>
      <w:bookmarkStart w:id="40" w:name="_Toc125844215"/>
      <w:r>
        <w:t xml:space="preserve">Ilustración </w:t>
      </w:r>
      <w:fldSimple w:instr=" SEQ Ilustración \* ARABIC ">
        <w:r w:rsidR="00731A0B">
          <w:rPr>
            <w:noProof/>
          </w:rPr>
          <w:t>27</w:t>
        </w:r>
      </w:fldSimple>
      <w:r>
        <w:t xml:space="preserve">: Barra de navegación/menú contraído para </w:t>
      </w:r>
      <w:r w:rsidR="0060374F">
        <w:t>la versión extrapequeña</w:t>
      </w:r>
      <w:bookmarkEnd w:id="40"/>
    </w:p>
    <w:p w14:paraId="4C413E09" w14:textId="77777777" w:rsidR="009070CD" w:rsidRDefault="00503855" w:rsidP="009070CD">
      <w:pPr>
        <w:keepNext/>
      </w:pPr>
      <w:r>
        <w:rPr>
          <w:noProof/>
        </w:rPr>
        <w:drawing>
          <wp:inline distT="0" distB="0" distL="0" distR="0" wp14:anchorId="55BA57B3" wp14:editId="3187B959">
            <wp:extent cx="4020112" cy="3710305"/>
            <wp:effectExtent l="0" t="0" r="0" b="4445"/>
            <wp:docPr id="51" name="Imagen 5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319" cy="3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65B" w14:textId="6CC89548" w:rsidR="009B3107" w:rsidRDefault="009070CD" w:rsidP="009070CD">
      <w:pPr>
        <w:pStyle w:val="Descripcin"/>
      </w:pPr>
      <w:bookmarkStart w:id="41" w:name="_Toc125844216"/>
      <w:r>
        <w:t xml:space="preserve">Ilustración </w:t>
      </w:r>
      <w:fldSimple w:instr=" SEQ Ilustración \* ARABIC ">
        <w:r w:rsidR="00731A0B">
          <w:rPr>
            <w:noProof/>
          </w:rPr>
          <w:t>28</w:t>
        </w:r>
      </w:fldSimple>
      <w:r>
        <w:t xml:space="preserve">: </w:t>
      </w:r>
      <w:r w:rsidRPr="0076509F">
        <w:t xml:space="preserve">Barra de navegación/menú contraído para </w:t>
      </w:r>
      <w:r w:rsidR="0060374F">
        <w:t>la versión extrapequeña</w:t>
      </w:r>
      <w:r>
        <w:t xml:space="preserve"> (desplegad</w:t>
      </w:r>
      <w:r w:rsidR="0060374F">
        <w:t>a</w:t>
      </w:r>
      <w:r>
        <w:t>)</w:t>
      </w:r>
      <w:bookmarkEnd w:id="41"/>
    </w:p>
    <w:p w14:paraId="155FD3F9" w14:textId="1B42FD4C" w:rsidR="00E92304" w:rsidRDefault="00E92304" w:rsidP="00E92304">
      <w:pPr>
        <w:pStyle w:val="Prrafodelista"/>
        <w:numPr>
          <w:ilvl w:val="0"/>
          <w:numId w:val="3"/>
        </w:numPr>
      </w:pPr>
      <w:r w:rsidRPr="00E92304">
        <w:rPr>
          <w:b/>
          <w:bCs/>
          <w:u w:val="single"/>
        </w:rPr>
        <w:lastRenderedPageBreak/>
        <w:t>Pequeño</w:t>
      </w:r>
      <w:r>
        <w:t>:</w:t>
      </w:r>
    </w:p>
    <w:p w14:paraId="4CF4FEFD" w14:textId="77777777" w:rsidR="0060374F" w:rsidRDefault="00F86F31" w:rsidP="0060374F">
      <w:pPr>
        <w:keepNext/>
      </w:pPr>
      <w:r>
        <w:rPr>
          <w:noProof/>
        </w:rPr>
        <w:drawing>
          <wp:inline distT="0" distB="0" distL="0" distR="0" wp14:anchorId="23556184" wp14:editId="5A9DF2D1">
            <wp:extent cx="4743450" cy="3724925"/>
            <wp:effectExtent l="0" t="0" r="0" b="8890"/>
            <wp:docPr id="45" name="Imagen 4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954" cy="37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79F9" w14:textId="76E68F6B" w:rsidR="00E92304" w:rsidRPr="00C50ED5" w:rsidRDefault="0060374F" w:rsidP="0060374F">
      <w:pPr>
        <w:pStyle w:val="Descripcin"/>
      </w:pPr>
      <w:bookmarkStart w:id="42" w:name="_Toc125844217"/>
      <w:r>
        <w:t xml:space="preserve">Ilustración </w:t>
      </w:r>
      <w:fldSimple w:instr=" SEQ Ilustración \* ARABIC ">
        <w:r w:rsidR="00731A0B">
          <w:rPr>
            <w:noProof/>
          </w:rPr>
          <w:t>29</w:t>
        </w:r>
      </w:fldSimple>
      <w:r>
        <w:t xml:space="preserve">: </w:t>
      </w:r>
      <w:r w:rsidRPr="008D6EDF">
        <w:t xml:space="preserve">Barra de navegación/menú contraído para la versión </w:t>
      </w:r>
      <w:r>
        <w:t>pequeña</w:t>
      </w:r>
      <w:bookmarkEnd w:id="42"/>
    </w:p>
    <w:p w14:paraId="1C5465C5" w14:textId="77777777" w:rsidR="0060374F" w:rsidRDefault="00F86F31" w:rsidP="0060374F">
      <w:pPr>
        <w:keepNext/>
      </w:pPr>
      <w:r>
        <w:rPr>
          <w:noProof/>
        </w:rPr>
        <w:drawing>
          <wp:inline distT="0" distB="0" distL="0" distR="0" wp14:anchorId="17C37935" wp14:editId="66DBD49F">
            <wp:extent cx="4755558" cy="3734435"/>
            <wp:effectExtent l="0" t="0" r="6985" b="0"/>
            <wp:docPr id="47" name="Imagen 47" descr="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Gráfico de rectángulos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57" cy="37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729" w14:textId="266A4DE2" w:rsidR="00183A13" w:rsidRDefault="0060374F" w:rsidP="0060374F">
      <w:pPr>
        <w:pStyle w:val="Descripcin"/>
      </w:pPr>
      <w:bookmarkStart w:id="43" w:name="_Toc125844218"/>
      <w:r>
        <w:t xml:space="preserve">Ilustración </w:t>
      </w:r>
      <w:fldSimple w:instr=" SEQ Ilustración \* ARABIC ">
        <w:r w:rsidR="00731A0B">
          <w:rPr>
            <w:noProof/>
          </w:rPr>
          <w:t>30</w:t>
        </w:r>
      </w:fldSimple>
      <w:r>
        <w:t xml:space="preserve">: </w:t>
      </w:r>
      <w:r w:rsidRPr="00D728B5">
        <w:t xml:space="preserve">Barra de navegación/menú contraído para la versión </w:t>
      </w:r>
      <w:r>
        <w:t>pequeña</w:t>
      </w:r>
      <w:r w:rsidRPr="00D728B5">
        <w:t xml:space="preserve"> (desplegad</w:t>
      </w:r>
      <w:r>
        <w:t>a</w:t>
      </w:r>
      <w:r w:rsidRPr="00D728B5">
        <w:t>)</w:t>
      </w:r>
      <w:bookmarkEnd w:id="43"/>
    </w:p>
    <w:p w14:paraId="6B51F67C" w14:textId="54F75FE5" w:rsidR="00183A13" w:rsidRDefault="00183A13" w:rsidP="00E87859">
      <w:pPr>
        <w:pStyle w:val="Ttulo1"/>
        <w:spacing w:before="0"/>
      </w:pPr>
      <w:bookmarkStart w:id="44" w:name="_Toc125844234"/>
      <w:r>
        <w:lastRenderedPageBreak/>
        <w:t xml:space="preserve">10.- </w:t>
      </w:r>
      <w:r w:rsidR="004667F5">
        <w:t>Inclusión de un vídeo de YouTube de forma responsive.</w:t>
      </w:r>
      <w:bookmarkEnd w:id="44"/>
    </w:p>
    <w:p w14:paraId="5B8CEE8B" w14:textId="4E0FACBC" w:rsidR="004667F5" w:rsidRDefault="004667F5" w:rsidP="004667F5">
      <w:r w:rsidRPr="0060374F">
        <w:rPr>
          <w:b/>
          <w:bCs/>
        </w:rPr>
        <w:t>Para ello, hacemos uso de</w:t>
      </w:r>
      <w:r w:rsidR="00340F99" w:rsidRPr="0060374F">
        <w:rPr>
          <w:b/>
          <w:bCs/>
        </w:rPr>
        <w:t xml:space="preserve"> las clases que nos provee Bootstrap para la inserción de vídeos de YouTube</w:t>
      </w:r>
      <w:r w:rsidR="00340F99">
        <w:t>, y que se nos ejemplificaba en el enunciado de la tarea con este fragmento de código:</w:t>
      </w:r>
    </w:p>
    <w:p w14:paraId="0128D5D7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proofErr w:type="gramStart"/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>&lt;!--</w:t>
      </w:r>
      <w:proofErr w:type="gramEnd"/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 xml:space="preserve"> 16:9 aspect ratio --&gt;</w:t>
      </w:r>
    </w:p>
    <w:p w14:paraId="16A0555A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&lt;div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 embed-responsive-16by9"&gt;</w:t>
      </w:r>
    </w:p>
    <w:p w14:paraId="1FF712AC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iframe</w:t>
      </w:r>
      <w:proofErr w:type="spellEnd"/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"embed-responsive-item"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src</w:t>
      </w:r>
      <w:proofErr w:type="spellEnd"/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"..."&gt;&lt;/</w:t>
      </w:r>
      <w:proofErr w:type="spellStart"/>
      <w:r w:rsidRPr="00576B52">
        <w:rPr>
          <w:rFonts w:ascii="Consolas" w:hAnsi="Consolas" w:cs="Courier New"/>
          <w:sz w:val="17"/>
          <w:szCs w:val="17"/>
          <w:lang w:val="en-US"/>
        </w:rPr>
        <w:t>iframe</w:t>
      </w:r>
      <w:proofErr w:type="spellEnd"/>
      <w:r w:rsidRPr="00576B52">
        <w:rPr>
          <w:rFonts w:ascii="Consolas" w:hAnsi="Consolas" w:cs="Courier New"/>
          <w:sz w:val="17"/>
          <w:szCs w:val="17"/>
          <w:lang w:val="en-US"/>
        </w:rPr>
        <w:t>&gt;</w:t>
      </w:r>
    </w:p>
    <w:p w14:paraId="64941F92" w14:textId="77777777" w:rsidR="00F47804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div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419739D5" w14:textId="46ED1B30" w:rsidR="00340F99" w:rsidRDefault="00F47804" w:rsidP="004667F5">
      <w:pPr>
        <w:rPr>
          <w:noProof/>
        </w:rPr>
      </w:pPr>
      <w:r>
        <w:rPr>
          <w:noProof/>
        </w:rPr>
        <w:t xml:space="preserve">En esta captura, se puede ver cómo ha sido insertado </w:t>
      </w:r>
      <w:r w:rsidRPr="0060374F">
        <w:rPr>
          <w:b/>
          <w:bCs/>
          <w:noProof/>
        </w:rPr>
        <w:t>el vídeo dentro de un</w:t>
      </w:r>
      <w:r w:rsidR="00774288" w:rsidRPr="0060374F">
        <w:rPr>
          <w:b/>
          <w:bCs/>
          <w:noProof/>
        </w:rPr>
        <w:t xml:space="preserve"> div que tiene aplicadas unas clases “col-12 col-md-9 </w:t>
      </w:r>
      <w:r w:rsidR="00CE413E" w:rsidRPr="0060374F">
        <w:rPr>
          <w:b/>
          <w:bCs/>
          <w:noProof/>
        </w:rPr>
        <w:t>mx-md-auto</w:t>
      </w:r>
      <w:r w:rsidR="00774288" w:rsidRPr="0060374F">
        <w:rPr>
          <w:b/>
          <w:bCs/>
          <w:noProof/>
        </w:rPr>
        <w:t>”</w:t>
      </w:r>
      <w:r w:rsidR="00CE413E">
        <w:rPr>
          <w:noProof/>
        </w:rPr>
        <w:t>, que definen que para tamaños pequeños, ocupe todo el ancho de la pantalla, y para tamaños a partir del “mediano”, ocupe las 9 columnas centrales de una row de Bootstrap</w:t>
      </w:r>
      <w:r w:rsidR="002F51AA">
        <w:rPr>
          <w:noProof/>
        </w:rPr>
        <w:t>, dándole la propiedad de “centrado” mediante la clase “mx-</w:t>
      </w:r>
      <w:r w:rsidR="00B01F35">
        <w:rPr>
          <w:noProof/>
        </w:rPr>
        <w:t>md-</w:t>
      </w:r>
      <w:r w:rsidR="002F51AA">
        <w:rPr>
          <w:noProof/>
        </w:rPr>
        <w:t>auto”, que lo que hace es aplicar márgenes por igual a izquierda y derecha</w:t>
      </w:r>
      <w:r w:rsidR="00B01F35">
        <w:rPr>
          <w:noProof/>
        </w:rPr>
        <w:t xml:space="preserve"> a partir del tamaño de pantalla “mediano”</w:t>
      </w:r>
      <w:r w:rsidR="00774288">
        <w:rPr>
          <w:noProof/>
        </w:rPr>
        <w:t>:</w:t>
      </w:r>
    </w:p>
    <w:p w14:paraId="01BB7A5D" w14:textId="77777777" w:rsidR="0060374F" w:rsidRDefault="00774288" w:rsidP="0060374F">
      <w:pPr>
        <w:keepNext/>
      </w:pPr>
      <w:r>
        <w:rPr>
          <w:noProof/>
        </w:rPr>
        <w:drawing>
          <wp:inline distT="0" distB="0" distL="0" distR="0" wp14:anchorId="2A9C3501" wp14:editId="065D6132">
            <wp:extent cx="5400040" cy="5234940"/>
            <wp:effectExtent l="0" t="0" r="0" b="3810"/>
            <wp:docPr id="53" name="Imagen 53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PowerPoint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0A99" w14:textId="39011CAD" w:rsidR="00774288" w:rsidRDefault="0060374F" w:rsidP="0060374F">
      <w:pPr>
        <w:pStyle w:val="Descripcin"/>
      </w:pPr>
      <w:bookmarkStart w:id="45" w:name="_Toc125844219"/>
      <w:r>
        <w:t xml:space="preserve">Ilustración </w:t>
      </w:r>
      <w:fldSimple w:instr=" SEQ Ilustración \* ARABIC ">
        <w:r w:rsidR="00731A0B">
          <w:rPr>
            <w:noProof/>
          </w:rPr>
          <w:t>31</w:t>
        </w:r>
      </w:fldSimple>
      <w:r>
        <w:t>: Inserción de un vídeo de YouTube en modo responsive</w:t>
      </w:r>
      <w:bookmarkEnd w:id="45"/>
    </w:p>
    <w:p w14:paraId="3507B09A" w14:textId="38C1C2EF" w:rsidR="00C22D6F" w:rsidRDefault="00C22D6F" w:rsidP="00C22D6F">
      <w:pPr>
        <w:pStyle w:val="Ttulo1"/>
        <w:spacing w:before="0"/>
      </w:pPr>
      <w:bookmarkStart w:id="46" w:name="_Toc125844235"/>
      <w:r>
        <w:lastRenderedPageBreak/>
        <w:t>11.- Imágenes libres de derechos.</w:t>
      </w:r>
      <w:bookmarkEnd w:id="46"/>
    </w:p>
    <w:p w14:paraId="4269D940" w14:textId="776FDB2C" w:rsidR="00183A13" w:rsidRDefault="00C22D6F" w:rsidP="00340AC1">
      <w:r>
        <w:t xml:space="preserve">Absolutamente todas las imágenes han sido descargadas libres de derechos, bien de la página web </w:t>
      </w:r>
      <w:proofErr w:type="spellStart"/>
      <w:r>
        <w:t>Pixabay</w:t>
      </w:r>
      <w:proofErr w:type="spellEnd"/>
      <w:r>
        <w:t xml:space="preserve">, o bien mediante el buscador Google con el filtro </w:t>
      </w:r>
      <w:r w:rsidR="0000120C">
        <w:t xml:space="preserve">de “Derechos de uso” establecido en “Licencias </w:t>
      </w:r>
      <w:proofErr w:type="spellStart"/>
      <w:r w:rsidR="0000120C">
        <w:t>Commons</w:t>
      </w:r>
      <w:proofErr w:type="spellEnd"/>
      <w:r w:rsidR="0000120C">
        <w:t>”.</w:t>
      </w:r>
    </w:p>
    <w:p w14:paraId="086B7852" w14:textId="42364B10" w:rsidR="008F6667" w:rsidRDefault="008F6667" w:rsidP="008F6667">
      <w:pPr>
        <w:pStyle w:val="Ttulo1"/>
      </w:pPr>
      <w:bookmarkStart w:id="47" w:name="_Toc125844236"/>
      <w:r>
        <w:t>12.- Optimización de imágenes.</w:t>
      </w:r>
      <w:bookmarkEnd w:id="47"/>
    </w:p>
    <w:p w14:paraId="3729BF73" w14:textId="7BFCADDB" w:rsidR="008F6667" w:rsidRDefault="008F6667" w:rsidP="008F6667">
      <w:r w:rsidRPr="00CB52C8">
        <w:rPr>
          <w:b/>
          <w:bCs/>
        </w:rPr>
        <w:t xml:space="preserve">Todas las imágenes </w:t>
      </w:r>
      <w:r w:rsidR="00263EA1" w:rsidRPr="00CB52C8">
        <w:rPr>
          <w:b/>
          <w:bCs/>
        </w:rPr>
        <w:t xml:space="preserve">que he utilizado </w:t>
      </w:r>
      <w:r w:rsidRPr="00CB52C8">
        <w:rPr>
          <w:b/>
          <w:bCs/>
        </w:rPr>
        <w:t xml:space="preserve">han sido optimizadas </w:t>
      </w:r>
      <w:r w:rsidR="00263EA1" w:rsidRPr="00CB52C8">
        <w:rPr>
          <w:b/>
          <w:bCs/>
        </w:rPr>
        <w:t xml:space="preserve">para web </w:t>
      </w:r>
      <w:r w:rsidRPr="00CB52C8">
        <w:rPr>
          <w:b/>
          <w:bCs/>
        </w:rPr>
        <w:t>por mí una a una</w:t>
      </w:r>
      <w:r>
        <w:t xml:space="preserve"> desde el programa Adobe Photoshop</w:t>
      </w:r>
      <w:r w:rsidR="00263EA1">
        <w:t>, y las he rebautizado con el mismo nombre, acabado en “-optimizado”</w:t>
      </w:r>
      <w:r>
        <w:t>.</w:t>
      </w:r>
      <w:r w:rsidR="00524A83">
        <w:t xml:space="preserve"> Las foto</w:t>
      </w:r>
      <w:r w:rsidR="00CB52C8">
        <w:t>grafías</w:t>
      </w:r>
      <w:r w:rsidR="00524A83">
        <w:t xml:space="preserve"> originales también están incluidas para que se pueda </w:t>
      </w:r>
      <w:r w:rsidR="00CB52C8">
        <w:t>apreciar en</w:t>
      </w:r>
      <w:r w:rsidR="00524A83">
        <w:t xml:space="preserve"> comparación </w:t>
      </w:r>
      <w:r w:rsidR="00FF0066">
        <w:t>la diferencia de</w:t>
      </w:r>
      <w:r w:rsidR="00524A83">
        <w:t xml:space="preserve"> </w:t>
      </w:r>
      <w:r w:rsidR="00CB52C8">
        <w:t>tamaño</w:t>
      </w:r>
      <w:r w:rsidR="00524A83">
        <w:t xml:space="preserve"> de archivo.</w:t>
      </w:r>
    </w:p>
    <w:p w14:paraId="35EDCC53" w14:textId="409E9C68" w:rsidR="00524A83" w:rsidRDefault="00524A83" w:rsidP="008F6667">
      <w:r w:rsidRPr="00155047">
        <w:rPr>
          <w:b/>
          <w:bCs/>
        </w:rPr>
        <w:t>Por supuesto, también se le ha aplicado la propiedad “Progresivo”</w:t>
      </w:r>
      <w:r>
        <w:t xml:space="preserve"> JPG (</w:t>
      </w:r>
      <w:r w:rsidR="001905FD">
        <w:t xml:space="preserve">Entrelazado si la imagen estaba en PNG), para que las imágenes se carguen </w:t>
      </w:r>
      <w:r w:rsidR="00287B29">
        <w:t xml:space="preserve">“por capas”, en lugar de </w:t>
      </w:r>
      <w:r w:rsidR="00470681">
        <w:t>“</w:t>
      </w:r>
      <w:r w:rsidR="00287B29">
        <w:t>línea a línea</w:t>
      </w:r>
      <w:r w:rsidR="00470681">
        <w:t>”</w:t>
      </w:r>
      <w:r w:rsidR="00287B29">
        <w:t>, para asegurar una mejor experiencia bajo conexiones a Internet débiles</w:t>
      </w:r>
      <w:r w:rsidR="00470681">
        <w:t xml:space="preserve"> (en caso de que esta página fuera a ser publicada)</w:t>
      </w:r>
      <w:r w:rsidR="00287B29">
        <w:t xml:space="preserve">, </w:t>
      </w:r>
      <w:r w:rsidR="0000567C">
        <w:t>como,</w:t>
      </w:r>
      <w:r w:rsidR="00287B29">
        <w:t xml:space="preserve"> por ejemplo, mediante datos móviles.</w:t>
      </w:r>
    </w:p>
    <w:p w14:paraId="14183CB8" w14:textId="77777777" w:rsidR="00155047" w:rsidRDefault="00287B29" w:rsidP="00155047">
      <w:pPr>
        <w:keepNext/>
      </w:pPr>
      <w:r>
        <w:rPr>
          <w:noProof/>
        </w:rPr>
        <w:drawing>
          <wp:inline distT="0" distB="0" distL="0" distR="0" wp14:anchorId="28DEECDF" wp14:editId="559DD438">
            <wp:extent cx="5400040" cy="3899535"/>
            <wp:effectExtent l="0" t="0" r="0" b="5715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AE15" w14:textId="5206FBBA" w:rsidR="00287B29" w:rsidRDefault="00155047" w:rsidP="00155047">
      <w:pPr>
        <w:pStyle w:val="Descripcin"/>
      </w:pPr>
      <w:bookmarkStart w:id="48" w:name="_Toc125844220"/>
      <w:r>
        <w:t xml:space="preserve">Ilustración </w:t>
      </w:r>
      <w:fldSimple w:instr=" SEQ Ilustración \* ARABIC ">
        <w:r w:rsidR="00731A0B">
          <w:rPr>
            <w:noProof/>
          </w:rPr>
          <w:t>32</w:t>
        </w:r>
      </w:fldSimple>
      <w:r>
        <w:t>: Ejemplo de optimización de una imagen en Adobe Photoshop</w:t>
      </w:r>
      <w:bookmarkEnd w:id="48"/>
    </w:p>
    <w:p w14:paraId="0596BDEB" w14:textId="326B4E58" w:rsidR="00287B29" w:rsidRDefault="00287B29" w:rsidP="00287B29">
      <w:pPr>
        <w:pStyle w:val="Ttulo1"/>
      </w:pPr>
      <w:bookmarkStart w:id="49" w:name="_Toc125844237"/>
      <w:r>
        <w:t xml:space="preserve">13.- Comentario del código y utilización de media </w:t>
      </w:r>
      <w:proofErr w:type="spellStart"/>
      <w:r>
        <w:t>queries</w:t>
      </w:r>
      <w:proofErr w:type="spellEnd"/>
      <w:r>
        <w:t>.</w:t>
      </w:r>
      <w:bookmarkEnd w:id="49"/>
    </w:p>
    <w:p w14:paraId="506BC9C7" w14:textId="08822816" w:rsidR="00287B29" w:rsidRDefault="0000567C" w:rsidP="00287B29">
      <w:r>
        <w:t xml:space="preserve">Tanto en el fichero HTML como en el fichero CSS, </w:t>
      </w:r>
      <w:r w:rsidRPr="00155047">
        <w:rPr>
          <w:b/>
          <w:bCs/>
        </w:rPr>
        <w:t>se han hecho uso de comentarios para que el código sea más legible</w:t>
      </w:r>
      <w:r>
        <w:t xml:space="preserve"> y en general, esté “mejor estructurado visualmente”</w:t>
      </w:r>
      <w:r w:rsidR="00A765AC">
        <w:t xml:space="preserve"> y se pueda entender </w:t>
      </w:r>
      <w:r w:rsidR="006D0BB5">
        <w:t>a simple vista</w:t>
      </w:r>
      <w:r>
        <w:t>.</w:t>
      </w:r>
    </w:p>
    <w:p w14:paraId="29BC5F0B" w14:textId="48E6F833" w:rsidR="00A835AF" w:rsidRDefault="00A835AF" w:rsidP="00287B29">
      <w:r w:rsidRPr="00155047">
        <w:rPr>
          <w:b/>
          <w:bCs/>
        </w:rPr>
        <w:lastRenderedPageBreak/>
        <w:t xml:space="preserve">Por otra parte, se han utilizado las </w:t>
      </w:r>
      <w:r w:rsidR="00322984" w:rsidRPr="00155047">
        <w:rPr>
          <w:b/>
          <w:bCs/>
        </w:rPr>
        <w:t>“</w:t>
      </w:r>
      <w:r w:rsidRPr="00155047">
        <w:rPr>
          <w:b/>
          <w:bCs/>
        </w:rPr>
        <w:t xml:space="preserve">media </w:t>
      </w:r>
      <w:proofErr w:type="spellStart"/>
      <w:r w:rsidRPr="00155047">
        <w:rPr>
          <w:b/>
          <w:bCs/>
        </w:rPr>
        <w:t>queries</w:t>
      </w:r>
      <w:proofErr w:type="spellEnd"/>
      <w:r w:rsidR="00322984" w:rsidRPr="00155047">
        <w:rPr>
          <w:b/>
          <w:bCs/>
        </w:rPr>
        <w:t>”</w:t>
      </w:r>
      <w:r w:rsidRPr="00155047">
        <w:rPr>
          <w:b/>
          <w:bCs/>
        </w:rPr>
        <w:t xml:space="preserve"> para personalizar el comportamiento del carrusel</w:t>
      </w:r>
      <w:r>
        <w:t xml:space="preserve"> que he incluido en la sección de </w:t>
      </w:r>
      <w:r w:rsidR="00322984">
        <w:t>“Viajes”, en concreto, para variar el alto de las imágenes y establecerlo a un tamaño fijo o variable</w:t>
      </w:r>
      <w:r w:rsidR="00562F98">
        <w:t>, tal como se puede ver en las siguientes clases que aquí expongo (y que han sido extraídas del fichero custom.css):</w:t>
      </w:r>
    </w:p>
    <w:p w14:paraId="3B6B2071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</w:t>
      </w:r>
      <w:proofErr w:type="gramStart"/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media</w:t>
      </w:r>
      <w:proofErr w:type="gram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576px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17C8721C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gram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</w:t>
      </w:r>
      <w:proofErr w:type="gramEnd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proofErr w:type="spell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7FCE549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proofErr w:type="gramStart"/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320px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  <w:proofErr w:type="gramEnd"/>
    </w:p>
    <w:p w14:paraId="29901C71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   }</w:t>
      </w:r>
    </w:p>
    <w:p w14:paraId="189FF0FF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</w:p>
    <w:p w14:paraId="4AED2739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14:paraId="0706A594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</w:t>
      </w:r>
      <w:proofErr w:type="gramStart"/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media</w:t>
      </w:r>
      <w:proofErr w:type="gram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992px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250AD98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gram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</w:t>
      </w:r>
      <w:proofErr w:type="gramEnd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proofErr w:type="spell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2C4739A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proofErr w:type="gramStart"/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400px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  <w:proofErr w:type="gramEnd"/>
    </w:p>
    <w:p w14:paraId="437B84F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proofErr w:type="gramStart"/>
      <w:r w:rsidRPr="00D83ADD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calc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40vw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-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20vh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4A82A7A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   }</w:t>
      </w:r>
    </w:p>
    <w:p w14:paraId="7272801B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</w:p>
    <w:p w14:paraId="2DA97A54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14:paraId="59C6BF5B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</w:t>
      </w:r>
      <w:proofErr w:type="gramStart"/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media</w:t>
      </w:r>
      <w:proofErr w:type="gram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1200px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38A7F3E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gram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</w:t>
      </w:r>
      <w:proofErr w:type="gramEnd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proofErr w:type="spellEnd"/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1E44C9B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proofErr w:type="gramStart"/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520px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  <w:proofErr w:type="gramEnd"/>
    </w:p>
    <w:p w14:paraId="4FFA9744" w14:textId="77777777" w:rsidR="00D83ADD" w:rsidRPr="00F73ADA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F73AD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height</w:t>
      </w:r>
      <w:proofErr w:type="spellEnd"/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proofErr w:type="spellStart"/>
      <w:proofErr w:type="gramStart"/>
      <w:r w:rsidRPr="00F73AD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calc</w:t>
      </w:r>
      <w:proofErr w:type="spellEnd"/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F73AD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40vw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- </w:t>
      </w:r>
      <w:r w:rsidRPr="00F73AD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20vh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B89F13B" w14:textId="77777777" w:rsidR="00D83ADD" w:rsidRPr="00F73ADA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55F842FE" w14:textId="77777777" w:rsidR="00D83ADD" w:rsidRPr="00F73ADA" w:rsidRDefault="00D83ADD" w:rsidP="00155047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1693A65" w14:textId="48F73925" w:rsidR="00155047" w:rsidRDefault="00155047" w:rsidP="00155047">
      <w:pPr>
        <w:pStyle w:val="Descripcin"/>
        <w:jc w:val="left"/>
      </w:pPr>
      <w:bookmarkStart w:id="50" w:name="_Toc125844169"/>
      <w:r>
        <w:t xml:space="preserve">Código fuente </w:t>
      </w:r>
      <w:fldSimple w:instr=" SEQ Código_fuente \* ARABIC ">
        <w:r>
          <w:rPr>
            <w:noProof/>
          </w:rPr>
          <w:t>3</w:t>
        </w:r>
      </w:fldSimple>
      <w:r>
        <w:t xml:space="preserve">: Media </w:t>
      </w:r>
      <w:proofErr w:type="spellStart"/>
      <w:r>
        <w:t>queries</w:t>
      </w:r>
      <w:proofErr w:type="spellEnd"/>
      <w:r>
        <w:t xml:space="preserve"> para el carrusel</w:t>
      </w:r>
      <w:bookmarkEnd w:id="50"/>
    </w:p>
    <w:p w14:paraId="4F8E8F6A" w14:textId="77777777" w:rsidR="006D3784" w:rsidRDefault="004C2672" w:rsidP="00287B29">
      <w:r w:rsidRPr="000A4C12">
        <w:rPr>
          <w:b/>
          <w:bCs/>
        </w:rPr>
        <w:t>También, relacionado con el tamaño de las imágenes, se le ha aplicado solo a las imágenes de la sección de “Safaris”,</w:t>
      </w:r>
      <w:r w:rsidR="00495129" w:rsidRPr="000A4C12">
        <w:rPr>
          <w:b/>
          <w:bCs/>
        </w:rPr>
        <w:t xml:space="preserve"> mediante la regla CSS “#safaris figure </w:t>
      </w:r>
      <w:proofErr w:type="spellStart"/>
      <w:r w:rsidR="00495129" w:rsidRPr="000A4C12">
        <w:rPr>
          <w:b/>
          <w:bCs/>
        </w:rPr>
        <w:t>img</w:t>
      </w:r>
      <w:proofErr w:type="spellEnd"/>
      <w:r w:rsidR="00495129" w:rsidRPr="000A4C12">
        <w:rPr>
          <w:b/>
          <w:bCs/>
        </w:rPr>
        <w:t>”</w:t>
      </w:r>
      <w:r w:rsidR="00BA0519">
        <w:t>,</w:t>
      </w:r>
      <w:r>
        <w:t xml:space="preserve"> la anulación de la propiedad </w:t>
      </w:r>
      <w:proofErr w:type="spellStart"/>
      <w:r>
        <w:t>max-height</w:t>
      </w:r>
      <w:proofErr w:type="spellEnd"/>
      <w:r>
        <w:t xml:space="preserve">: </w:t>
      </w:r>
      <w:r w:rsidR="00CD53B7">
        <w:t xml:space="preserve">300px </w:t>
      </w:r>
      <w:r w:rsidR="0039071C">
        <w:t>establecida</w:t>
      </w:r>
      <w:r w:rsidR="00CD53B7">
        <w:t xml:space="preserve"> de forma general</w:t>
      </w:r>
      <w:r w:rsidR="0039071C">
        <w:t xml:space="preserve"> en</w:t>
      </w:r>
      <w:r w:rsidR="00CD53B7">
        <w:t xml:space="preserve"> la regla CSS “</w:t>
      </w:r>
      <w:proofErr w:type="spellStart"/>
      <w:r w:rsidR="00CD53B7">
        <w:t>section</w:t>
      </w:r>
      <w:proofErr w:type="spellEnd"/>
      <w:r w:rsidR="00CD53B7">
        <w:t xml:space="preserve"> </w:t>
      </w:r>
      <w:proofErr w:type="spellStart"/>
      <w:r w:rsidR="00CD53B7">
        <w:t>img</w:t>
      </w:r>
      <w:proofErr w:type="spellEnd"/>
      <w:r w:rsidR="00CD53B7">
        <w:t>”</w:t>
      </w:r>
      <w:r w:rsidR="00495129">
        <w:t xml:space="preserve">, es decir, </w:t>
      </w:r>
      <w:r w:rsidR="00C0226B">
        <w:t xml:space="preserve">anula (para esta sección concreto) ese tamaño fijo </w:t>
      </w:r>
      <w:r w:rsidR="00495129">
        <w:t>que afectaba a las imágenes contenidas en cualquier sección.</w:t>
      </w:r>
    </w:p>
    <w:p w14:paraId="4888D09C" w14:textId="78C0FE80" w:rsidR="00562F98" w:rsidRPr="004C2672" w:rsidRDefault="00495129" w:rsidP="00287B29">
      <w:r>
        <w:t xml:space="preserve">Pero, como se puede apreciar, esta “anulación” </w:t>
      </w:r>
      <w:r w:rsidRPr="006D3784">
        <w:rPr>
          <w:b/>
          <w:bCs/>
        </w:rPr>
        <w:t xml:space="preserve">solo la he hecho efectiva para tamaños de </w:t>
      </w:r>
      <w:r w:rsidR="00105E8A" w:rsidRPr="006D3784">
        <w:rPr>
          <w:b/>
          <w:bCs/>
        </w:rPr>
        <w:t>escritorio</w:t>
      </w:r>
      <w:r w:rsidRPr="006D3784">
        <w:rPr>
          <w:b/>
          <w:bCs/>
        </w:rPr>
        <w:t xml:space="preserve"> extragrandes</w:t>
      </w:r>
      <w:r>
        <w:t xml:space="preserve">, para que, como bien decíamos en el apartado </w:t>
      </w:r>
      <w:r w:rsidR="00237875">
        <w:t xml:space="preserve">nº8, no se vea “fea” la tabla </w:t>
      </w:r>
      <w:r w:rsidR="007E45A3">
        <w:t xml:space="preserve">en tamaños inferiores </w:t>
      </w:r>
      <w:r w:rsidR="00237875">
        <w:t>(ya que ocuparía</w:t>
      </w:r>
      <w:r w:rsidR="00654723">
        <w:t xml:space="preserve"> un tamaño alto </w:t>
      </w:r>
      <w:r w:rsidR="006D3784">
        <w:t>“</w:t>
      </w:r>
      <w:proofErr w:type="spellStart"/>
      <w:r w:rsidR="00654723">
        <w:t>height</w:t>
      </w:r>
      <w:proofErr w:type="spellEnd"/>
      <w:r w:rsidR="006D3784">
        <w:t>”</w:t>
      </w:r>
      <w:r w:rsidR="00654723">
        <w:t xml:space="preserve"> </w:t>
      </w:r>
      <w:r w:rsidR="00943220">
        <w:t>que excede el tamaño de la pantalla)</w:t>
      </w:r>
      <w:r w:rsidR="007E45A3">
        <w:t>.</w:t>
      </w:r>
    </w:p>
    <w:p w14:paraId="5B6D1EB2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</w:t>
      </w:r>
      <w:proofErr w:type="gramStart"/>
      <w:r w:rsidRPr="00495129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media</w:t>
      </w:r>
      <w:proofErr w:type="gramEnd"/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49512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49512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495129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1200px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043F805D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#</w:t>
      </w:r>
      <w:proofErr w:type="gramStart"/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safaris</w:t>
      </w:r>
      <w:proofErr w:type="gramEnd"/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figure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proofErr w:type="spellEnd"/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132C2044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gramStart"/>
      <w:r w:rsidRPr="0049512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max-height</w:t>
      </w:r>
      <w:proofErr w:type="gramEnd"/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49512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none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1EDE9830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5C8127DA" w14:textId="77777777" w:rsidR="00495129" w:rsidRPr="00495129" w:rsidRDefault="00495129" w:rsidP="00155047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042318EE" w14:textId="1545B477" w:rsidR="00155047" w:rsidRDefault="00155047" w:rsidP="00155047">
      <w:pPr>
        <w:pStyle w:val="Descripcin"/>
        <w:jc w:val="left"/>
      </w:pPr>
      <w:bookmarkStart w:id="51" w:name="_Toc125844170"/>
      <w:r>
        <w:t xml:space="preserve">Código fuente </w:t>
      </w:r>
      <w:fldSimple w:instr=" SEQ Código_fuente \* ARABIC ">
        <w:r>
          <w:rPr>
            <w:noProof/>
          </w:rPr>
          <w:t>4</w:t>
        </w:r>
      </w:fldSimple>
      <w:r>
        <w:t xml:space="preserve">: Media </w:t>
      </w:r>
      <w:proofErr w:type="spellStart"/>
      <w:r>
        <w:t>queries</w:t>
      </w:r>
      <w:proofErr w:type="spellEnd"/>
      <w:r>
        <w:t xml:space="preserve"> para las imágenes de la sección "Safaris"</w:t>
      </w:r>
      <w:bookmarkEnd w:id="51"/>
    </w:p>
    <w:p w14:paraId="1F685191" w14:textId="2253F53A" w:rsidR="00D83ADD" w:rsidRPr="004C2672" w:rsidRDefault="00150FBC" w:rsidP="00150FBC">
      <w:pPr>
        <w:pStyle w:val="Ttulo1"/>
      </w:pPr>
      <w:bookmarkStart w:id="52" w:name="_Toc125844238"/>
      <w:r>
        <w:lastRenderedPageBreak/>
        <w:t>14.- Estilos, colores y efectos concordantes</w:t>
      </w:r>
      <w:bookmarkEnd w:id="52"/>
    </w:p>
    <w:p w14:paraId="5A4C14DD" w14:textId="1DA11B63" w:rsidR="00150FBC" w:rsidRDefault="00150FBC">
      <w:r w:rsidRPr="00B8536D">
        <w:rPr>
          <w:b/>
          <w:bCs/>
        </w:rPr>
        <w:t xml:space="preserve">Todos los estilos aplicados </w:t>
      </w:r>
      <w:r w:rsidR="00C37909" w:rsidRPr="00B8536D">
        <w:rPr>
          <w:b/>
          <w:bCs/>
        </w:rPr>
        <w:t>relativos a los colores, efectos y demás, son de Bootstrap</w:t>
      </w:r>
      <w:r w:rsidR="00C37909">
        <w:t xml:space="preserve">, lo que nos asegura gran parte de la concordancia. Además, como ya he comentado en el apartado </w:t>
      </w:r>
      <w:r w:rsidR="003C43E8">
        <w:t>nº3 (principalmente),</w:t>
      </w:r>
      <w:r w:rsidR="00B636FF">
        <w:t xml:space="preserve"> estos colores siguen la esencia del logo elegido, por lo que transmite una mayor sensación de </w:t>
      </w:r>
      <w:r w:rsidR="00943564">
        <w:t>integridad</w:t>
      </w:r>
      <w:r w:rsidR="00854C34">
        <w:t xml:space="preserve"> y de </w:t>
      </w:r>
      <w:r w:rsidR="007C3A9C">
        <w:t>equilibrio.</w:t>
      </w:r>
    </w:p>
    <w:p w14:paraId="63BC5A67" w14:textId="6CA29DD8" w:rsidR="007C3A9C" w:rsidRDefault="007C3A9C">
      <w:r w:rsidRPr="00296F66">
        <w:rPr>
          <w:b/>
          <w:bCs/>
        </w:rPr>
        <w:t xml:space="preserve">Resaltar que, en este punto de la realización de la tarea, he realizado una modificación en el </w:t>
      </w:r>
      <w:proofErr w:type="spellStart"/>
      <w:r w:rsidRPr="00296F66">
        <w:rPr>
          <w:b/>
          <w:bCs/>
        </w:rPr>
        <w:t>footer</w:t>
      </w:r>
      <w:proofErr w:type="spellEnd"/>
      <w:r>
        <w:t xml:space="preserve"> (pie de página), </w:t>
      </w:r>
      <w:r w:rsidRPr="00296F66">
        <w:rPr>
          <w:b/>
          <w:bCs/>
        </w:rPr>
        <w:t>en concreto en los enlaces, para que se vean grises</w:t>
      </w:r>
      <w:r>
        <w:t xml:space="preserve"> (y negros cuando se posa el cursor sobre ellos), en lugar de azules como se ha podido ver en algunas capturas anteriores</w:t>
      </w:r>
      <w:r w:rsidR="00E5398C">
        <w:t>, justamente para lograr esa sensación de integridad y concordancia en la que insistíamos:</w:t>
      </w:r>
    </w:p>
    <w:p w14:paraId="675483EE" w14:textId="77777777" w:rsidR="00731A0B" w:rsidRDefault="006C4589" w:rsidP="00731A0B">
      <w:pPr>
        <w:keepNext/>
      </w:pPr>
      <w:r w:rsidRPr="006C4589">
        <w:rPr>
          <w:noProof/>
        </w:rPr>
        <w:drawing>
          <wp:inline distT="0" distB="0" distL="0" distR="0" wp14:anchorId="176709A7" wp14:editId="474988A6">
            <wp:extent cx="5400040" cy="2894965"/>
            <wp:effectExtent l="0" t="0" r="0" b="635"/>
            <wp:docPr id="55" name="Imagen 55" descr="Interfaz de usuario gráfica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abla, Excel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3908" w14:textId="5232807D" w:rsidR="00E5398C" w:rsidRDefault="00731A0B" w:rsidP="00731A0B">
      <w:pPr>
        <w:pStyle w:val="Descripcin"/>
      </w:pPr>
      <w:bookmarkStart w:id="53" w:name="_Toc125844221"/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>
        <w:t xml:space="preserve">: </w:t>
      </w:r>
      <w:r>
        <w:rPr>
          <w:noProof/>
        </w:rPr>
        <w:t>Estilos, colores y efectos concordantes</w:t>
      </w:r>
      <w:bookmarkEnd w:id="53"/>
    </w:p>
    <w:p w14:paraId="4DE25BF4" w14:textId="3E7D5C3A" w:rsidR="006C4589" w:rsidRDefault="006C4589">
      <w:r>
        <w:t>De forma que ahora</w:t>
      </w:r>
      <w:r w:rsidR="007F503D">
        <w:t xml:space="preserve">, </w:t>
      </w:r>
      <w:r>
        <w:t>encabezado</w:t>
      </w:r>
      <w:r w:rsidR="007F503D">
        <w:t xml:space="preserve"> (</w:t>
      </w:r>
      <w:proofErr w:type="spellStart"/>
      <w:r w:rsidR="007F503D">
        <w:t>header</w:t>
      </w:r>
      <w:proofErr w:type="spellEnd"/>
      <w:r w:rsidR="007F503D">
        <w:t>)</w:t>
      </w:r>
      <w:r>
        <w:t xml:space="preserve"> y</w:t>
      </w:r>
      <w:r w:rsidR="007F503D">
        <w:t xml:space="preserve"> pie de página</w:t>
      </w:r>
      <w:r>
        <w:t xml:space="preserve"> </w:t>
      </w:r>
      <w:r w:rsidR="007F503D">
        <w:t>(</w:t>
      </w:r>
      <w:proofErr w:type="spellStart"/>
      <w:r>
        <w:t>footer</w:t>
      </w:r>
      <w:proofErr w:type="spellEnd"/>
      <w:r w:rsidR="007F503D">
        <w:t>)</w:t>
      </w:r>
      <w:r>
        <w:t xml:space="preserve"> concuerdan mucho mejor.</w:t>
      </w:r>
    </w:p>
    <w:p w14:paraId="6D9845A3" w14:textId="09F36A92" w:rsidR="00FF2850" w:rsidRPr="004C2672" w:rsidRDefault="00FF2850">
      <w:r w:rsidRPr="004C2672">
        <w:br w:type="page"/>
      </w:r>
    </w:p>
    <w:p w14:paraId="05B478BA" w14:textId="77777777" w:rsidR="00FF2850" w:rsidRDefault="00FF2850" w:rsidP="00FF2850">
      <w:pPr>
        <w:pStyle w:val="Ttulo1"/>
      </w:pPr>
      <w:bookmarkStart w:id="54" w:name="_Toc125844239"/>
      <w:r>
        <w:lastRenderedPageBreak/>
        <w:t>Bibliografía.</w:t>
      </w:r>
      <w:bookmarkEnd w:id="54"/>
    </w:p>
    <w:p w14:paraId="77882A72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1F46E653" w14:textId="62777E29" w:rsidR="00FF2850" w:rsidRDefault="00000000" w:rsidP="00257824">
      <w:pPr>
        <w:pStyle w:val="Prrafodelista"/>
        <w:numPr>
          <w:ilvl w:val="0"/>
          <w:numId w:val="3"/>
        </w:numPr>
      </w:pPr>
      <w:hyperlink r:id="rId49" w:history="1">
        <w:proofErr w:type="spellStart"/>
        <w:r w:rsidR="00257824">
          <w:rPr>
            <w:rStyle w:val="Hipervnculo"/>
          </w:rPr>
          <w:t>Embeds</w:t>
        </w:r>
        <w:proofErr w:type="spellEnd"/>
        <w:r w:rsidR="00257824">
          <w:rPr>
            <w:rStyle w:val="Hipervnculo"/>
          </w:rPr>
          <w:t xml:space="preserve"> · Bootstrap (getbootstrap.com)</w:t>
        </w:r>
      </w:hyperlink>
    </w:p>
    <w:p w14:paraId="7D3B6F4B" w14:textId="26F19C74" w:rsidR="00257824" w:rsidRDefault="00000000" w:rsidP="00257824">
      <w:pPr>
        <w:pStyle w:val="Prrafodelista"/>
        <w:numPr>
          <w:ilvl w:val="0"/>
          <w:numId w:val="3"/>
        </w:numPr>
      </w:pPr>
      <w:hyperlink r:id="rId50" w:history="1">
        <w:r w:rsidR="00257824">
          <w:rPr>
            <w:rStyle w:val="Hipervnculo"/>
          </w:rPr>
          <w:t xml:space="preserve">(51) Como hacer un slider o carrusel fácilmente con </w:t>
        </w:r>
        <w:proofErr w:type="spellStart"/>
        <w:r w:rsidR="00257824">
          <w:rPr>
            <w:rStyle w:val="Hipervnculo"/>
          </w:rPr>
          <w:t>bootstrap</w:t>
        </w:r>
        <w:proofErr w:type="spellEnd"/>
        <w:r w:rsidR="00257824">
          <w:rPr>
            <w:rStyle w:val="Hipervnculo"/>
          </w:rPr>
          <w:t xml:space="preserve"> 4 - YouTube</w:t>
        </w:r>
      </w:hyperlink>
    </w:p>
    <w:p w14:paraId="4E46C925" w14:textId="70F335C2" w:rsidR="004F2CA4" w:rsidRDefault="00000000" w:rsidP="00257824">
      <w:pPr>
        <w:pStyle w:val="Prrafodelista"/>
        <w:numPr>
          <w:ilvl w:val="0"/>
          <w:numId w:val="3"/>
        </w:numPr>
      </w:pPr>
      <w:hyperlink r:id="rId51" w:history="1">
        <w:r w:rsidR="004F2CA4">
          <w:rPr>
            <w:rStyle w:val="Hipervnculo"/>
          </w:rPr>
          <w:t>Desplegables - Bootstrap 4 (gitbook.io)</w:t>
        </w:r>
      </w:hyperlink>
    </w:p>
    <w:p w14:paraId="2762EB1A" w14:textId="40DDC160" w:rsidR="004F2CA4" w:rsidRDefault="00000000" w:rsidP="00257824">
      <w:pPr>
        <w:pStyle w:val="Prrafodelista"/>
        <w:numPr>
          <w:ilvl w:val="0"/>
          <w:numId w:val="3"/>
        </w:numPr>
      </w:pPr>
      <w:hyperlink r:id="rId52" w:history="1">
        <w:r w:rsidR="004F2CA4">
          <w:rPr>
            <w:rStyle w:val="Hipervnculo"/>
          </w:rPr>
          <w:t>Text · Bootstrap (getbootstrap.com)</w:t>
        </w:r>
      </w:hyperlink>
    </w:p>
    <w:p w14:paraId="59737C83" w14:textId="5B1632FA" w:rsidR="004F2CA4" w:rsidRDefault="00000000" w:rsidP="00257824">
      <w:pPr>
        <w:pStyle w:val="Prrafodelista"/>
        <w:numPr>
          <w:ilvl w:val="0"/>
          <w:numId w:val="3"/>
        </w:numPr>
      </w:pPr>
      <w:hyperlink r:id="rId53" w:history="1">
        <w:r w:rsidR="004F2CA4">
          <w:rPr>
            <w:rStyle w:val="Hipervnculo"/>
          </w:rPr>
          <w:t>Flex · Bootstrap (getbootstrap.com)</w:t>
        </w:r>
      </w:hyperlink>
    </w:p>
    <w:p w14:paraId="4E0A0901" w14:textId="318EA3B4" w:rsidR="00326364" w:rsidRDefault="00000000" w:rsidP="00257824">
      <w:pPr>
        <w:pStyle w:val="Prrafodelista"/>
        <w:numPr>
          <w:ilvl w:val="0"/>
          <w:numId w:val="3"/>
        </w:numPr>
      </w:pPr>
      <w:hyperlink r:id="rId54" w:history="1">
        <w:proofErr w:type="spellStart"/>
        <w:r w:rsidR="00326364">
          <w:rPr>
            <w:rStyle w:val="Hipervnculo"/>
          </w:rPr>
          <w:t>Spacing</w:t>
        </w:r>
        <w:proofErr w:type="spellEnd"/>
        <w:r w:rsidR="00326364">
          <w:rPr>
            <w:rStyle w:val="Hipervnculo"/>
          </w:rPr>
          <w:t xml:space="preserve"> · Bootstrap (getbootstrap.com)</w:t>
        </w:r>
      </w:hyperlink>
    </w:p>
    <w:p w14:paraId="1FB1034F" w14:textId="4D2E3EB4" w:rsidR="00326364" w:rsidRPr="00E77278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5" w:history="1">
        <w:r w:rsidR="00326364" w:rsidRPr="00326364">
          <w:rPr>
            <w:rStyle w:val="Hipervnculo"/>
            <w:lang w:val="en-US"/>
          </w:rPr>
          <w:t>Vertical alignment · Bootstrap (getbootstrap.com)</w:t>
        </w:r>
      </w:hyperlink>
    </w:p>
    <w:p w14:paraId="784B1CC0" w14:textId="30038FED" w:rsidR="00E77278" w:rsidRPr="00326364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6" w:history="1">
        <w:r w:rsidR="00E77278" w:rsidRPr="00E77278">
          <w:rPr>
            <w:rStyle w:val="Hipervnculo"/>
            <w:lang w:val="en-US"/>
          </w:rPr>
          <w:t>Bootstrap Vertical alignment - examples &amp; tutorial (mdbootstrap.com)</w:t>
        </w:r>
      </w:hyperlink>
    </w:p>
    <w:p w14:paraId="4BB71D54" w14:textId="6C8E1B75" w:rsidR="00326364" w:rsidRPr="00FE470B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7" w:history="1">
        <w:r w:rsidR="00326364">
          <w:rPr>
            <w:rStyle w:val="Hipervnculo"/>
          </w:rPr>
          <w:t xml:space="preserve">Bootstrap 4 </w:t>
        </w:r>
        <w:proofErr w:type="spellStart"/>
        <w:r w:rsidR="00326364">
          <w:rPr>
            <w:rStyle w:val="Hipervnculo"/>
          </w:rPr>
          <w:t>Carousel</w:t>
        </w:r>
        <w:proofErr w:type="spellEnd"/>
        <w:r w:rsidR="00326364">
          <w:rPr>
            <w:rStyle w:val="Hipervnculo"/>
          </w:rPr>
          <w:t xml:space="preserve"> (w3schools.com)</w:t>
        </w:r>
      </w:hyperlink>
    </w:p>
    <w:p w14:paraId="41C90403" w14:textId="55079ED0" w:rsidR="00FE470B" w:rsidRPr="009F4F67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8" w:history="1">
        <w:proofErr w:type="spellStart"/>
        <w:r w:rsidR="00FE470B">
          <w:rPr>
            <w:rStyle w:val="Hipervnculo"/>
          </w:rPr>
          <w:t>Carousel</w:t>
        </w:r>
        <w:proofErr w:type="spellEnd"/>
        <w:r w:rsidR="00FE470B">
          <w:rPr>
            <w:rStyle w:val="Hipervnculo"/>
          </w:rPr>
          <w:t xml:space="preserve"> · Bootstrap (getbootstrap.com)</w:t>
        </w:r>
      </w:hyperlink>
    </w:p>
    <w:p w14:paraId="44817470" w14:textId="184D066D" w:rsidR="009F4F67" w:rsidRPr="009F4F67" w:rsidRDefault="00000000" w:rsidP="00257824">
      <w:pPr>
        <w:pStyle w:val="Prrafodelista"/>
        <w:numPr>
          <w:ilvl w:val="0"/>
          <w:numId w:val="3"/>
        </w:numPr>
      </w:pPr>
      <w:hyperlink r:id="rId59" w:history="1">
        <w:r w:rsidR="009F4F67">
          <w:rPr>
            <w:rStyle w:val="Hipervnculo"/>
          </w:rPr>
          <w:t xml:space="preserve">CSS - como controlo el tiempo del </w:t>
        </w:r>
        <w:proofErr w:type="spellStart"/>
        <w:r w:rsidR="009F4F67">
          <w:rPr>
            <w:rStyle w:val="Hipervnculo"/>
          </w:rPr>
          <w:t>carousel</w:t>
        </w:r>
        <w:proofErr w:type="spellEnd"/>
        <w:r w:rsidR="009F4F67">
          <w:rPr>
            <w:rStyle w:val="Hipervnculo"/>
          </w:rPr>
          <w:t xml:space="preserve"> (lawebdelprogramador.com)</w:t>
        </w:r>
      </w:hyperlink>
    </w:p>
    <w:p w14:paraId="5967472E" w14:textId="366478E8" w:rsidR="00326364" w:rsidRPr="005E28C1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0" w:history="1">
        <w:r w:rsidR="00326364" w:rsidRPr="00326364">
          <w:rPr>
            <w:rStyle w:val="Hipervnculo"/>
            <w:lang w:val="en-US"/>
          </w:rPr>
          <w:t>Bootstrap Navigation Bar (w3schools.com)</w:t>
        </w:r>
      </w:hyperlink>
    </w:p>
    <w:p w14:paraId="2A59B5C1" w14:textId="6D75442D" w:rsidR="005E28C1" w:rsidRPr="00F80759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1" w:history="1">
        <w:r w:rsidR="005E28C1">
          <w:rPr>
            <w:rStyle w:val="Hipervnculo"/>
          </w:rPr>
          <w:t xml:space="preserve">W3Schools </w:t>
        </w:r>
        <w:proofErr w:type="spellStart"/>
        <w:r w:rsidR="005E28C1">
          <w:rPr>
            <w:rStyle w:val="Hipervnculo"/>
          </w:rPr>
          <w:t>Tryit</w:t>
        </w:r>
        <w:proofErr w:type="spellEnd"/>
        <w:r w:rsidR="005E28C1">
          <w:rPr>
            <w:rStyle w:val="Hipervnculo"/>
          </w:rPr>
          <w:t xml:space="preserve"> Editor</w:t>
        </w:r>
      </w:hyperlink>
    </w:p>
    <w:p w14:paraId="7F70E0AF" w14:textId="1C7F0E04" w:rsidR="00F80759" w:rsidRPr="00FE470B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2" w:history="1">
        <w:r w:rsidR="00F80759">
          <w:rPr>
            <w:rStyle w:val="Hipervnculo"/>
          </w:rPr>
          <w:t xml:space="preserve">Tablas en Bootstrap 4 - </w:t>
        </w:r>
        <w:proofErr w:type="spellStart"/>
        <w:r w:rsidR="00F80759">
          <w:rPr>
            <w:rStyle w:val="Hipervnculo"/>
          </w:rPr>
          <w:t>Eniun</w:t>
        </w:r>
        <w:proofErr w:type="spellEnd"/>
      </w:hyperlink>
    </w:p>
    <w:p w14:paraId="59E6FE51" w14:textId="5B968397" w:rsidR="00FE470B" w:rsidRPr="00F73ADA" w:rsidRDefault="00000000" w:rsidP="00257824">
      <w:pPr>
        <w:pStyle w:val="Prrafodelista"/>
        <w:numPr>
          <w:ilvl w:val="0"/>
          <w:numId w:val="3"/>
        </w:numPr>
        <w:rPr>
          <w:rStyle w:val="Hipervnculo"/>
          <w:color w:val="333333"/>
          <w:u w:val="none"/>
          <w:lang w:val="en-US"/>
        </w:rPr>
      </w:pPr>
      <w:hyperlink r:id="rId63" w:history="1">
        <w:proofErr w:type="spellStart"/>
        <w:r w:rsidR="00FE470B">
          <w:rPr>
            <w:rStyle w:val="Hipervnculo"/>
          </w:rPr>
          <w:t>Dropdowns</w:t>
        </w:r>
        <w:proofErr w:type="spellEnd"/>
        <w:r w:rsidR="00FE470B">
          <w:rPr>
            <w:rStyle w:val="Hipervnculo"/>
          </w:rPr>
          <w:t xml:space="preserve"> · Bootstrap (getbootstrap.com)</w:t>
        </w:r>
      </w:hyperlink>
    </w:p>
    <w:p w14:paraId="63055342" w14:textId="03E0881A" w:rsidR="00F73ADA" w:rsidRDefault="00000000" w:rsidP="00257824">
      <w:pPr>
        <w:pStyle w:val="Prrafodelista"/>
        <w:numPr>
          <w:ilvl w:val="0"/>
          <w:numId w:val="3"/>
        </w:numPr>
      </w:pPr>
      <w:hyperlink r:id="rId64" w:history="1">
        <w:proofErr w:type="spellStart"/>
        <w:r w:rsidR="00F73ADA">
          <w:rPr>
            <w:rStyle w:val="Hipervnculo"/>
          </w:rPr>
          <w:t>bootstrap</w:t>
        </w:r>
        <w:proofErr w:type="spellEnd"/>
        <w:r w:rsidR="00F73ADA">
          <w:rPr>
            <w:rStyle w:val="Hipervnculo"/>
          </w:rPr>
          <w:t xml:space="preserve"> - No se contrae el listado del menú hamburguesa (o colapsado) de </w:t>
        </w:r>
        <w:proofErr w:type="spellStart"/>
        <w:r w:rsidR="00F73ADA">
          <w:rPr>
            <w:rStyle w:val="Hipervnculo"/>
          </w:rPr>
          <w:t>Boostrap</w:t>
        </w:r>
        <w:proofErr w:type="spellEnd"/>
        <w:r w:rsidR="00F73ADA">
          <w:rPr>
            <w:rStyle w:val="Hipervnculo"/>
          </w:rPr>
          <w:t xml:space="preserve"> cuando se hace un </w:t>
        </w:r>
        <w:proofErr w:type="spellStart"/>
        <w:proofErr w:type="gramStart"/>
        <w:r w:rsidR="00F73ADA">
          <w:rPr>
            <w:rStyle w:val="Hipervnculo"/>
          </w:rPr>
          <w:t>click</w:t>
        </w:r>
        <w:proofErr w:type="spellEnd"/>
        <w:proofErr w:type="gramEnd"/>
        <w:r w:rsidR="00F73ADA">
          <w:rPr>
            <w:rStyle w:val="Hipervnculo"/>
          </w:rPr>
          <w:t xml:space="preserve"> en uno de sus elementos - </w:t>
        </w:r>
        <w:proofErr w:type="spellStart"/>
        <w:r w:rsidR="00F73ADA">
          <w:rPr>
            <w:rStyle w:val="Hipervnculo"/>
          </w:rPr>
          <w:t>Stack</w:t>
        </w:r>
        <w:proofErr w:type="spellEnd"/>
        <w:r w:rsidR="00F73ADA">
          <w:rPr>
            <w:rStyle w:val="Hipervnculo"/>
          </w:rPr>
          <w:t xml:space="preserve"> </w:t>
        </w:r>
        <w:proofErr w:type="spellStart"/>
        <w:r w:rsidR="00F73ADA">
          <w:rPr>
            <w:rStyle w:val="Hipervnculo"/>
          </w:rPr>
          <w:t>Overflow</w:t>
        </w:r>
        <w:proofErr w:type="spellEnd"/>
        <w:r w:rsidR="00F73ADA">
          <w:rPr>
            <w:rStyle w:val="Hipervnculo"/>
          </w:rPr>
          <w:t xml:space="preserve"> en español</w:t>
        </w:r>
      </w:hyperlink>
    </w:p>
    <w:p w14:paraId="24D42D5A" w14:textId="5CDBD84D" w:rsidR="00C60F7C" w:rsidRPr="004A568D" w:rsidRDefault="00000000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5" w:history="1">
        <w:proofErr w:type="spellStart"/>
        <w:r w:rsidR="00C60F7C" w:rsidRPr="00C60F7C">
          <w:rPr>
            <w:rStyle w:val="Hipervnculo"/>
            <w:lang w:val="en-US"/>
          </w:rPr>
          <w:t>css</w:t>
        </w:r>
        <w:proofErr w:type="spellEnd"/>
        <w:r w:rsidR="00C60F7C" w:rsidRPr="00C60F7C">
          <w:rPr>
            <w:rStyle w:val="Hipervnculo"/>
            <w:lang w:val="en-US"/>
          </w:rPr>
          <w:t xml:space="preserve"> - How to hide collapsible Bootstrap navbar on click - Stack Overflow</w:t>
        </w:r>
      </w:hyperlink>
    </w:p>
    <w:p w14:paraId="5781C099" w14:textId="4E2006D7" w:rsidR="004A568D" w:rsidRPr="00C60F7C" w:rsidRDefault="004A568D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6" w:history="1">
        <w:r w:rsidRPr="004A568D">
          <w:rPr>
            <w:rStyle w:val="Hipervnculo"/>
            <w:lang w:val="en-US"/>
          </w:rPr>
          <w:t>Bootstrap 5 Close Navbar after click (</w:t>
        </w:r>
        <w:proofErr w:type="spellStart"/>
        <w:r w:rsidRPr="004A568D">
          <w:rPr>
            <w:rStyle w:val="Hipervnculo"/>
            <w:lang w:val="en-US"/>
          </w:rPr>
          <w:t>js</w:t>
        </w:r>
        <w:proofErr w:type="spellEnd"/>
        <w:r w:rsidRPr="004A568D">
          <w:rPr>
            <w:rStyle w:val="Hipervnculo"/>
            <w:lang w:val="en-US"/>
          </w:rPr>
          <w:t xml:space="preserve"> method) on </w:t>
        </w:r>
        <w:proofErr w:type="spellStart"/>
        <w:r w:rsidRPr="004A568D">
          <w:rPr>
            <w:rStyle w:val="Hipervnculo"/>
            <w:lang w:val="en-US"/>
          </w:rPr>
          <w:t>Codeply</w:t>
        </w:r>
        <w:proofErr w:type="spellEnd"/>
      </w:hyperlink>
    </w:p>
    <w:p w14:paraId="1CE6009D" w14:textId="77777777" w:rsidR="00E77278" w:rsidRPr="009F4F67" w:rsidRDefault="00000000" w:rsidP="00E77278">
      <w:pPr>
        <w:pStyle w:val="Prrafodelista"/>
        <w:numPr>
          <w:ilvl w:val="0"/>
          <w:numId w:val="3"/>
        </w:numPr>
        <w:rPr>
          <w:lang w:val="en-US"/>
        </w:rPr>
      </w:pPr>
      <w:hyperlink r:id="rId67" w:history="1">
        <w:r w:rsidR="00E77278" w:rsidRPr="009F4F67">
          <w:rPr>
            <w:rStyle w:val="Hipervnculo"/>
            <w:lang w:val="en-US"/>
          </w:rPr>
          <w:t>CSS object-fit Property (w3schools.com)</w:t>
        </w:r>
      </w:hyperlink>
    </w:p>
    <w:p w14:paraId="1E86D9FD" w14:textId="12A96AAD" w:rsidR="00E77278" w:rsidRPr="00F80759" w:rsidRDefault="00000000" w:rsidP="00E77278">
      <w:pPr>
        <w:pStyle w:val="Prrafodelista"/>
        <w:numPr>
          <w:ilvl w:val="0"/>
          <w:numId w:val="3"/>
        </w:numPr>
        <w:rPr>
          <w:lang w:val="en-US"/>
        </w:rPr>
      </w:pPr>
      <w:hyperlink r:id="rId68" w:history="1">
        <w:r w:rsidR="00E77278" w:rsidRPr="009F4F67">
          <w:rPr>
            <w:rStyle w:val="Hipervnculo"/>
            <w:lang w:val="en-US"/>
          </w:rPr>
          <w:t>CSS Styling Images (w3schools.com)</w:t>
        </w:r>
      </w:hyperlink>
    </w:p>
    <w:p w14:paraId="02586B44" w14:textId="2695D167" w:rsidR="005E28C1" w:rsidRDefault="00000000" w:rsidP="00257824">
      <w:pPr>
        <w:pStyle w:val="Prrafodelista"/>
        <w:numPr>
          <w:ilvl w:val="0"/>
          <w:numId w:val="3"/>
        </w:numPr>
      </w:pPr>
      <w:hyperlink r:id="rId69" w:history="1">
        <w:r w:rsidR="005E28C1">
          <w:rPr>
            <w:rStyle w:val="Hipervnculo"/>
          </w:rPr>
          <w:t xml:space="preserve">html5 - Como hacer que una imagen respete un contenedor </w:t>
        </w:r>
        <w:proofErr w:type="spellStart"/>
        <w:r w:rsidR="005E28C1">
          <w:rPr>
            <w:rStyle w:val="Hipervnculo"/>
          </w:rPr>
          <w:t>div</w:t>
        </w:r>
        <w:proofErr w:type="spellEnd"/>
        <w:r w:rsidR="005E28C1">
          <w:rPr>
            <w:rStyle w:val="Hipervnculo"/>
          </w:rPr>
          <w:t xml:space="preserve"> - </w:t>
        </w:r>
        <w:proofErr w:type="spellStart"/>
        <w:r w:rsidR="005E28C1">
          <w:rPr>
            <w:rStyle w:val="Hipervnculo"/>
          </w:rPr>
          <w:t>Stack</w:t>
        </w:r>
        <w:proofErr w:type="spellEnd"/>
        <w:r w:rsidR="005E28C1">
          <w:rPr>
            <w:rStyle w:val="Hipervnculo"/>
          </w:rPr>
          <w:t xml:space="preserve"> </w:t>
        </w:r>
        <w:proofErr w:type="spellStart"/>
        <w:r w:rsidR="005E28C1">
          <w:rPr>
            <w:rStyle w:val="Hipervnculo"/>
          </w:rPr>
          <w:t>Overflow</w:t>
        </w:r>
        <w:proofErr w:type="spellEnd"/>
        <w:r w:rsidR="005E28C1">
          <w:rPr>
            <w:rStyle w:val="Hipervnculo"/>
          </w:rPr>
          <w:t xml:space="preserve"> en español</w:t>
        </w:r>
      </w:hyperlink>
    </w:p>
    <w:p w14:paraId="23D88167" w14:textId="47913BEA" w:rsidR="00E77278" w:rsidRDefault="00000000" w:rsidP="00257824">
      <w:pPr>
        <w:pStyle w:val="Prrafodelista"/>
        <w:numPr>
          <w:ilvl w:val="0"/>
          <w:numId w:val="3"/>
        </w:numPr>
      </w:pPr>
      <w:hyperlink r:id="rId70" w:history="1">
        <w:r w:rsidR="00E77278">
          <w:rPr>
            <w:rStyle w:val="Hipervnculo"/>
          </w:rPr>
          <w:t>Centrar verticalmente con CSS; 6 formas diferentes de lograrlo (dariobf.com)</w:t>
        </w:r>
      </w:hyperlink>
    </w:p>
    <w:p w14:paraId="6B1F3B83" w14:textId="5BB3E4F2" w:rsidR="005E28C1" w:rsidRDefault="00000000" w:rsidP="00257824">
      <w:pPr>
        <w:pStyle w:val="Prrafodelista"/>
        <w:numPr>
          <w:ilvl w:val="0"/>
          <w:numId w:val="3"/>
        </w:numPr>
      </w:pPr>
      <w:hyperlink r:id="rId71" w:history="1">
        <w:r w:rsidR="005E28C1">
          <w:rPr>
            <w:rStyle w:val="Hipervnculo"/>
          </w:rPr>
          <w:t>&lt;</w:t>
        </w:r>
        <w:proofErr w:type="spellStart"/>
        <w:r w:rsidR="005E28C1">
          <w:rPr>
            <w:rStyle w:val="Hipervnculo"/>
          </w:rPr>
          <w:t>figcaption</w:t>
        </w:r>
        <w:proofErr w:type="spellEnd"/>
        <w:r w:rsidR="005E28C1">
          <w:rPr>
            <w:rStyle w:val="Hipervnculo"/>
          </w:rPr>
          <w:t>&gt; - HTML: Lenguaje de etiquetas de hipertexto | MDN (mozilla.org)</w:t>
        </w:r>
      </w:hyperlink>
    </w:p>
    <w:p w14:paraId="60D22560" w14:textId="53757236" w:rsidR="009F4F67" w:rsidRDefault="00000000" w:rsidP="00257824">
      <w:pPr>
        <w:pStyle w:val="Prrafodelista"/>
        <w:numPr>
          <w:ilvl w:val="0"/>
          <w:numId w:val="3"/>
        </w:numPr>
      </w:pPr>
      <w:hyperlink r:id="rId72" w:history="1">
        <w:r w:rsidR="00165CE0">
          <w:rPr>
            <w:rStyle w:val="Hipervnculo"/>
          </w:rPr>
          <w:t xml:space="preserve">Cómo funcionan las imágenes en Bootstrap 4 - </w:t>
        </w:r>
        <w:proofErr w:type="spellStart"/>
        <w:r w:rsidR="00165CE0">
          <w:rPr>
            <w:rStyle w:val="Hipervnculo"/>
          </w:rPr>
          <w:t>Jose</w:t>
        </w:r>
        <w:proofErr w:type="spellEnd"/>
        <w:r w:rsidR="00165CE0">
          <w:rPr>
            <w:rStyle w:val="Hipervnculo"/>
          </w:rPr>
          <w:t xml:space="preserve"> Aguilar Blog (jose-aguilar.com)</w:t>
        </w:r>
      </w:hyperlink>
    </w:p>
    <w:p w14:paraId="053EF01E" w14:textId="2B54DB4B" w:rsidR="00165CE0" w:rsidRDefault="00000000" w:rsidP="00257824">
      <w:pPr>
        <w:pStyle w:val="Prrafodelista"/>
        <w:numPr>
          <w:ilvl w:val="0"/>
          <w:numId w:val="3"/>
        </w:numPr>
      </w:pPr>
      <w:hyperlink r:id="rId73" w:history="1">
        <w:r w:rsidR="00165CE0">
          <w:rPr>
            <w:rStyle w:val="Hipervnculo"/>
          </w:rPr>
          <w:t>Cómo dar soporte automático al modo oscuro del sistema en tu web (solo con CSS) | campusMVP.es</w:t>
        </w:r>
      </w:hyperlink>
    </w:p>
    <w:p w14:paraId="41EE0A3F" w14:textId="529B7927" w:rsidR="00F80759" w:rsidRPr="002F3BBA" w:rsidRDefault="00000000" w:rsidP="002F3BBA">
      <w:pPr>
        <w:pStyle w:val="Prrafodelista"/>
        <w:numPr>
          <w:ilvl w:val="0"/>
          <w:numId w:val="3"/>
        </w:numPr>
        <w:rPr>
          <w:lang w:val="en-US"/>
        </w:rPr>
      </w:pPr>
      <w:hyperlink r:id="rId74" w:history="1">
        <w:r w:rsidR="00F80759" w:rsidRPr="00F80759">
          <w:rPr>
            <w:rStyle w:val="Hipervnculo"/>
            <w:lang w:val="en-US"/>
          </w:rPr>
          <w:t>Sticky Footer, Five Ways | CSS-Tricks - CSS-Tricks</w:t>
        </w:r>
      </w:hyperlink>
    </w:p>
    <w:p w14:paraId="600C3B43" w14:textId="366C1808" w:rsidR="004F2CA4" w:rsidRPr="002F3BBA" w:rsidRDefault="00000000" w:rsidP="002F3BBA">
      <w:pPr>
        <w:pStyle w:val="Prrafodelista"/>
        <w:numPr>
          <w:ilvl w:val="0"/>
          <w:numId w:val="3"/>
        </w:numPr>
        <w:rPr>
          <w:lang w:val="en-US"/>
        </w:rPr>
      </w:pPr>
      <w:hyperlink r:id="rId75" w:history="1">
        <w:r w:rsidR="004F2CA4" w:rsidRPr="004F2CA4">
          <w:rPr>
            <w:rStyle w:val="Hipervnculo"/>
            <w:lang w:val="en-US"/>
          </w:rPr>
          <w:t>Check · Bootstrap Icons (getbootstrap.com)</w:t>
        </w:r>
      </w:hyperlink>
    </w:p>
    <w:p w14:paraId="5962318E" w14:textId="6433A10B" w:rsidR="00257824" w:rsidRDefault="00000000" w:rsidP="00257824">
      <w:pPr>
        <w:pStyle w:val="Prrafodelista"/>
        <w:numPr>
          <w:ilvl w:val="0"/>
          <w:numId w:val="3"/>
        </w:numPr>
      </w:pPr>
      <w:hyperlink r:id="rId76" w:history="1">
        <w:r w:rsidR="00257824">
          <w:rPr>
            <w:rStyle w:val="Hipervnculo"/>
          </w:rPr>
          <w:t>LAS TRIBUS MÁS FAMOSAS DE ÁFRICA Y SUS CURIOSIDADES - IDEA LIBRE (somosidealibre.org)</w:t>
        </w:r>
      </w:hyperlink>
    </w:p>
    <w:p w14:paraId="6BA9CA71" w14:textId="438EE6DC" w:rsidR="00257824" w:rsidRDefault="00000000" w:rsidP="00257824">
      <w:pPr>
        <w:pStyle w:val="Prrafodelista"/>
        <w:numPr>
          <w:ilvl w:val="0"/>
          <w:numId w:val="3"/>
        </w:numPr>
      </w:pPr>
      <w:hyperlink r:id="rId77" w:history="1">
        <w:r w:rsidR="004F2CA4">
          <w:rPr>
            <w:rStyle w:val="Hipervnculo"/>
          </w:rPr>
          <w:t xml:space="preserve">safari </w:t>
        </w:r>
        <w:proofErr w:type="spellStart"/>
        <w:r w:rsidR="004F2CA4">
          <w:rPr>
            <w:rStyle w:val="Hipervnculo"/>
          </w:rPr>
          <w:t>africa</w:t>
        </w:r>
        <w:proofErr w:type="spellEnd"/>
        <w:r w:rsidR="004F2CA4">
          <w:rPr>
            <w:rStyle w:val="Hipervnculo"/>
          </w:rPr>
          <w:t xml:space="preserve"> - Búsqueda de Google</w:t>
        </w:r>
      </w:hyperlink>
    </w:p>
    <w:p w14:paraId="42D71F02" w14:textId="38E68831" w:rsidR="004F2CA4" w:rsidRDefault="00000000" w:rsidP="00257824">
      <w:pPr>
        <w:pStyle w:val="Prrafodelista"/>
        <w:numPr>
          <w:ilvl w:val="0"/>
          <w:numId w:val="3"/>
        </w:numPr>
      </w:pPr>
      <w:hyperlink r:id="rId78" w:history="1">
        <w:r w:rsidR="004F2CA4">
          <w:rPr>
            <w:rStyle w:val="Hipervnculo"/>
          </w:rPr>
          <w:t>¿Cuánto cuesta un Safari en Kenia o Tanzania? Mi experiencia (misviajesfamiliares.com)</w:t>
        </w:r>
      </w:hyperlink>
    </w:p>
    <w:p w14:paraId="405D1BE5" w14:textId="1FC5D914" w:rsidR="002F3BBA" w:rsidRDefault="00000000" w:rsidP="00257824">
      <w:pPr>
        <w:pStyle w:val="Prrafodelista"/>
        <w:numPr>
          <w:ilvl w:val="0"/>
          <w:numId w:val="3"/>
        </w:numPr>
      </w:pPr>
      <w:hyperlink r:id="rId79" w:history="1">
        <w:r w:rsidR="002F3BBA">
          <w:rPr>
            <w:rStyle w:val="Hipervnculo"/>
          </w:rPr>
          <w:t>15 lugares de África que visitar antes de morir (matadornetwork.com)</w:t>
        </w:r>
      </w:hyperlink>
    </w:p>
    <w:p w14:paraId="6F74068C" w14:textId="3E31FAAB" w:rsidR="00970E01" w:rsidRPr="00FF2850" w:rsidRDefault="00000000" w:rsidP="00257824">
      <w:pPr>
        <w:pStyle w:val="Prrafodelista"/>
        <w:numPr>
          <w:ilvl w:val="0"/>
          <w:numId w:val="3"/>
        </w:numPr>
      </w:pPr>
      <w:hyperlink r:id="rId80" w:history="1">
        <w:r w:rsidR="00970E01">
          <w:rPr>
            <w:rStyle w:val="Hipervnculo"/>
          </w:rPr>
          <w:t xml:space="preserve">Más de 1 millón de Imágenes Gratis para Descargar - </w:t>
        </w:r>
        <w:proofErr w:type="spellStart"/>
        <w:r w:rsidR="00970E01">
          <w:rPr>
            <w:rStyle w:val="Hipervnculo"/>
          </w:rPr>
          <w:t>Pixabay</w:t>
        </w:r>
        <w:proofErr w:type="spellEnd"/>
        <w:r w:rsidR="00970E01">
          <w:rPr>
            <w:rStyle w:val="Hipervnculo"/>
          </w:rPr>
          <w:t xml:space="preserve"> - </w:t>
        </w:r>
        <w:proofErr w:type="spellStart"/>
        <w:r w:rsidR="00970E01">
          <w:rPr>
            <w:rStyle w:val="Hipervnculo"/>
          </w:rPr>
          <w:t>Pixabay</w:t>
        </w:r>
        <w:proofErr w:type="spellEnd"/>
      </w:hyperlink>
    </w:p>
    <w:sectPr w:rsidR="00970E01" w:rsidRPr="00FF2850" w:rsidSect="007D526A">
      <w:headerReference w:type="first" r:id="rId8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F919C" w14:textId="77777777" w:rsidR="006B137C" w:rsidRDefault="006B137C" w:rsidP="00D05700">
      <w:pPr>
        <w:spacing w:after="0" w:line="240" w:lineRule="auto"/>
      </w:pPr>
      <w:r>
        <w:separator/>
      </w:r>
    </w:p>
  </w:endnote>
  <w:endnote w:type="continuationSeparator" w:id="0">
    <w:p w14:paraId="0F69413D" w14:textId="77777777" w:rsidR="006B137C" w:rsidRDefault="006B137C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0BEF35DD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3015CD82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4F79BA5C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2F21BF9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0944A" w14:textId="77777777" w:rsidR="006B137C" w:rsidRDefault="006B137C" w:rsidP="00D05700">
      <w:pPr>
        <w:spacing w:after="0" w:line="240" w:lineRule="auto"/>
      </w:pPr>
      <w:r>
        <w:separator/>
      </w:r>
    </w:p>
  </w:footnote>
  <w:footnote w:type="continuationSeparator" w:id="0">
    <w:p w14:paraId="472F7DD3" w14:textId="77777777" w:rsidR="006B137C" w:rsidRDefault="006B137C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D05700" w14:paraId="29F8872C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6B0B07E" w14:textId="0B2BC268" w:rsidR="00D05700" w:rsidRDefault="006B6AF1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1-28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436F901D" w14:textId="64E68418" w:rsidR="00D05700" w:rsidRDefault="006B6AF1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28-1-2023</w:t>
              </w:r>
            </w:p>
          </w:tc>
        </w:sdtContent>
      </w:sdt>
    </w:tr>
    <w:tr w:rsidR="00D05700" w14:paraId="1616D474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E66664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96E4340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04E136B1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11F9C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4C03"/>
    <w:multiLevelType w:val="hybridMultilevel"/>
    <w:tmpl w:val="8A428A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60753"/>
    <w:multiLevelType w:val="hybridMultilevel"/>
    <w:tmpl w:val="1D40A9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C5DE0"/>
    <w:multiLevelType w:val="hybridMultilevel"/>
    <w:tmpl w:val="CE400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9888574">
    <w:abstractNumId w:val="0"/>
  </w:num>
  <w:num w:numId="2" w16cid:durableId="1361399131">
    <w:abstractNumId w:val="2"/>
  </w:num>
  <w:num w:numId="3" w16cid:durableId="13919201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D3A"/>
    <w:rsid w:val="00000C32"/>
    <w:rsid w:val="0000120C"/>
    <w:rsid w:val="0000567C"/>
    <w:rsid w:val="000323C6"/>
    <w:rsid w:val="00035D5E"/>
    <w:rsid w:val="00037565"/>
    <w:rsid w:val="00094819"/>
    <w:rsid w:val="000A0B6B"/>
    <w:rsid w:val="000A4C12"/>
    <w:rsid w:val="000B2E1B"/>
    <w:rsid w:val="000C232F"/>
    <w:rsid w:val="00102CA3"/>
    <w:rsid w:val="00105E8A"/>
    <w:rsid w:val="001303F1"/>
    <w:rsid w:val="00133260"/>
    <w:rsid w:val="00150FBC"/>
    <w:rsid w:val="00155047"/>
    <w:rsid w:val="00165CE0"/>
    <w:rsid w:val="00171C02"/>
    <w:rsid w:val="001753F2"/>
    <w:rsid w:val="00176E54"/>
    <w:rsid w:val="00183A13"/>
    <w:rsid w:val="001905FD"/>
    <w:rsid w:val="00197D3A"/>
    <w:rsid w:val="001B3BE7"/>
    <w:rsid w:val="001D40D3"/>
    <w:rsid w:val="001F0974"/>
    <w:rsid w:val="00224731"/>
    <w:rsid w:val="00233785"/>
    <w:rsid w:val="00233C6A"/>
    <w:rsid w:val="00237875"/>
    <w:rsid w:val="00243140"/>
    <w:rsid w:val="00243517"/>
    <w:rsid w:val="00257824"/>
    <w:rsid w:val="00263EA1"/>
    <w:rsid w:val="00266BB7"/>
    <w:rsid w:val="00287B29"/>
    <w:rsid w:val="00291D03"/>
    <w:rsid w:val="00296F66"/>
    <w:rsid w:val="002A0D74"/>
    <w:rsid w:val="002A342C"/>
    <w:rsid w:val="002B1FEE"/>
    <w:rsid w:val="002E6A6F"/>
    <w:rsid w:val="002F3BBA"/>
    <w:rsid w:val="002F5114"/>
    <w:rsid w:val="002F51AA"/>
    <w:rsid w:val="003012F9"/>
    <w:rsid w:val="003051DF"/>
    <w:rsid w:val="0030627F"/>
    <w:rsid w:val="00320455"/>
    <w:rsid w:val="00322984"/>
    <w:rsid w:val="00326364"/>
    <w:rsid w:val="00340AC1"/>
    <w:rsid w:val="00340F99"/>
    <w:rsid w:val="00353D43"/>
    <w:rsid w:val="003633D1"/>
    <w:rsid w:val="00364284"/>
    <w:rsid w:val="00370302"/>
    <w:rsid w:val="0039071C"/>
    <w:rsid w:val="00393401"/>
    <w:rsid w:val="00393E81"/>
    <w:rsid w:val="003A6369"/>
    <w:rsid w:val="003C2013"/>
    <w:rsid w:val="003C43E8"/>
    <w:rsid w:val="003C7C24"/>
    <w:rsid w:val="004179EB"/>
    <w:rsid w:val="00437BC3"/>
    <w:rsid w:val="00440EDA"/>
    <w:rsid w:val="0044712C"/>
    <w:rsid w:val="004667F5"/>
    <w:rsid w:val="00467A46"/>
    <w:rsid w:val="00470681"/>
    <w:rsid w:val="004751FF"/>
    <w:rsid w:val="00495129"/>
    <w:rsid w:val="004A1751"/>
    <w:rsid w:val="004A55BD"/>
    <w:rsid w:val="004A568D"/>
    <w:rsid w:val="004B125C"/>
    <w:rsid w:val="004B4E83"/>
    <w:rsid w:val="004C2672"/>
    <w:rsid w:val="004D1740"/>
    <w:rsid w:val="004D2CFB"/>
    <w:rsid w:val="004F2CA4"/>
    <w:rsid w:val="00503855"/>
    <w:rsid w:val="00524A83"/>
    <w:rsid w:val="00535A89"/>
    <w:rsid w:val="00553962"/>
    <w:rsid w:val="00562F98"/>
    <w:rsid w:val="00572D89"/>
    <w:rsid w:val="00576B52"/>
    <w:rsid w:val="005A004D"/>
    <w:rsid w:val="005B4521"/>
    <w:rsid w:val="005B5805"/>
    <w:rsid w:val="005B6F96"/>
    <w:rsid w:val="005C0081"/>
    <w:rsid w:val="005D2069"/>
    <w:rsid w:val="005E28C1"/>
    <w:rsid w:val="005E4DF4"/>
    <w:rsid w:val="00601EAF"/>
    <w:rsid w:val="00602515"/>
    <w:rsid w:val="0060374F"/>
    <w:rsid w:val="00621919"/>
    <w:rsid w:val="00645353"/>
    <w:rsid w:val="00652B90"/>
    <w:rsid w:val="00654723"/>
    <w:rsid w:val="00671F8F"/>
    <w:rsid w:val="00682CFF"/>
    <w:rsid w:val="006A3535"/>
    <w:rsid w:val="006A3F75"/>
    <w:rsid w:val="006B137C"/>
    <w:rsid w:val="006B6AF1"/>
    <w:rsid w:val="006C4589"/>
    <w:rsid w:val="006C6EA9"/>
    <w:rsid w:val="006D0BB5"/>
    <w:rsid w:val="006D3784"/>
    <w:rsid w:val="00731A0B"/>
    <w:rsid w:val="0073422C"/>
    <w:rsid w:val="00735B87"/>
    <w:rsid w:val="007403FF"/>
    <w:rsid w:val="00774288"/>
    <w:rsid w:val="0078770E"/>
    <w:rsid w:val="00792917"/>
    <w:rsid w:val="007A018D"/>
    <w:rsid w:val="007A433E"/>
    <w:rsid w:val="007A4DC9"/>
    <w:rsid w:val="007A626C"/>
    <w:rsid w:val="007C3A9C"/>
    <w:rsid w:val="007C5D0D"/>
    <w:rsid w:val="007D486C"/>
    <w:rsid w:val="007D526A"/>
    <w:rsid w:val="007E0AE0"/>
    <w:rsid w:val="007E45A3"/>
    <w:rsid w:val="007E7DB0"/>
    <w:rsid w:val="007F503D"/>
    <w:rsid w:val="00841F49"/>
    <w:rsid w:val="008459BF"/>
    <w:rsid w:val="00854C34"/>
    <w:rsid w:val="008676AA"/>
    <w:rsid w:val="0087012B"/>
    <w:rsid w:val="00871B53"/>
    <w:rsid w:val="00877866"/>
    <w:rsid w:val="008951C8"/>
    <w:rsid w:val="008D6EB5"/>
    <w:rsid w:val="008E39EF"/>
    <w:rsid w:val="008F6667"/>
    <w:rsid w:val="009010F3"/>
    <w:rsid w:val="009070CD"/>
    <w:rsid w:val="00930CB3"/>
    <w:rsid w:val="00943220"/>
    <w:rsid w:val="00943564"/>
    <w:rsid w:val="00970E01"/>
    <w:rsid w:val="009775EA"/>
    <w:rsid w:val="00981E4F"/>
    <w:rsid w:val="00984B4C"/>
    <w:rsid w:val="00987244"/>
    <w:rsid w:val="009A2A35"/>
    <w:rsid w:val="009B0C1C"/>
    <w:rsid w:val="009B191D"/>
    <w:rsid w:val="009B3107"/>
    <w:rsid w:val="009B5554"/>
    <w:rsid w:val="009D1381"/>
    <w:rsid w:val="009F4F67"/>
    <w:rsid w:val="009F56EB"/>
    <w:rsid w:val="00A24494"/>
    <w:rsid w:val="00A6170B"/>
    <w:rsid w:val="00A6412D"/>
    <w:rsid w:val="00A6563B"/>
    <w:rsid w:val="00A70D17"/>
    <w:rsid w:val="00A71A02"/>
    <w:rsid w:val="00A765AC"/>
    <w:rsid w:val="00A835AF"/>
    <w:rsid w:val="00A92006"/>
    <w:rsid w:val="00AA5D6A"/>
    <w:rsid w:val="00AC01E9"/>
    <w:rsid w:val="00AF2010"/>
    <w:rsid w:val="00AF24B6"/>
    <w:rsid w:val="00AF3072"/>
    <w:rsid w:val="00AF684C"/>
    <w:rsid w:val="00B01F35"/>
    <w:rsid w:val="00B0578C"/>
    <w:rsid w:val="00B14BD6"/>
    <w:rsid w:val="00B636FF"/>
    <w:rsid w:val="00B70039"/>
    <w:rsid w:val="00B831B4"/>
    <w:rsid w:val="00B8536D"/>
    <w:rsid w:val="00B85D6C"/>
    <w:rsid w:val="00B85E53"/>
    <w:rsid w:val="00B91A10"/>
    <w:rsid w:val="00BA0519"/>
    <w:rsid w:val="00BC3FCF"/>
    <w:rsid w:val="00BC66FF"/>
    <w:rsid w:val="00BC6FDA"/>
    <w:rsid w:val="00BE0149"/>
    <w:rsid w:val="00BF7A4F"/>
    <w:rsid w:val="00C0226B"/>
    <w:rsid w:val="00C0377A"/>
    <w:rsid w:val="00C123B5"/>
    <w:rsid w:val="00C22D6F"/>
    <w:rsid w:val="00C24D37"/>
    <w:rsid w:val="00C3405F"/>
    <w:rsid w:val="00C37909"/>
    <w:rsid w:val="00C50361"/>
    <w:rsid w:val="00C50ED5"/>
    <w:rsid w:val="00C54FD6"/>
    <w:rsid w:val="00C60F7C"/>
    <w:rsid w:val="00CA409A"/>
    <w:rsid w:val="00CB52C8"/>
    <w:rsid w:val="00CD53B7"/>
    <w:rsid w:val="00CE413E"/>
    <w:rsid w:val="00CE71D2"/>
    <w:rsid w:val="00CF217F"/>
    <w:rsid w:val="00CF48FA"/>
    <w:rsid w:val="00CF4A97"/>
    <w:rsid w:val="00D00C08"/>
    <w:rsid w:val="00D05700"/>
    <w:rsid w:val="00D06053"/>
    <w:rsid w:val="00D101C6"/>
    <w:rsid w:val="00D10AAF"/>
    <w:rsid w:val="00D24218"/>
    <w:rsid w:val="00D55C88"/>
    <w:rsid w:val="00D74EE7"/>
    <w:rsid w:val="00D83ADD"/>
    <w:rsid w:val="00D95D9B"/>
    <w:rsid w:val="00DA31DD"/>
    <w:rsid w:val="00DB03C6"/>
    <w:rsid w:val="00DC0F60"/>
    <w:rsid w:val="00DC46E3"/>
    <w:rsid w:val="00E25E3C"/>
    <w:rsid w:val="00E26757"/>
    <w:rsid w:val="00E3182F"/>
    <w:rsid w:val="00E37E28"/>
    <w:rsid w:val="00E5398C"/>
    <w:rsid w:val="00E543D2"/>
    <w:rsid w:val="00E60ED8"/>
    <w:rsid w:val="00E651CB"/>
    <w:rsid w:val="00E77278"/>
    <w:rsid w:val="00E817A4"/>
    <w:rsid w:val="00E818A5"/>
    <w:rsid w:val="00E87859"/>
    <w:rsid w:val="00E92304"/>
    <w:rsid w:val="00EA4980"/>
    <w:rsid w:val="00EB3C64"/>
    <w:rsid w:val="00EC06B5"/>
    <w:rsid w:val="00EE25AB"/>
    <w:rsid w:val="00EE60CC"/>
    <w:rsid w:val="00EE63B6"/>
    <w:rsid w:val="00F47804"/>
    <w:rsid w:val="00F52210"/>
    <w:rsid w:val="00F66B57"/>
    <w:rsid w:val="00F672F9"/>
    <w:rsid w:val="00F722B5"/>
    <w:rsid w:val="00F73ADA"/>
    <w:rsid w:val="00F7434A"/>
    <w:rsid w:val="00F80759"/>
    <w:rsid w:val="00F86F31"/>
    <w:rsid w:val="00F9758B"/>
    <w:rsid w:val="00FA1FE8"/>
    <w:rsid w:val="00FE470B"/>
    <w:rsid w:val="00FF0066"/>
    <w:rsid w:val="00FF094E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9587D"/>
  <w15:chartTrackingRefBased/>
  <w15:docId w15:val="{6BDD79AA-DE0F-477A-B796-6940576BB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Prrafodelista">
    <w:name w:val="List Paragraph"/>
    <w:basedOn w:val="Normal"/>
    <w:uiPriority w:val="34"/>
    <w:qFormat/>
    <w:rsid w:val="00BF7A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76B52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257824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0578C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9A2A3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9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etbootstrap.com/docs/4.0/components/dropdowns/" TargetMode="External"/><Relationship Id="rId68" Type="http://schemas.openxmlformats.org/officeDocument/2006/relationships/hyperlink" Target="https://www.w3schools.com/css/css3_images.asp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3.sv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getbootstrap.com/docs/4.0/utilities/flex/" TargetMode="External"/><Relationship Id="rId58" Type="http://schemas.openxmlformats.org/officeDocument/2006/relationships/hyperlink" Target="https://getbootstrap.com/docs/4.0/components/carousel/" TargetMode="External"/><Relationship Id="rId74" Type="http://schemas.openxmlformats.org/officeDocument/2006/relationships/hyperlink" Target="https://css-tricks.com/couple-takes-sticky-footer/" TargetMode="External"/><Relationship Id="rId79" Type="http://schemas.openxmlformats.org/officeDocument/2006/relationships/hyperlink" Target="https://matadornetwork.com/es/lugares-de-africa-que-visitar-antes-de-morir/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w3schools.com/bootstrap/tryit.asp?filename=trybs_navbar_inverse&amp;stacked=h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dbootstrap.com/docs/standard/layout/vertical-alignment/" TargetMode="External"/><Relationship Id="rId64" Type="http://schemas.openxmlformats.org/officeDocument/2006/relationships/hyperlink" Target="https://es.stackoverflow.com/questions/414160/no-se-contrae-el-listado-del-men%C3%BA-hamburguesa-o-colapsado-de-boostrap-cuando-s" TargetMode="External"/><Relationship Id="rId69" Type="http://schemas.openxmlformats.org/officeDocument/2006/relationships/hyperlink" Target="https://es.stackoverflow.com/questions/197601/como-hacer-que-una-imagen-respete-un-contenedor-div" TargetMode="External"/><Relationship Id="rId77" Type="http://schemas.openxmlformats.org/officeDocument/2006/relationships/hyperlink" Target="https://www.google.com/search?q=safari%20africa&amp;tbm=isch&amp;tbs=il:cl&amp;hl=es&amp;sa=X&amp;ved=0CAAQ1vwEahcKEwjQ5YyVydj8AhUAAAAAHQAAAAAQCA&amp;biw=1906&amp;bih=969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jgallego.gitbook.io/bootstrap-4/componentes-responsive/desplegables" TargetMode="External"/><Relationship Id="rId72" Type="http://schemas.openxmlformats.org/officeDocument/2006/relationships/hyperlink" Target="https://www.jose-aguilar.com/blog/como-funcionan-las-imagenes-en-bootstrap-4/" TargetMode="External"/><Relationship Id="rId80" Type="http://schemas.openxmlformats.org/officeDocument/2006/relationships/hyperlink" Target="https://pixabay.com/es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lawebdelprogramador.com/foros/CSS/1794074-como-controlo-el-tiempo-del-carousel.html" TargetMode="External"/><Relationship Id="rId67" Type="http://schemas.openxmlformats.org/officeDocument/2006/relationships/hyperlink" Target="https://www.w3schools.com/css/css3_object-fit.asp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etbootstrap.com/docs/4.0/utilities/spacing/" TargetMode="External"/><Relationship Id="rId62" Type="http://schemas.openxmlformats.org/officeDocument/2006/relationships/hyperlink" Target="https://www.eniun.com/tablas-bootstrap-4/" TargetMode="External"/><Relationship Id="rId70" Type="http://schemas.openxmlformats.org/officeDocument/2006/relationships/hyperlink" Target="https://www.dariobf.com/centrar-verticalmente-con-css-6-formas-diferentes-de-lograrlo/" TargetMode="External"/><Relationship Id="rId75" Type="http://schemas.openxmlformats.org/officeDocument/2006/relationships/hyperlink" Target="https://icons.getbootstrap.com/icons/check/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getbootstrap.com/docs/4.0/utilities/embed/" TargetMode="External"/><Relationship Id="rId57" Type="http://schemas.openxmlformats.org/officeDocument/2006/relationships/hyperlink" Target="https://www.w3schools.com/bootstrap4/bootstrap_carousel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getbootstrap.com/docs/4.0/utilities/text/" TargetMode="External"/><Relationship Id="rId60" Type="http://schemas.openxmlformats.org/officeDocument/2006/relationships/hyperlink" Target="https://www.w3schools.com/bootstrap/bootstrap_navbar.asp" TargetMode="External"/><Relationship Id="rId65" Type="http://schemas.openxmlformats.org/officeDocument/2006/relationships/hyperlink" Target="https://stackoverflow.com/questions/42401606/how-to-hide-collapsible-bootstrap-navbar-on-click" TargetMode="External"/><Relationship Id="rId73" Type="http://schemas.openxmlformats.org/officeDocument/2006/relationships/hyperlink" Target="https://www.campusmvp.es/recursos/post/como-dar-soporte-automatico-al-modo-oscuro-del-sistema-en-tu-web-solo-con-css.aspx" TargetMode="External"/><Relationship Id="rId78" Type="http://schemas.openxmlformats.org/officeDocument/2006/relationships/hyperlink" Target="https://www.misviajesfamiliares.com/cuanto-cuesta-safari-kenia-tanzania/" TargetMode="External"/><Relationship Id="rId8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s://www.youtube.com/watch?v=LVQtOmMR5As" TargetMode="External"/><Relationship Id="rId55" Type="http://schemas.openxmlformats.org/officeDocument/2006/relationships/hyperlink" Target="https://getbootstrap.com/docs/4.0/utilities/vertical-align/" TargetMode="External"/><Relationship Id="rId76" Type="http://schemas.openxmlformats.org/officeDocument/2006/relationships/hyperlink" Target="https://somosidealibre.org/tribus-africa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eveloper.mozilla.org/es/docs/Web/HTML/Element/figcaption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www.codeply.com/p/uWBbtTSsl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53003F2BCC64A6AA254B032926795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D5AC2-0D37-4191-89A9-18E5BF384B7E}"/>
      </w:docPartPr>
      <w:docPartBody>
        <w:p w:rsidR="00D6706C" w:rsidRDefault="00D6706C">
          <w:pPr>
            <w:pStyle w:val="853003F2BCC64A6AA254B0329267953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B101D7D3F52F4E82A1FB5C56816278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BDFC6D-165A-402C-ABEB-0459FC580211}"/>
      </w:docPartPr>
      <w:docPartBody>
        <w:p w:rsidR="00D6706C" w:rsidRDefault="00D6706C">
          <w:pPr>
            <w:pStyle w:val="B101D7D3F52F4E82A1FB5C568162787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6C"/>
    <w:rsid w:val="004222FD"/>
    <w:rsid w:val="00D67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53003F2BCC64A6AA254B03292679535">
    <w:name w:val="853003F2BCC64A6AA254B03292679535"/>
  </w:style>
  <w:style w:type="paragraph" w:customStyle="1" w:styleId="B101D7D3F52F4E82A1FB5C5681627877">
    <w:name w:val="B101D7D3F52F4E82A1FB5C568162787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6882EF9-E4AE-4E66-B93D-D47D44B4D046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568</TotalTime>
  <Pages>36</Pages>
  <Words>4516</Words>
  <Characters>24844</Characters>
  <Application>Microsoft Office Word</Application>
  <DocSecurity>0</DocSecurity>
  <Lines>207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29302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5 – Uso de Bootstrap para crear una interfaz web responsive</dc:title>
  <dc:subject>Diseño de Interfaces Web</dc:subject>
  <dc:creator>Santiago Francisco San Pablo Raposo</dc:creator>
  <cp:keywords/>
  <dc:description/>
  <cp:lastModifiedBy>SAN PABLO RAPOSO, SANTIAGO FRANCISCO</cp:lastModifiedBy>
  <cp:revision>221</cp:revision>
  <dcterms:created xsi:type="dcterms:W3CDTF">2023-01-28T11:58:00Z</dcterms:created>
  <dcterms:modified xsi:type="dcterms:W3CDTF">2023-01-29T12:34:00Z</dcterms:modified>
</cp:coreProperties>
</file>